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46BB8" w:rsidRPr="00A33532">
      <w:pPr>
        <w:pStyle w:val="Name"/>
        <w:rPr>
          <w:b/>
          <w:sz w:val="28"/>
        </w:rPr>
      </w:pPr>
      <w:r w:rsidRPr="00A33532">
        <w:rPr>
          <w:b/>
          <w:sz w:val="28"/>
          <w:lang w:val="en-IN"/>
        </w:rPr>
        <w:t>Bhagyesh</w:t>
      </w:r>
      <w:r w:rsidRPr="00A33532" w:rsidR="00124B46">
        <w:rPr>
          <w:b/>
          <w:sz w:val="28"/>
          <w:lang w:val="en-IN"/>
        </w:rPr>
        <w:t xml:space="preserve"> Karsan</w:t>
      </w:r>
      <w:r w:rsidRPr="00A33532">
        <w:rPr>
          <w:b/>
          <w:sz w:val="28"/>
          <w:lang w:val="en-IN"/>
        </w:rPr>
        <w:t xml:space="preserve"> Patel</w:t>
      </w:r>
      <w:r w:rsidRPr="00A33532" w:rsidR="003C18D8">
        <w:rPr>
          <w:b/>
          <w:sz w:val="28"/>
          <w:lang w:val="en-IN"/>
        </w:rPr>
        <w:t xml:space="preserve"> – SAP ABAP Consultant</w:t>
      </w:r>
    </w:p>
    <w:tbl>
      <w:tblPr>
        <w:tblStyle w:val="ResumeTable"/>
        <w:tblCaption w:val="Resume layout table"/>
        <w:tblW w:w="5000" w:type="pct"/>
        <w:tblLook w:val="04A0"/>
      </w:tblPr>
      <w:tblGrid>
        <w:gridCol w:w="2250"/>
        <w:gridCol w:w="7830"/>
      </w:tblGrid>
      <w:tr w:rsidTr="00990DA2">
        <w:tblPrEx>
          <w:tblW w:w="5000" w:type="pct"/>
          <w:tblLook w:val="04A0"/>
        </w:tblPrEx>
        <w:tc>
          <w:tcPr>
            <w:tcW w:w="2250" w:type="dxa"/>
            <w:tcMar>
              <w:right w:w="475" w:type="dxa"/>
            </w:tcMar>
          </w:tcPr>
          <w:p w:rsidR="000962C5" w:rsidP="000962C5">
            <w:pPr>
              <w:pStyle w:val="Heading1"/>
              <w:jc w:val="left"/>
              <w:outlineLvl w:val="0"/>
            </w:pPr>
          </w:p>
          <w:p w:rsidR="000962C5" w:rsidP="000962C5">
            <w:pPr>
              <w:pStyle w:val="Heading1"/>
              <w:jc w:val="left"/>
              <w:outlineLvl w:val="0"/>
            </w:pPr>
          </w:p>
          <w:p w:rsidR="000962C5" w:rsidP="000962C5">
            <w:pPr>
              <w:pStyle w:val="Heading1"/>
              <w:jc w:val="left"/>
              <w:outlineLvl w:val="0"/>
            </w:pPr>
          </w:p>
          <w:p w:rsidR="000962C5" w:rsidP="000962C5">
            <w:pPr>
              <w:pStyle w:val="Heading1"/>
              <w:jc w:val="left"/>
              <w:outlineLvl w:val="0"/>
            </w:pPr>
          </w:p>
          <w:p w:rsidR="00646BB8" w:rsidP="000962C5">
            <w:pPr>
              <w:pStyle w:val="Heading1"/>
              <w:outlineLvl w:val="0"/>
            </w:pPr>
            <w:r>
              <w:t>Summary</w:t>
            </w:r>
          </w:p>
        </w:tc>
        <w:tc>
          <w:tcPr>
            <w:tcW w:w="7830" w:type="dxa"/>
          </w:tcPr>
          <w:p w:rsidR="009F6985" w:rsidRPr="005957C5" w:rsidP="00725B3E">
            <w:pPr>
              <w:pStyle w:val="ContactInfo"/>
              <w:rPr>
                <w:sz w:val="20"/>
              </w:rPr>
            </w:pPr>
            <w:r w:rsidRPr="005957C5">
              <w:rPr>
                <w:sz w:val="20"/>
              </w:rPr>
              <w:t xml:space="preserve">403, </w:t>
            </w:r>
            <w:r w:rsidRPr="005957C5">
              <w:rPr>
                <w:sz w:val="20"/>
              </w:rPr>
              <w:t>Dinanath</w:t>
            </w:r>
            <w:r w:rsidRPr="005957C5">
              <w:rPr>
                <w:sz w:val="20"/>
              </w:rPr>
              <w:t xml:space="preserve"> </w:t>
            </w:r>
            <w:r w:rsidRPr="005957C5">
              <w:rPr>
                <w:sz w:val="20"/>
              </w:rPr>
              <w:t>Smruti</w:t>
            </w:r>
            <w:r w:rsidRPr="005957C5">
              <w:rPr>
                <w:sz w:val="20"/>
              </w:rPr>
              <w:t xml:space="preserve">, K.T. Road, </w:t>
            </w:r>
            <w:r w:rsidRPr="005957C5">
              <w:rPr>
                <w:sz w:val="20"/>
              </w:rPr>
              <w:t>Gurunanak</w:t>
            </w:r>
            <w:r w:rsidRPr="005957C5">
              <w:rPr>
                <w:sz w:val="20"/>
              </w:rPr>
              <w:t xml:space="preserve"> Nagar, </w:t>
            </w:r>
            <w:r w:rsidRPr="005957C5">
              <w:rPr>
                <w:sz w:val="20"/>
              </w:rPr>
              <w:t>Navghar</w:t>
            </w:r>
            <w:r w:rsidRPr="005957C5">
              <w:rPr>
                <w:sz w:val="20"/>
              </w:rPr>
              <w:t>,</w:t>
            </w:r>
          </w:p>
          <w:p w:rsidR="009F6985" w:rsidRPr="005957C5" w:rsidP="00725B3E">
            <w:pPr>
              <w:pStyle w:val="ContactInfo"/>
              <w:rPr>
                <w:sz w:val="20"/>
              </w:rPr>
            </w:pPr>
            <w:r w:rsidRPr="005957C5">
              <w:rPr>
                <w:sz w:val="20"/>
              </w:rPr>
              <w:t xml:space="preserve">Vasai Road (W) – 401202, Dist. </w:t>
            </w:r>
            <w:r w:rsidRPr="005957C5">
              <w:rPr>
                <w:sz w:val="20"/>
              </w:rPr>
              <w:t>Palghar</w:t>
            </w:r>
            <w:r w:rsidRPr="005957C5">
              <w:rPr>
                <w:sz w:val="20"/>
              </w:rPr>
              <w:t>, Maharashtra</w:t>
            </w:r>
          </w:p>
          <w:p w:rsidR="009F6985" w:rsidRPr="005957C5" w:rsidP="00725B3E">
            <w:pPr>
              <w:pStyle w:val="ContactInfo"/>
              <w:rPr>
                <w:sz w:val="20"/>
              </w:rPr>
            </w:pPr>
            <w:r w:rsidRPr="005957C5">
              <w:rPr>
                <w:sz w:val="20"/>
              </w:rPr>
              <w:t>+91-9096069460</w:t>
            </w:r>
          </w:p>
          <w:p w:rsidR="009F6985" w:rsidRPr="005957C5" w:rsidP="00725B3E">
            <w:pPr>
              <w:pStyle w:val="Email"/>
              <w:rPr>
                <w:sz w:val="20"/>
              </w:rPr>
            </w:pPr>
            <w:r w:rsidRPr="005957C5">
              <w:rPr>
                <w:sz w:val="20"/>
              </w:rPr>
              <w:t>Bhagyash.patel@gmail.com</w:t>
            </w:r>
          </w:p>
          <w:p w:rsidR="009F6985">
            <w:pPr>
              <w:pStyle w:val="ResumeText"/>
            </w:pPr>
          </w:p>
          <w:p w:rsidR="00646BB8" w:rsidRPr="0091535C" w:rsidP="00E51450">
            <w:pPr>
              <w:pStyle w:val="ResumeText"/>
            </w:pPr>
            <w:r w:rsidRPr="0091535C">
              <w:t>Skillful and Knowledgeable SAP ABAP Developer</w:t>
            </w:r>
            <w:r w:rsidR="00E51450">
              <w:t xml:space="preserve"> and Prompt Engineer</w:t>
            </w:r>
            <w:r w:rsidRPr="0091535C">
              <w:t xml:space="preserve"> having experience of over </w:t>
            </w:r>
            <w:r w:rsidR="00E51450">
              <w:t>7.7</w:t>
            </w:r>
            <w:r w:rsidRPr="0091535C">
              <w:t xml:space="preserve"> years in Production environment and 0.5 years of T</w:t>
            </w:r>
            <w:r w:rsidR="00E51450">
              <w:t>raining in SAP Reports, Interfaces, ALV Reports, Enhancements, SAP</w:t>
            </w:r>
            <w:r w:rsidRPr="0091535C">
              <w:t xml:space="preserve"> </w:t>
            </w:r>
            <w:r w:rsidRPr="0091535C">
              <w:t>Smartforms</w:t>
            </w:r>
            <w:r w:rsidRPr="0091535C">
              <w:t xml:space="preserve"> and Adobe forms</w:t>
            </w:r>
            <w:r w:rsidR="00E51450">
              <w:t>,</w:t>
            </w:r>
            <w:r w:rsidRPr="0091535C">
              <w:t xml:space="preserve"> Object Oriented ABAP. </w:t>
            </w:r>
            <w:r w:rsidR="00E51450">
              <w:t xml:space="preserve">Has worked on CDS view creation as well as SAP Restful Application Programming objects. Also have skills on Prompt Engineering and Generative AI Research for different LLMs. </w:t>
            </w:r>
            <w:r w:rsidRPr="0091535C">
              <w:t>Looking forward to build the skill set and working in a Productive environment</w:t>
            </w:r>
            <w:r w:rsidR="00E51450">
              <w:t xml:space="preserve"> on the same</w:t>
            </w:r>
            <w:r w:rsidRPr="0091535C">
              <w:t>.</w:t>
            </w:r>
          </w:p>
        </w:tc>
      </w:tr>
      <w:tr w:rsidTr="00990DA2">
        <w:tblPrEx>
          <w:tblW w:w="5000" w:type="pct"/>
          <w:tblLook w:val="04A0"/>
        </w:tblPrEx>
        <w:tc>
          <w:tcPr>
            <w:tcW w:w="2250" w:type="dxa"/>
            <w:tcMar>
              <w:right w:w="475" w:type="dxa"/>
            </w:tcMar>
          </w:tcPr>
          <w:p w:rsidR="00646BB8">
            <w:pPr>
              <w:pStyle w:val="Heading1"/>
              <w:outlineLvl w:val="0"/>
            </w:pPr>
            <w:r>
              <w:t>Skills &amp; Abilities</w:t>
            </w:r>
          </w:p>
        </w:tc>
        <w:tc>
          <w:tcPr>
            <w:tcW w:w="7830" w:type="dxa"/>
          </w:tcPr>
          <w:p w:rsidR="00646BB8" w:rsidP="00E51450">
            <w:pPr>
              <w:pStyle w:val="ResumeText"/>
            </w:pPr>
            <w:r>
              <w:t>SAP ABAP Programming, SAP ALV</w:t>
            </w:r>
            <w:r w:rsidR="00E51450">
              <w:t xml:space="preserve"> Reports</w:t>
            </w:r>
            <w:r>
              <w:t xml:space="preserve"> and </w:t>
            </w:r>
            <w:r w:rsidR="00605E09">
              <w:t>O</w:t>
            </w:r>
            <w:r w:rsidR="00DC3583">
              <w:t xml:space="preserve">OPS ALV, SAP </w:t>
            </w:r>
            <w:r w:rsidR="00DC3583">
              <w:t>Smartforms</w:t>
            </w:r>
            <w:r w:rsidR="00DC3583">
              <w:t>, SAP OD</w:t>
            </w:r>
            <w:r>
              <w:t xml:space="preserve">ata, SAP </w:t>
            </w:r>
            <w:r w:rsidR="009A63D6">
              <w:t>Object Oriented Programming</w:t>
            </w:r>
            <w:r w:rsidR="00E51450">
              <w:t>, CDS Views and Read Only Report RAP Objects</w:t>
            </w:r>
            <w:r w:rsidR="00091B2E">
              <w:t>, Prompt Engineering Methodologies and Techniques</w:t>
            </w:r>
            <w:bookmarkStart w:id="0" w:name="_GoBack"/>
            <w:bookmarkEnd w:id="0"/>
            <w:r w:rsidR="00E51450">
              <w:t>.</w:t>
            </w:r>
          </w:p>
        </w:tc>
      </w:tr>
      <w:tr w:rsidTr="00990DA2">
        <w:tblPrEx>
          <w:tblW w:w="5000" w:type="pct"/>
          <w:tblLook w:val="04A0"/>
        </w:tblPrEx>
        <w:tc>
          <w:tcPr>
            <w:tcW w:w="2250" w:type="dxa"/>
            <w:tcMar>
              <w:right w:w="475" w:type="dxa"/>
            </w:tcMar>
          </w:tcPr>
          <w:p w:rsidR="00646BB8">
            <w:pPr>
              <w:pStyle w:val="Heading1"/>
              <w:outlineLvl w:val="0"/>
            </w:pPr>
            <w:r>
              <w:t>Experience</w:t>
            </w:r>
          </w:p>
        </w:tc>
        <w:tc>
          <w:tcPr>
            <w:tcW w:w="7830" w:type="dxa"/>
          </w:tcPr>
          <w:p w:rsidR="00646BB8">
            <w:pPr>
              <w:pStyle w:val="Heading2"/>
              <w:outlineLvl w:val="1"/>
            </w:pPr>
            <w:r>
              <w:t>Infosys</w:t>
            </w:r>
            <w:r w:rsidR="00675CD5">
              <w:t xml:space="preserve"> Ltd.</w:t>
            </w:r>
            <w:r>
              <w:t xml:space="preserve">, Pune </w:t>
            </w:r>
            <w:r w:rsidR="00A64CFF">
              <w:t>–</w:t>
            </w:r>
            <w:r>
              <w:t xml:space="preserve"> Maharashtra</w:t>
            </w:r>
            <w:r w:rsidR="00A64CFF">
              <w:t xml:space="preserve"> – Senior Systems engineer</w:t>
            </w:r>
          </w:p>
          <w:p w:rsidR="00646BB8">
            <w:pPr>
              <w:pStyle w:val="ResumeText"/>
            </w:pPr>
            <w:r>
              <w:t>November 21st 2016 – November 22</w:t>
            </w:r>
            <w:r w:rsidRPr="009F6985">
              <w:rPr>
                <w:vertAlign w:val="superscript"/>
              </w:rPr>
              <w:t>nd</w:t>
            </w:r>
            <w:r>
              <w:t xml:space="preserve"> 2019</w:t>
            </w:r>
          </w:p>
          <w:p w:rsidR="000201D1" w:rsidRPr="000201D1" w:rsidP="000201D1">
            <w:pPr>
              <w:pStyle w:val="ResumeText"/>
              <w:rPr>
                <w:lang w:val="en-IN"/>
              </w:rPr>
            </w:pPr>
            <w:r w:rsidRPr="000201D1">
              <w:rPr>
                <w:lang w:val="en-IN"/>
              </w:rPr>
              <w:t xml:space="preserve">Created </w:t>
            </w:r>
            <w:r w:rsidRPr="000201D1">
              <w:rPr>
                <w:rFonts w:cs="SourceSansPro-Bold"/>
                <w:b/>
                <w:bCs/>
                <w:lang w:val="en-IN"/>
              </w:rPr>
              <w:t xml:space="preserve">Workflow Templates </w:t>
            </w:r>
            <w:r w:rsidRPr="000201D1">
              <w:rPr>
                <w:lang w:val="en-IN"/>
              </w:rPr>
              <w:t>and wrote Background</w:t>
            </w:r>
            <w:r>
              <w:rPr>
                <w:lang w:val="en-IN"/>
              </w:rPr>
              <w:t xml:space="preserve"> </w:t>
            </w:r>
            <w:r w:rsidRPr="000201D1">
              <w:rPr>
                <w:lang w:val="en-IN"/>
              </w:rPr>
              <w:t xml:space="preserve">Step code for </w:t>
            </w:r>
            <w:r>
              <w:rPr>
                <w:lang w:val="en-IN"/>
              </w:rPr>
              <w:t xml:space="preserve">Workflow of various countries. </w:t>
            </w:r>
            <w:r w:rsidRPr="000201D1">
              <w:rPr>
                <w:lang w:val="en-IN"/>
              </w:rPr>
              <w:t xml:space="preserve">Created </w:t>
            </w:r>
            <w:r w:rsidRPr="000201D1">
              <w:rPr>
                <w:rFonts w:cs="SourceSansPro-Bold"/>
                <w:b/>
                <w:bCs/>
                <w:lang w:val="en-IN"/>
              </w:rPr>
              <w:t>Smartforms</w:t>
            </w:r>
            <w:r w:rsidRPr="000201D1">
              <w:rPr>
                <w:rFonts w:cs="SourceSansPro-Bold"/>
                <w:b/>
                <w:bCs/>
                <w:lang w:val="en-IN"/>
              </w:rPr>
              <w:t xml:space="preserve"> </w:t>
            </w:r>
            <w:r w:rsidRPr="000201D1">
              <w:rPr>
                <w:lang w:val="en-IN"/>
              </w:rPr>
              <w:t xml:space="preserve">and </w:t>
            </w:r>
            <w:r w:rsidRPr="000201D1">
              <w:rPr>
                <w:rFonts w:cs="SourceSansPro-Bold"/>
                <w:b/>
                <w:bCs/>
                <w:lang w:val="en-IN"/>
              </w:rPr>
              <w:t xml:space="preserve">Adobe Forms </w:t>
            </w:r>
            <w:r w:rsidRPr="000201D1">
              <w:rPr>
                <w:lang w:val="en-IN"/>
              </w:rPr>
              <w:t>for various</w:t>
            </w:r>
            <w:r>
              <w:rPr>
                <w:lang w:val="en-IN"/>
              </w:rPr>
              <w:t xml:space="preserve"> </w:t>
            </w:r>
            <w:r w:rsidRPr="000201D1">
              <w:rPr>
                <w:lang w:val="en-IN"/>
              </w:rPr>
              <w:t>Purchasing Requirements of different countries.</w:t>
            </w:r>
          </w:p>
          <w:p w:rsidR="000201D1" w:rsidRPr="000201D1" w:rsidP="000201D1">
            <w:pPr>
              <w:pStyle w:val="ResumeText"/>
              <w:rPr>
                <w:lang w:val="en-IN"/>
              </w:rPr>
            </w:pPr>
            <w:r w:rsidRPr="000201D1">
              <w:rPr>
                <w:lang w:val="en-IN"/>
              </w:rPr>
              <w:t>Debugging of custom workflows (background and</w:t>
            </w:r>
            <w:r>
              <w:rPr>
                <w:lang w:val="en-IN"/>
              </w:rPr>
              <w:t xml:space="preserve"> </w:t>
            </w:r>
            <w:r w:rsidRPr="000201D1">
              <w:rPr>
                <w:lang w:val="en-IN"/>
              </w:rPr>
              <w:t>foreground tasks) in FI system.</w:t>
            </w:r>
            <w:r>
              <w:rPr>
                <w:lang w:val="en-IN"/>
              </w:rPr>
              <w:t xml:space="preserve"> </w:t>
            </w:r>
            <w:r w:rsidRPr="000201D1">
              <w:rPr>
                <w:lang w:val="en-IN"/>
              </w:rPr>
              <w:t xml:space="preserve">Wrote </w:t>
            </w:r>
            <w:r w:rsidRPr="000201D1">
              <w:rPr>
                <w:rFonts w:cs="SourceSansPro-Bold"/>
                <w:b/>
                <w:bCs/>
                <w:lang w:val="en-IN"/>
              </w:rPr>
              <w:t xml:space="preserve">BADI implementations </w:t>
            </w:r>
            <w:r w:rsidRPr="000201D1">
              <w:rPr>
                <w:lang w:val="en-IN"/>
              </w:rPr>
              <w:t>and implicit enha</w:t>
            </w:r>
            <w:r>
              <w:rPr>
                <w:lang w:val="en-IN"/>
              </w:rPr>
              <w:t>n</w:t>
            </w:r>
            <w:r w:rsidRPr="000201D1">
              <w:rPr>
                <w:lang w:val="en-IN"/>
              </w:rPr>
              <w:t>cements</w:t>
            </w:r>
            <w:r>
              <w:rPr>
                <w:lang w:val="en-IN"/>
              </w:rPr>
              <w:t xml:space="preserve"> </w:t>
            </w:r>
            <w:r w:rsidRPr="000201D1">
              <w:rPr>
                <w:lang w:val="en-IN"/>
              </w:rPr>
              <w:t xml:space="preserve">for MY </w:t>
            </w:r>
            <w:r>
              <w:rPr>
                <w:lang w:val="en-IN"/>
              </w:rPr>
              <w:t>I</w:t>
            </w:r>
            <w:r w:rsidRPr="000201D1">
              <w:rPr>
                <w:lang w:val="en-IN"/>
              </w:rPr>
              <w:t xml:space="preserve">NBOX in </w:t>
            </w:r>
            <w:r w:rsidR="000F60FE">
              <w:rPr>
                <w:lang w:val="en-IN"/>
              </w:rPr>
              <w:t>FIORI</w:t>
            </w:r>
            <w:r w:rsidRPr="000201D1">
              <w:rPr>
                <w:lang w:val="en-IN"/>
              </w:rPr>
              <w:t xml:space="preserve"> for approval of </w:t>
            </w:r>
            <w:r w:rsidRPr="000201D1">
              <w:rPr>
                <w:lang w:val="en-IN"/>
              </w:rPr>
              <w:t>workitem</w:t>
            </w:r>
            <w:r w:rsidRPr="000201D1">
              <w:rPr>
                <w:lang w:val="en-IN"/>
              </w:rPr>
              <w:t xml:space="preserve"> in both FI</w:t>
            </w:r>
            <w:r w:rsidR="001D5A53">
              <w:rPr>
                <w:lang w:val="en-IN"/>
              </w:rPr>
              <w:t xml:space="preserve"> </w:t>
            </w:r>
            <w:r w:rsidRPr="000201D1">
              <w:rPr>
                <w:lang w:val="en-IN"/>
              </w:rPr>
              <w:t>and SRM systems.</w:t>
            </w:r>
          </w:p>
          <w:p w:rsidR="000201D1" w:rsidRPr="000201D1" w:rsidP="000201D1">
            <w:pPr>
              <w:pStyle w:val="ResumeText"/>
              <w:rPr>
                <w:lang w:val="en-IN"/>
              </w:rPr>
            </w:pPr>
            <w:r w:rsidRPr="000201D1">
              <w:rPr>
                <w:lang w:val="en-IN"/>
              </w:rPr>
              <w:t xml:space="preserve">Developed </w:t>
            </w:r>
            <w:r w:rsidRPr="000201D1">
              <w:rPr>
                <w:rFonts w:cs="SourceSansPro-Bold"/>
                <w:b/>
                <w:bCs/>
                <w:lang w:val="en-IN"/>
              </w:rPr>
              <w:t xml:space="preserve">RFC enabled </w:t>
            </w:r>
            <w:r w:rsidRPr="000201D1">
              <w:rPr>
                <w:lang w:val="en-IN"/>
              </w:rPr>
              <w:t>Function Modules for fetching</w:t>
            </w:r>
            <w:r>
              <w:rPr>
                <w:lang w:val="en-IN"/>
              </w:rPr>
              <w:t xml:space="preserve"> </w:t>
            </w:r>
            <w:r w:rsidRPr="000201D1">
              <w:rPr>
                <w:lang w:val="en-IN"/>
              </w:rPr>
              <w:t xml:space="preserve">data from backend </w:t>
            </w:r>
            <w:r w:rsidR="001D5A53">
              <w:rPr>
                <w:lang w:val="en-IN"/>
              </w:rPr>
              <w:t>f</w:t>
            </w:r>
            <w:r w:rsidRPr="000201D1">
              <w:rPr>
                <w:lang w:val="en-IN"/>
              </w:rPr>
              <w:t>or Fiori applications in FI and SRM</w:t>
            </w:r>
            <w:r>
              <w:rPr>
                <w:lang w:val="en-IN"/>
              </w:rPr>
              <w:t xml:space="preserve"> </w:t>
            </w:r>
            <w:r w:rsidRPr="000201D1">
              <w:rPr>
                <w:lang w:val="en-IN"/>
              </w:rPr>
              <w:t>systems.</w:t>
            </w:r>
          </w:p>
          <w:p w:rsidR="00646BB8" w:rsidP="000201D1">
            <w:pPr>
              <w:pStyle w:val="ResumeText"/>
              <w:rPr>
                <w:lang w:val="en-IN"/>
              </w:rPr>
            </w:pPr>
            <w:r w:rsidRPr="000201D1">
              <w:rPr>
                <w:lang w:val="en-IN"/>
              </w:rPr>
              <w:t xml:space="preserve">Created </w:t>
            </w:r>
            <w:r w:rsidRPr="000201D1">
              <w:rPr>
                <w:rFonts w:cs="SourceSansPro-Bold"/>
                <w:b/>
                <w:bCs/>
                <w:lang w:val="en-IN"/>
              </w:rPr>
              <w:t xml:space="preserve">ALV reports </w:t>
            </w:r>
            <w:r w:rsidRPr="000201D1">
              <w:rPr>
                <w:lang w:val="en-IN"/>
              </w:rPr>
              <w:t>to display Purchase Order and</w:t>
            </w:r>
            <w:r>
              <w:rPr>
                <w:lang w:val="en-IN"/>
              </w:rPr>
              <w:t xml:space="preserve"> </w:t>
            </w:r>
            <w:r w:rsidRPr="000201D1">
              <w:rPr>
                <w:lang w:val="en-IN"/>
              </w:rPr>
              <w:t>Shopping cart data in SRM where RFC function module</w:t>
            </w:r>
            <w:r>
              <w:rPr>
                <w:lang w:val="en-IN"/>
              </w:rPr>
              <w:t xml:space="preserve"> </w:t>
            </w:r>
            <w:r w:rsidRPr="000201D1">
              <w:rPr>
                <w:lang w:val="en-IN"/>
              </w:rPr>
              <w:t xml:space="preserve">was used to get purchase order history </w:t>
            </w:r>
            <w:r>
              <w:rPr>
                <w:lang w:val="en-IN"/>
              </w:rPr>
              <w:t>f</w:t>
            </w:r>
            <w:r w:rsidRPr="000201D1">
              <w:rPr>
                <w:lang w:val="en-IN"/>
              </w:rPr>
              <w:t>or GR/IR</w:t>
            </w:r>
            <w:r>
              <w:rPr>
                <w:lang w:val="en-IN"/>
              </w:rPr>
              <w:t xml:space="preserve"> </w:t>
            </w:r>
            <w:r w:rsidRPr="000201D1">
              <w:rPr>
                <w:lang w:val="en-IN"/>
              </w:rPr>
              <w:t>information from FI backend.</w:t>
            </w:r>
            <w:r w:rsidR="00C71AEC">
              <w:rPr>
                <w:lang w:val="en-IN"/>
              </w:rPr>
              <w:t xml:space="preserve"> </w:t>
            </w:r>
            <w:r w:rsidRPr="000201D1">
              <w:rPr>
                <w:lang w:val="en-IN"/>
              </w:rPr>
              <w:t xml:space="preserve">Also created </w:t>
            </w:r>
            <w:r w:rsidRPr="000201D1">
              <w:rPr>
                <w:rFonts w:cs="SourceSansPro-Bold"/>
                <w:b/>
                <w:bCs/>
                <w:lang w:val="en-IN"/>
              </w:rPr>
              <w:t xml:space="preserve">RFC FM </w:t>
            </w:r>
            <w:r w:rsidRPr="000201D1">
              <w:rPr>
                <w:lang w:val="en-IN"/>
              </w:rPr>
              <w:t>for the</w:t>
            </w:r>
            <w:r>
              <w:rPr>
                <w:lang w:val="en-IN"/>
              </w:rPr>
              <w:t xml:space="preserve"> </w:t>
            </w:r>
            <w:r w:rsidRPr="000201D1">
              <w:rPr>
                <w:lang w:val="en-IN"/>
              </w:rPr>
              <w:t>same reports to be able to display their data in Fiori</w:t>
            </w:r>
            <w:r>
              <w:rPr>
                <w:lang w:val="en-IN"/>
              </w:rPr>
              <w:t xml:space="preserve"> </w:t>
            </w:r>
            <w:r w:rsidRPr="000201D1">
              <w:rPr>
                <w:lang w:val="en-IN"/>
              </w:rPr>
              <w:t>frontend.</w:t>
            </w:r>
            <w:r>
              <w:rPr>
                <w:lang w:val="en-IN"/>
              </w:rPr>
              <w:t xml:space="preserve"> </w:t>
            </w:r>
          </w:p>
          <w:p w:rsidR="000201D1" w:rsidRPr="000201D1" w:rsidP="000201D1">
            <w:pPr>
              <w:pStyle w:val="ResumeText"/>
            </w:pPr>
          </w:p>
          <w:p w:rsidR="00646BB8">
            <w:pPr>
              <w:pStyle w:val="Heading2"/>
              <w:outlineLvl w:val="1"/>
            </w:pPr>
            <w:r>
              <w:t xml:space="preserve">Madiba consulting India Pvt. Ltd, Pune </w:t>
            </w:r>
            <w:r w:rsidR="00A64CFF">
              <w:t>–</w:t>
            </w:r>
            <w:r>
              <w:t xml:space="preserve"> maharashtra</w:t>
            </w:r>
            <w:r w:rsidR="00A64CFF">
              <w:t xml:space="preserve"> – SAP consultant</w:t>
            </w:r>
          </w:p>
          <w:p w:rsidR="00646BB8">
            <w:pPr>
              <w:pStyle w:val="ResumeText"/>
            </w:pPr>
            <w:r>
              <w:t>November 25</w:t>
            </w:r>
            <w:r w:rsidRPr="009F6985">
              <w:rPr>
                <w:vertAlign w:val="superscript"/>
              </w:rPr>
              <w:t>th</w:t>
            </w:r>
            <w:r>
              <w:t xml:space="preserve"> 2019 </w:t>
            </w:r>
            <w:r w:rsidR="00DD76F5">
              <w:t>–</w:t>
            </w:r>
            <w:r>
              <w:t xml:space="preserve"> Present</w:t>
            </w:r>
          </w:p>
          <w:p w:rsidR="007D7ADE">
            <w:pPr>
              <w:pStyle w:val="ResumeText"/>
            </w:pPr>
            <w:r>
              <w:t xml:space="preserve">Created a </w:t>
            </w:r>
            <w:r w:rsidR="00AB6963">
              <w:t xml:space="preserve">report </w:t>
            </w:r>
            <w:r>
              <w:t xml:space="preserve">program to </w:t>
            </w:r>
            <w:r w:rsidRPr="00DD76F5">
              <w:rPr>
                <w:b/>
              </w:rPr>
              <w:t>Automate</w:t>
            </w:r>
            <w:r>
              <w:t xml:space="preserve"> the change of </w:t>
            </w:r>
            <w:r w:rsidRPr="00DD76F5">
              <w:rPr>
                <w:b/>
              </w:rPr>
              <w:t>Posting Periods</w:t>
            </w:r>
            <w:r>
              <w:t xml:space="preserve"> for FI Domain. Also created a </w:t>
            </w:r>
            <w:r w:rsidR="005A123D">
              <w:t xml:space="preserve">report </w:t>
            </w:r>
            <w:r>
              <w:t xml:space="preserve">program for the Mass Upload of Assets </w:t>
            </w:r>
            <w:r w:rsidR="00E75986">
              <w:t xml:space="preserve">via Excel file upload </w:t>
            </w:r>
            <w:r>
              <w:t xml:space="preserve">in FI Domain. </w:t>
            </w:r>
          </w:p>
          <w:p w:rsidR="00DD76F5">
            <w:pPr>
              <w:pStyle w:val="ResumeText"/>
            </w:pPr>
            <w:r>
              <w:t xml:space="preserve">Created a </w:t>
            </w:r>
            <w:r w:rsidR="007D7ADE">
              <w:t xml:space="preserve">report </w:t>
            </w:r>
            <w:r>
              <w:t>program to display all the foreign Exchange Rate changes for a given period</w:t>
            </w:r>
            <w:r w:rsidR="00390227">
              <w:t xml:space="preserve"> for all GL</w:t>
            </w:r>
            <w:r>
              <w:t xml:space="preserve"> </w:t>
            </w:r>
            <w:r w:rsidR="00F50792">
              <w:t>account</w:t>
            </w:r>
            <w:r w:rsidR="00390227">
              <w:t>s</w:t>
            </w:r>
            <w:r w:rsidR="00E75986">
              <w:t xml:space="preserve"> with all the </w:t>
            </w:r>
            <w:r w:rsidR="00390227">
              <w:t xml:space="preserve">foreign currency </w:t>
            </w:r>
            <w:r w:rsidR="00E75986">
              <w:t xml:space="preserve">rate </w:t>
            </w:r>
            <w:r w:rsidR="00E75986">
              <w:t>differences during that period</w:t>
            </w:r>
            <w:r>
              <w:t>.</w:t>
            </w:r>
          </w:p>
          <w:p w:rsidR="00646BB8" w:rsidP="00DD76F5">
            <w:pPr>
              <w:pStyle w:val="ResumeText"/>
            </w:pPr>
            <w:r>
              <w:t xml:space="preserve">Created </w:t>
            </w:r>
            <w:r w:rsidR="00AD3B25">
              <w:t>a report p</w:t>
            </w:r>
            <w:r>
              <w:t>rogram to p</w:t>
            </w:r>
            <w:r w:rsidR="00DD76F5">
              <w:t xml:space="preserve">rint the Invoices in </w:t>
            </w:r>
            <w:r w:rsidRPr="00A80AA5" w:rsidR="00DD76F5">
              <w:rPr>
                <w:b/>
              </w:rPr>
              <w:t xml:space="preserve">SAP </w:t>
            </w:r>
            <w:r w:rsidRPr="00A80AA5" w:rsidR="00DD76F5">
              <w:rPr>
                <w:b/>
              </w:rPr>
              <w:t>Smartform</w:t>
            </w:r>
            <w:r w:rsidRPr="00A80AA5" w:rsidR="000F60FE">
              <w:rPr>
                <w:b/>
              </w:rPr>
              <w:t>s</w:t>
            </w:r>
            <w:r w:rsidR="00DD76F5">
              <w:t xml:space="preserve"> by merging of PDF attachments </w:t>
            </w:r>
            <w:r w:rsidR="00367315">
              <w:t xml:space="preserve">on an invoices </w:t>
            </w:r>
            <w:r w:rsidR="00DD76F5">
              <w:t xml:space="preserve">with the main invoice. </w:t>
            </w:r>
            <w:r w:rsidR="000F60FE">
              <w:t>Also the program could send the same attachment via email.</w:t>
            </w:r>
            <w:r w:rsidR="00D60172">
              <w:t xml:space="preserve"> Created Rules in Workflow to determine the approvers for the Purchase Order Release strategy.</w:t>
            </w:r>
          </w:p>
          <w:p w:rsidR="00DD76F5" w:rsidP="00DD76F5">
            <w:pPr>
              <w:pStyle w:val="ResumeText"/>
            </w:pPr>
            <w:r>
              <w:t xml:space="preserve">Created </w:t>
            </w:r>
            <w:r w:rsidRPr="00DD76F5">
              <w:rPr>
                <w:b/>
              </w:rPr>
              <w:t>SAP OData services</w:t>
            </w:r>
            <w:r>
              <w:t xml:space="preserve"> for Material Creation, Material Display, Batch Verification, Process Order Header Display, Process Order Operations and Components Display, Goods Movement Creation of various Types.</w:t>
            </w:r>
          </w:p>
          <w:p w:rsidR="00CF6C07" w:rsidP="00E71591">
            <w:pPr>
              <w:pStyle w:val="ResumeText"/>
            </w:pPr>
            <w:r>
              <w:t>Created a</w:t>
            </w:r>
            <w:r w:rsidR="004D06DF">
              <w:t xml:space="preserve"> report</w:t>
            </w:r>
            <w:r>
              <w:t xml:space="preserve"> program to display a report for the GL Accounts data and carry out the various Local currency, Transaction currency, Global currency and 4</w:t>
            </w:r>
            <w:r w:rsidRPr="001D5A53">
              <w:rPr>
                <w:vertAlign w:val="superscript"/>
              </w:rPr>
              <w:t>th</w:t>
            </w:r>
            <w:r>
              <w:t xml:space="preserve"> currency related calculations and also to save the same in the application server of the system.</w:t>
            </w:r>
          </w:p>
          <w:p w:rsidR="00A80AA5" w:rsidP="00E71591">
            <w:pPr>
              <w:pStyle w:val="ResumeText"/>
            </w:pPr>
            <w:r>
              <w:t xml:space="preserve">Created </w:t>
            </w:r>
            <w:r w:rsidRPr="001B5A5A">
              <w:rPr>
                <w:b/>
              </w:rPr>
              <w:t>Workflow</w:t>
            </w:r>
            <w:r>
              <w:t xml:space="preserve"> branch to automatically approve the </w:t>
            </w:r>
            <w:r>
              <w:t>workitem</w:t>
            </w:r>
            <w:r>
              <w:t xml:space="preserve"> for the Purchase Requisition Release Strategy when the Creator is the Approver and also if the Approver is missing in the Organizational struct</w:t>
            </w:r>
            <w:r w:rsidR="00D56EE4">
              <w:t>u</w:t>
            </w:r>
            <w:r>
              <w:t>re.</w:t>
            </w:r>
          </w:p>
          <w:p w:rsidR="00E36C00" w:rsidP="00A7060A">
            <w:pPr>
              <w:pStyle w:val="ResumeText"/>
            </w:pPr>
            <w:r>
              <w:t>Implemented Various Sales Order User Exits for the Sales Order Header and Line Item to be updated.</w:t>
            </w:r>
            <w:r w:rsidR="00A7060A">
              <w:t xml:space="preserve"> Also implemented various BADI for the Outbound Deliveries in SAP.</w:t>
            </w:r>
          </w:p>
          <w:p w:rsidR="00C714E4" w:rsidP="00C714E4">
            <w:pPr>
              <w:pStyle w:val="ResumeText"/>
            </w:pPr>
            <w:r>
              <w:t xml:space="preserve">Created </w:t>
            </w:r>
            <w:r w:rsidRPr="00D116A6">
              <w:rPr>
                <w:b/>
              </w:rPr>
              <w:t>Smartforms</w:t>
            </w:r>
            <w:r>
              <w:t xml:space="preserve"> to display the Sales order and Outbound Delivery Data along with the Outbound Delivery Order data from SAP EWM.</w:t>
            </w:r>
          </w:p>
          <w:p w:rsidR="00605214" w:rsidP="00C714E4">
            <w:pPr>
              <w:pStyle w:val="ResumeText"/>
            </w:pPr>
            <w:r>
              <w:t xml:space="preserve">Has worked on different applications like </w:t>
            </w:r>
            <w:r w:rsidRPr="002154EC">
              <w:rPr>
                <w:b/>
              </w:rPr>
              <w:t>JIRA</w:t>
            </w:r>
            <w:r>
              <w:t xml:space="preserve"> - Client Ticketing Tool, </w:t>
            </w:r>
            <w:r w:rsidRPr="002154EC">
              <w:rPr>
                <w:b/>
              </w:rPr>
              <w:t>HPSM</w:t>
            </w:r>
            <w:r>
              <w:rPr>
                <w:b/>
              </w:rPr>
              <w:t xml:space="preserve"> - </w:t>
            </w:r>
            <w:r>
              <w:t xml:space="preserve">Client Ticketing Tool, </w:t>
            </w:r>
            <w:r w:rsidRPr="002154EC">
              <w:rPr>
                <w:b/>
              </w:rPr>
              <w:t>POSTMAN</w:t>
            </w:r>
            <w:r>
              <w:t xml:space="preserve"> - Testing OData Services, </w:t>
            </w:r>
            <w:r w:rsidRPr="002154EC">
              <w:rPr>
                <w:b/>
              </w:rPr>
              <w:t>SOAP UI</w:t>
            </w:r>
            <w:r>
              <w:rPr>
                <w:b/>
              </w:rPr>
              <w:t xml:space="preserve"> </w:t>
            </w:r>
            <w:r>
              <w:t xml:space="preserve">- Testing OData Services. </w:t>
            </w:r>
          </w:p>
          <w:p w:rsidR="00E51450" w:rsidP="00C714E4">
            <w:pPr>
              <w:pStyle w:val="ResumeText"/>
            </w:pPr>
          </w:p>
          <w:p w:rsidR="00E51450" w:rsidP="00E51450">
            <w:pPr>
              <w:pStyle w:val="Heading2"/>
              <w:outlineLvl w:val="1"/>
            </w:pPr>
            <w:r>
              <w:t>Accenture S</w:t>
            </w:r>
            <w:r w:rsidR="00E00945">
              <w:t xml:space="preserve">olutions </w:t>
            </w:r>
            <w:r>
              <w:t>Pvt.</w:t>
            </w:r>
            <w:r>
              <w:t xml:space="preserve"> Ltd, Pune – maharashtra – </w:t>
            </w:r>
            <w:r>
              <w:t>Packaged Application Development Specialist Tech Lead</w:t>
            </w:r>
          </w:p>
          <w:p w:rsidR="00E51450" w:rsidP="00E51450">
            <w:pPr>
              <w:pStyle w:val="ResumeText"/>
            </w:pPr>
            <w:r>
              <w:t>November 8</w:t>
            </w:r>
            <w:r w:rsidRPr="009F6985">
              <w:rPr>
                <w:vertAlign w:val="superscript"/>
              </w:rPr>
              <w:t>th</w:t>
            </w:r>
            <w:r>
              <w:t xml:space="preserve"> 20</w:t>
            </w:r>
            <w:r>
              <w:t>21</w:t>
            </w:r>
            <w:r>
              <w:t xml:space="preserve"> – Present</w:t>
            </w:r>
          </w:p>
          <w:p w:rsidR="00E51450" w:rsidP="00E51450">
            <w:pPr>
              <w:pStyle w:val="ResumeText"/>
            </w:pPr>
            <w:r>
              <w:t>Worked on SAP HANA Migration project for 1</w:t>
            </w:r>
            <w:r w:rsidRPr="00E51450">
              <w:rPr>
                <w:vertAlign w:val="superscript"/>
              </w:rPr>
              <w:t>st</w:t>
            </w:r>
            <w:r>
              <w:t xml:space="preserve"> six months doing manual remediation, ATC Checks and review of the remediated objects done by the team members.</w:t>
            </w:r>
          </w:p>
          <w:p w:rsidR="00E51450" w:rsidP="00E51450">
            <w:pPr>
              <w:pStyle w:val="ResumeText"/>
            </w:pPr>
            <w:r>
              <w:t>As a senior team member, conducted team meetings and verified the changes done by the team members before sending the changes to the higher environments.</w:t>
            </w:r>
          </w:p>
          <w:p w:rsidR="00E51450" w:rsidP="00C714E4">
            <w:pPr>
              <w:pStyle w:val="ResumeText"/>
            </w:pPr>
            <w:r>
              <w:t>Worked for 1 year on a Development/Implementation project for a Retail Client. Created several Reports</w:t>
            </w:r>
            <w:r w:rsidR="00E66DE4">
              <w:t xml:space="preserve"> and Interfaces</w:t>
            </w:r>
            <w:r>
              <w:t xml:space="preserve"> for the FI and SD domain, Adobe Forms for SD domain and implemented BADIs</w:t>
            </w:r>
            <w:r w:rsidR="001D17DA">
              <w:t xml:space="preserve"> in FI and User Exits in SD domain</w:t>
            </w:r>
            <w:r>
              <w:t>.</w:t>
            </w:r>
          </w:p>
          <w:p w:rsidR="00E00945" w:rsidP="002A1EF1">
            <w:pPr>
              <w:pStyle w:val="ResumeText"/>
            </w:pPr>
            <w:r>
              <w:t xml:space="preserve">As a senior team member, attended Functional Walkthrough calls with junior team members in order to have a smooth transition of the requirement </w:t>
            </w:r>
            <w:r w:rsidR="002A1EF1">
              <w:t xml:space="preserve">and technical understanding of the same. Reviewed the technical objects and the respective Technical Design Documents created by the junior team members. Thoroughly reviewed the Transport Requests </w:t>
            </w:r>
            <w:r w:rsidR="002A1EF1">
              <w:t>before releasing them to the higher environments</w:t>
            </w:r>
            <w:r w:rsidR="00E66DE4">
              <w:t>.</w:t>
            </w:r>
          </w:p>
          <w:p w:rsidR="00843051" w:rsidP="002A1EF1">
            <w:pPr>
              <w:pStyle w:val="ResumeText"/>
            </w:pPr>
            <w:r>
              <w:t xml:space="preserve">Worked for 4 months for another Retail Client and created Report Programs and copy-implemented SAP </w:t>
            </w:r>
            <w:r>
              <w:t>Idocs</w:t>
            </w:r>
            <w:r>
              <w:t xml:space="preserve"> for one of the requirement.</w:t>
            </w:r>
            <w:r w:rsidR="00284CE4">
              <w:t xml:space="preserve"> Also, reviewed the technical objects and documents created by the fellow team members during the Project cycle.</w:t>
            </w:r>
          </w:p>
          <w:p w:rsidR="00284CE4" w:rsidP="002A1EF1">
            <w:pPr>
              <w:pStyle w:val="ResumeText"/>
            </w:pPr>
            <w:r>
              <w:t xml:space="preserve">Worked for more than 1 year and is currently working on an Internal Tool for Automatic Code Generation of SAP Classical ABAP code and SAP Restful Application Programming objects with the help of Generative Artificial Intelligence by inputting Technical Design Document by the user. </w:t>
            </w:r>
          </w:p>
          <w:p w:rsidR="00284CE4" w:rsidP="002A1EF1">
            <w:pPr>
              <w:pStyle w:val="ResumeText"/>
            </w:pPr>
            <w:r>
              <w:t xml:space="preserve">Learnt </w:t>
            </w:r>
            <w:r w:rsidR="00A86B61">
              <w:t xml:space="preserve">and taught </w:t>
            </w:r>
            <w:r>
              <w:t>different Prompt Engineering Methodologies and Techniques during the implementation of the Automatic Code Generation Use Cases</w:t>
            </w:r>
            <w:r w:rsidR="00A86B61">
              <w:t xml:space="preserve"> to many resources and also conducted workshops and sessions for the same</w:t>
            </w:r>
            <w:r>
              <w:t>.</w:t>
            </w:r>
          </w:p>
          <w:p w:rsidR="004C61D5" w:rsidP="002A1EF1">
            <w:pPr>
              <w:pStyle w:val="ResumeText"/>
            </w:pPr>
            <w:r>
              <w:t>Also,</w:t>
            </w:r>
            <w:r w:rsidR="00A86B61">
              <w:t xml:space="preserve"> currently</w:t>
            </w:r>
            <w:r>
              <w:t xml:space="preserve"> working on the Automatic Technical Design Document Generation from the Functional Design Document by using Gen AI.</w:t>
            </w:r>
          </w:p>
        </w:tc>
      </w:tr>
      <w:tr w:rsidTr="00990DA2">
        <w:tblPrEx>
          <w:tblW w:w="5000" w:type="pct"/>
          <w:tblLook w:val="04A0"/>
        </w:tblPrEx>
        <w:tc>
          <w:tcPr>
            <w:tcW w:w="2250" w:type="dxa"/>
            <w:tcMar>
              <w:right w:w="475" w:type="dxa"/>
            </w:tcMar>
          </w:tcPr>
          <w:p w:rsidR="00646BB8">
            <w:pPr>
              <w:pStyle w:val="Heading1"/>
              <w:outlineLvl w:val="0"/>
            </w:pPr>
            <w:r>
              <w:t>Education</w:t>
            </w:r>
          </w:p>
        </w:tc>
        <w:tc>
          <w:tcPr>
            <w:tcW w:w="7830" w:type="dxa"/>
          </w:tcPr>
          <w:p w:rsidR="00646BB8">
            <w:pPr>
              <w:pStyle w:val="Heading2"/>
              <w:outlineLvl w:val="1"/>
            </w:pPr>
            <w:r>
              <w:t>Vidyavardhini’s college of engineering and technology, Mumbai University</w:t>
            </w:r>
          </w:p>
          <w:p w:rsidR="00646BB8" w:rsidP="00A64CFF">
            <w:pPr>
              <w:pStyle w:val="ResumeText"/>
            </w:pPr>
            <w:r>
              <w:t>Successfully completed Bachelors of Engineering Degree in Computer Engineering with 7.4 CGPA</w:t>
            </w:r>
            <w:r w:rsidR="00D176FC">
              <w:t xml:space="preserve"> in June 2016.</w:t>
            </w:r>
          </w:p>
          <w:p w:rsidR="00CF6C07" w:rsidP="00CF6C07">
            <w:pPr>
              <w:pStyle w:val="Heading2"/>
              <w:outlineLvl w:val="1"/>
            </w:pPr>
            <w:r>
              <w:t>Sheth Vidya Mandir College of Science and commerce, Maharashtra State board</w:t>
            </w:r>
          </w:p>
          <w:p w:rsidR="00CF6C07" w:rsidP="00CF6C07">
            <w:pPr>
              <w:pStyle w:val="ResumeText"/>
            </w:pPr>
            <w:r>
              <w:t>Successfully completed Higher Secondary School Education in Science Course with Computer Science</w:t>
            </w:r>
            <w:r w:rsidR="00D176FC">
              <w:t xml:space="preserve"> in February 2012</w:t>
            </w:r>
            <w:r>
              <w:t>.</w:t>
            </w:r>
          </w:p>
          <w:p w:rsidR="00CF6C07" w:rsidP="00CF6C07">
            <w:pPr>
              <w:pStyle w:val="Heading2"/>
              <w:outlineLvl w:val="1"/>
            </w:pPr>
            <w:r>
              <w:t>St. Augustine’s high school, Maharashtra State board</w:t>
            </w:r>
          </w:p>
          <w:p w:rsidR="00CF6C07" w:rsidRPr="00CF6C07" w:rsidP="00CF6C07">
            <w:pPr>
              <w:pStyle w:val="ResumeText"/>
            </w:pPr>
            <w:r>
              <w:t>Successfully completed Secondary School Education with 92.55%</w:t>
            </w:r>
            <w:r w:rsidR="00D176FC">
              <w:t xml:space="preserve"> in March 2010</w:t>
            </w:r>
            <w:r>
              <w:t>.</w:t>
            </w:r>
          </w:p>
        </w:tc>
      </w:tr>
      <w:tr w:rsidTr="00990DA2">
        <w:tblPrEx>
          <w:tblW w:w="5000" w:type="pct"/>
          <w:tblLook w:val="04A0"/>
        </w:tblPrEx>
        <w:tc>
          <w:tcPr>
            <w:tcW w:w="2250" w:type="dxa"/>
            <w:tcMar>
              <w:right w:w="475" w:type="dxa"/>
            </w:tcMar>
          </w:tcPr>
          <w:p w:rsidR="00990DA2">
            <w:pPr>
              <w:pStyle w:val="Heading1"/>
              <w:outlineLvl w:val="0"/>
            </w:pPr>
            <w:r>
              <w:t>Certifications</w:t>
            </w:r>
          </w:p>
        </w:tc>
        <w:tc>
          <w:tcPr>
            <w:tcW w:w="7830" w:type="dxa"/>
          </w:tcPr>
          <w:p w:rsidR="00990DA2" w:rsidP="00990DA2">
            <w:pPr>
              <w:pStyle w:val="ResumeText"/>
            </w:pPr>
            <w:r>
              <w:t>SAP Certified Development Associate – ABAP with SAP NetWeaver 7.50</w:t>
            </w:r>
          </w:p>
          <w:p w:rsidR="00990DA2" w:rsidP="008A217C">
            <w:pPr>
              <w:pStyle w:val="ResumeText"/>
            </w:pPr>
            <w:r>
              <w:t>SAP Certified Development Specialist – ABAP for SAP HANA 2.0</w:t>
            </w:r>
          </w:p>
        </w:tc>
      </w:tr>
      <w:tr w:rsidTr="00990DA2">
        <w:tblPrEx>
          <w:tblW w:w="5000" w:type="pct"/>
          <w:tblLook w:val="04A0"/>
        </w:tblPrEx>
        <w:tc>
          <w:tcPr>
            <w:tcW w:w="2250" w:type="dxa"/>
            <w:tcMar>
              <w:right w:w="475" w:type="dxa"/>
            </w:tcMar>
          </w:tcPr>
          <w:p w:rsidR="00990DA2">
            <w:pPr>
              <w:pStyle w:val="Heading1"/>
              <w:outlineLvl w:val="0"/>
            </w:pPr>
            <w:r>
              <w:t>TraininG</w:t>
            </w:r>
          </w:p>
        </w:tc>
        <w:tc>
          <w:tcPr>
            <w:tcW w:w="7830" w:type="dxa"/>
          </w:tcPr>
          <w:p w:rsidR="00990DA2" w:rsidP="00BF7B5F">
            <w:pPr>
              <w:pStyle w:val="ResumeText"/>
            </w:pPr>
            <w:r w:rsidRPr="005B783B">
              <w:rPr>
                <w:b/>
              </w:rPr>
              <w:t>SAP ABAP</w:t>
            </w:r>
            <w:r>
              <w:t xml:space="preserve"> Training by Infosys Ltd.</w:t>
            </w:r>
          </w:p>
          <w:p w:rsidR="00990DA2" w:rsidP="00BF7B5F">
            <w:pPr>
              <w:pStyle w:val="ResumeText"/>
            </w:pPr>
            <w:r>
              <w:t>Date: 02/2017 to 04/2017.</w:t>
            </w:r>
          </w:p>
          <w:p w:rsidR="00990DA2" w:rsidP="00BF7B5F">
            <w:pPr>
              <w:pStyle w:val="ResumeText"/>
            </w:pPr>
            <w:r w:rsidRPr="005B783B">
              <w:rPr>
                <w:b/>
              </w:rPr>
              <w:t>Python and Software Engineering</w:t>
            </w:r>
            <w:r>
              <w:t xml:space="preserve"> Training by Infosys Ltd.</w:t>
            </w:r>
          </w:p>
          <w:p w:rsidR="00990DA2" w:rsidP="009E5B31">
            <w:pPr>
              <w:pStyle w:val="ResumeText"/>
            </w:pPr>
            <w:r>
              <w:t>Date: 11/2016 to 01/2017</w:t>
            </w:r>
          </w:p>
        </w:tc>
      </w:tr>
      <w:tr w:rsidTr="00990DA2">
        <w:tblPrEx>
          <w:tblW w:w="5000" w:type="pct"/>
          <w:tblLook w:val="04A0"/>
        </w:tblPrEx>
        <w:tc>
          <w:tcPr>
            <w:tcW w:w="2250" w:type="dxa"/>
            <w:tcMar>
              <w:right w:w="475" w:type="dxa"/>
            </w:tcMar>
          </w:tcPr>
          <w:p w:rsidR="00990DA2" w:rsidP="003D4649">
            <w:pPr>
              <w:pStyle w:val="Heading1"/>
              <w:outlineLvl w:val="0"/>
            </w:pPr>
            <w:r>
              <w:t>Languages</w:t>
            </w:r>
          </w:p>
        </w:tc>
        <w:tc>
          <w:tcPr>
            <w:tcW w:w="7830" w:type="dxa"/>
          </w:tcPr>
          <w:p w:rsidR="00990DA2" w:rsidP="003D4649">
            <w:pPr>
              <w:pStyle w:val="ResumeText"/>
            </w:pPr>
            <w:r>
              <w:t>English, Hindi, Marathi, Gujarati (Mother Tongue)</w:t>
            </w:r>
          </w:p>
        </w:tc>
      </w:tr>
      <w:tr w:rsidTr="00990DA2">
        <w:tblPrEx>
          <w:tblW w:w="5000" w:type="pct"/>
          <w:tblLook w:val="04A0"/>
        </w:tblPrEx>
        <w:tc>
          <w:tcPr>
            <w:tcW w:w="2250" w:type="dxa"/>
            <w:tcMar>
              <w:right w:w="475" w:type="dxa"/>
            </w:tcMar>
          </w:tcPr>
          <w:p w:rsidR="00990DA2" w:rsidP="003D4649">
            <w:pPr>
              <w:pStyle w:val="Heading1"/>
              <w:outlineLvl w:val="0"/>
            </w:pPr>
            <w:r>
              <w:t>Hobbies</w:t>
            </w:r>
          </w:p>
        </w:tc>
        <w:tc>
          <w:tcPr>
            <w:tcW w:w="7830" w:type="dxa"/>
          </w:tcPr>
          <w:p w:rsidR="00990DA2" w:rsidP="00BF7B5F">
            <w:pPr>
              <w:pStyle w:val="ResumeText"/>
            </w:pPr>
            <w:r>
              <w:t>Loves to Cook</w:t>
            </w:r>
          </w:p>
          <w:p w:rsidR="00990DA2" w:rsidP="00990DA2">
            <w:pPr>
              <w:pStyle w:val="ResumeText"/>
            </w:pPr>
            <w:r>
              <w:t>Travel and Explore new places preferably on bike.</w:t>
            </w:r>
          </w:p>
        </w:tc>
      </w:tr>
    </w:tbl>
    <w:p w:rsidR="00646BB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footerReference w:type="default" r:id="rId5"/>
      <w:pgSz w:w="12240" w:h="15840" w:code="1"/>
      <w:pgMar w:top="1080" w:right="1080" w:bottom="1080" w:left="108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HGMinchoB">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SourceSansPro-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46BB8">
    <w:pPr>
      <w:pStyle w:val="Footer"/>
    </w:pPr>
    <w:r>
      <w:t xml:space="preserve">Page </w:t>
    </w:r>
    <w:r>
      <w:fldChar w:fldCharType="begin"/>
    </w:r>
    <w:r>
      <w:instrText xml:space="preserve"> PAGE </w:instrText>
    </w:r>
    <w:r>
      <w:fldChar w:fldCharType="separate"/>
    </w:r>
    <w:r w:rsidR="00091B2E">
      <w:rPr>
        <w:noProof/>
      </w:rPr>
      <w:t>2</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985"/>
    <w:rsid w:val="000201D1"/>
    <w:rsid w:val="00025B78"/>
    <w:rsid w:val="000604CA"/>
    <w:rsid w:val="00091B2E"/>
    <w:rsid w:val="000962C5"/>
    <w:rsid w:val="000B0DB8"/>
    <w:rsid w:val="000F60FE"/>
    <w:rsid w:val="00124B46"/>
    <w:rsid w:val="00135902"/>
    <w:rsid w:val="001848FC"/>
    <w:rsid w:val="001A5552"/>
    <w:rsid w:val="001B5A5A"/>
    <w:rsid w:val="001D17DA"/>
    <w:rsid w:val="001D5A53"/>
    <w:rsid w:val="002154EC"/>
    <w:rsid w:val="00284CE4"/>
    <w:rsid w:val="002A1EF1"/>
    <w:rsid w:val="002E7BC7"/>
    <w:rsid w:val="0032525A"/>
    <w:rsid w:val="00333A25"/>
    <w:rsid w:val="00367315"/>
    <w:rsid w:val="00390227"/>
    <w:rsid w:val="003C18D8"/>
    <w:rsid w:val="003D4649"/>
    <w:rsid w:val="003F243A"/>
    <w:rsid w:val="00434943"/>
    <w:rsid w:val="004C61D5"/>
    <w:rsid w:val="004D06DF"/>
    <w:rsid w:val="004E4418"/>
    <w:rsid w:val="00556887"/>
    <w:rsid w:val="005957C5"/>
    <w:rsid w:val="005A123D"/>
    <w:rsid w:val="005B783B"/>
    <w:rsid w:val="005F2135"/>
    <w:rsid w:val="00605214"/>
    <w:rsid w:val="00605E09"/>
    <w:rsid w:val="0062450C"/>
    <w:rsid w:val="00631BE5"/>
    <w:rsid w:val="00646BB8"/>
    <w:rsid w:val="00675CD5"/>
    <w:rsid w:val="006957C4"/>
    <w:rsid w:val="006A0241"/>
    <w:rsid w:val="006B6021"/>
    <w:rsid w:val="00725B3E"/>
    <w:rsid w:val="00750F9F"/>
    <w:rsid w:val="007D7ADE"/>
    <w:rsid w:val="00843051"/>
    <w:rsid w:val="008866E8"/>
    <w:rsid w:val="008A217C"/>
    <w:rsid w:val="0091535C"/>
    <w:rsid w:val="00926BED"/>
    <w:rsid w:val="00990DA2"/>
    <w:rsid w:val="009A63D6"/>
    <w:rsid w:val="009E5B31"/>
    <w:rsid w:val="009F1B98"/>
    <w:rsid w:val="009F6985"/>
    <w:rsid w:val="00A04E57"/>
    <w:rsid w:val="00A33532"/>
    <w:rsid w:val="00A56F56"/>
    <w:rsid w:val="00A64CFF"/>
    <w:rsid w:val="00A7060A"/>
    <w:rsid w:val="00A80AA5"/>
    <w:rsid w:val="00A86B61"/>
    <w:rsid w:val="00AB6963"/>
    <w:rsid w:val="00AD3B25"/>
    <w:rsid w:val="00B22661"/>
    <w:rsid w:val="00B80AEA"/>
    <w:rsid w:val="00B81C90"/>
    <w:rsid w:val="00BF7B5F"/>
    <w:rsid w:val="00C36EF4"/>
    <w:rsid w:val="00C714E4"/>
    <w:rsid w:val="00C71AEC"/>
    <w:rsid w:val="00C726F2"/>
    <w:rsid w:val="00C749F7"/>
    <w:rsid w:val="00CE2D7C"/>
    <w:rsid w:val="00CF6C07"/>
    <w:rsid w:val="00D116A6"/>
    <w:rsid w:val="00D176FC"/>
    <w:rsid w:val="00D31E14"/>
    <w:rsid w:val="00D56EE4"/>
    <w:rsid w:val="00D60172"/>
    <w:rsid w:val="00D905C5"/>
    <w:rsid w:val="00DC3583"/>
    <w:rsid w:val="00DD3216"/>
    <w:rsid w:val="00DD76F5"/>
    <w:rsid w:val="00E00945"/>
    <w:rsid w:val="00E02E09"/>
    <w:rsid w:val="00E36C00"/>
    <w:rsid w:val="00E51450"/>
    <w:rsid w:val="00E66DE4"/>
    <w:rsid w:val="00E71591"/>
    <w:rsid w:val="00E75986"/>
    <w:rsid w:val="00F20AD3"/>
    <w:rsid w:val="00F50792"/>
    <w:rsid w:val="00F65290"/>
    <w:rsid w:val="00FE5AE3"/>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caption" w:uiPriority="35" w:qFormat="1"/>
    <w:lsdException w:name="Title" w:uiPriority="10"/>
    <w:lsdException w:name="Default Paragraph Font" w:uiPriority="1"/>
    <w:lsdException w:name="Subtitle" w:uiPriority="1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unhideWhenUsed/>
    <w:qFormat/>
    <w:pPr>
      <w:spacing w:after="80" w:line="288" w:lineRule="auto"/>
      <w:jc w:val="right"/>
      <w:outlineLvl w:val="0"/>
    </w:pPr>
    <w:rPr>
      <w:rFonts w:asciiTheme="majorHAnsi" w:eastAsiaTheme="majorEastAsia" w:hAnsiTheme="majorHAnsi" w:cstheme="majorBidi"/>
      <w:caps/>
      <w:color w:val="577188" w:themeColor="accent1" w:themeShade="BF"/>
      <w:kern w:val="20"/>
      <w:sz w:val="21"/>
      <w:szCs w:val="20"/>
    </w:rPr>
  </w:style>
  <w:style w:type="paragraph" w:styleId="Heading2">
    <w:name w:val="heading 2"/>
    <w:basedOn w:val="Normal"/>
    <w:next w:val="ResumeText"/>
    <w:link w:val="Heading2Char"/>
    <w:uiPriority w:val="9"/>
    <w:unhideWhenUsed/>
    <w:qFormat/>
    <w:pPr>
      <w:keepNext/>
      <w:keepLines/>
      <w:spacing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 w:val="20"/>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sz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sz w:val="2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sz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sz w:val="2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Footer">
    <w:name w:val="footer"/>
    <w:basedOn w:val="Normal"/>
    <w:link w:val="FooterChar"/>
    <w:uiPriority w:val="99"/>
    <w:pPr>
      <w:pBdr>
        <w:top w:val="single" w:sz="4" w:space="6" w:color="B1C0CD" w:themeColor="accent1" w:themeTint="99"/>
        <w:left w:val="single" w:sz="2" w:space="4" w:color="FFFFFF" w:themeColor="background1"/>
      </w:pBdr>
      <w:spacing w:after="0" w:line="240" w:lineRule="auto"/>
      <w:ind w:left="-360" w:right="-360"/>
    </w:pPr>
    <w:rPr>
      <w:rFonts w:eastAsiaTheme="minorHAnsi"/>
      <w:color w:val="595959" w:themeColor="text1" w:themeTint="A6"/>
      <w:kern w:val="20"/>
      <w:sz w:val="20"/>
      <w:szCs w:val="20"/>
    </w:rPr>
  </w:style>
  <w:style w:type="character" w:customStyle="1" w:styleId="FooterChar">
    <w:name w:val="Footer Char"/>
    <w:basedOn w:val="DefaultParagraphFont"/>
    <w:link w:val="Footer"/>
    <w:uiPriority w:val="99"/>
    <w:rPr>
      <w:rFonts w:eastAsiaTheme="minorHAnsi"/>
      <w:color w:val="595959" w:themeColor="text1" w:themeTint="A6"/>
      <w:kern w:val="20"/>
      <w:sz w:val="20"/>
      <w:szCs w:val="20"/>
    </w:rPr>
  </w:style>
  <w:style w:type="paragraph" w:customStyle="1" w:styleId="ResumeText">
    <w:name w:val="Resume Text"/>
    <w:basedOn w:val="Normal"/>
    <w:uiPriority w:val="10"/>
    <w:qFormat/>
    <w:pPr>
      <w:spacing w:after="80" w:line="288" w:lineRule="auto"/>
      <w:ind w:right="1440"/>
    </w:pPr>
    <w:rPr>
      <w:rFonts w:eastAsiaTheme="minorHAnsi"/>
      <w:color w:val="595959" w:themeColor="text1" w:themeTint="A6"/>
      <w:kern w:val="20"/>
      <w:sz w:val="20"/>
      <w:szCs w:val="20"/>
    </w:rPr>
  </w:style>
  <w:style w:type="table" w:customStyle="1" w:styleId="ResumeTable">
    <w:name w:val="Resume Table"/>
    <w:basedOn w:val="TableNormal"/>
    <w:uiPriority w:val="99"/>
    <w:pPr>
      <w:spacing w:after="80" w:line="288" w:lineRule="auto"/>
    </w:pPr>
    <w:rPr>
      <w:rFonts w:eastAsiaTheme="minorHAnsi"/>
      <w:color w:val="595959" w:themeColor="text1" w:themeTint="A6"/>
      <w:sz w:val="20"/>
      <w:szCs w:val="20"/>
    </w:rPr>
    <w:tblPr>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color w:val="595959" w:themeColor="text1" w:themeTint="A6"/>
      <w:kern w:val="20"/>
      <w:sz w:val="18"/>
      <w:szCs w:val="20"/>
    </w:rPr>
  </w:style>
  <w:style w:type="paragraph" w:customStyle="1" w:styleId="Name">
    <w:name w:val="Name"/>
    <w:basedOn w:val="Normal"/>
    <w:uiPriority w:val="3"/>
    <w:qFormat/>
    <w:pPr>
      <w:pBdr>
        <w:top w:val="single" w:sz="4" w:space="4" w:color="7E97AD" w:themeColor="accent1"/>
        <w:left w:val="single" w:sz="4" w:space="6" w:color="7E97AD" w:themeColor="accent1"/>
        <w:bottom w:val="single" w:sz="4" w:space="2" w:color="7E97AD" w:themeColor="accent1"/>
        <w:right w:val="single" w:sz="4" w:space="6" w:color="7E97AD" w:themeColor="accent1"/>
      </w:pBdr>
      <w:shd w:val="clear" w:color="auto" w:fill="577188" w:themeFill="accent1" w:themeFillShade="BF"/>
      <w:spacing w:before="240" w:after="80" w:line="288" w:lineRule="auto"/>
      <w:ind w:left="144" w:right="144"/>
    </w:pPr>
    <w:rPr>
      <w:rFonts w:asciiTheme="majorHAnsi" w:eastAsiaTheme="majorEastAsia" w:hAnsiTheme="majorHAnsi" w:cstheme="majorBidi"/>
      <w:caps/>
      <w:color w:val="FFFFFF" w:themeColor="background1"/>
      <w:kern w:val="20"/>
      <w:sz w:val="32"/>
      <w:szCs w:val="20"/>
    </w:rPr>
  </w:style>
  <w:style w:type="paragraph" w:customStyle="1" w:styleId="Email">
    <w:name w:val="Email"/>
    <w:basedOn w:val="Normal"/>
    <w:uiPriority w:val="1"/>
    <w:qFormat/>
    <w:pPr>
      <w:spacing w:before="40" w:after="0" w:line="240" w:lineRule="auto"/>
      <w:jc w:val="right"/>
    </w:pPr>
    <w:rPr>
      <w:rFonts w:eastAsiaTheme="minorHAnsi"/>
      <w:color w:val="577188" w:themeColor="accent1" w:themeShade="BF"/>
      <w:kern w:val="20"/>
      <w:sz w:val="18"/>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pPr>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ffc1b060c6889b2be39c04c7c8db9c7134f4b0419514c4847440321091b5b58120b15001944595b0b435601514841481f0f2b5613581957545f4d5d4a0e560c0a4257587a4553524f0d5048171b0d114b1e0a3e5c0411464b6857034b4a5c0f55481b0918021853444f4a081e0103030415455e590e5248170f034e6&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bhagyesh\AppData\Roaming\Microsoft\Templates\Basic%20resume%20(Timeless%20design).dotx" TargetMode="External" /></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Basic resume (Timeless design).dotx</Template>
  <TotalTime>186</TotalTime>
  <Pages>3</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Bhagyesh Patel</dc:creator>
  <cp:lastModifiedBy>Bhagyesh Patel</cp:lastModifiedBy>
  <cp:revision>571</cp:revision>
  <dcterms:created xsi:type="dcterms:W3CDTF">2021-09-07T17:34:00Z</dcterms:created>
  <dcterms:modified xsi:type="dcterms:W3CDTF">2025-01-03T13:08:00Z</dcterms:modified>
</cp:coreProperties>
</file>