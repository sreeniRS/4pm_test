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3BEE" w14:textId="77777777" w:rsidR="00577D0C" w:rsidRPr="00DF1B4F" w:rsidRDefault="00EE763F" w:rsidP="006958E3">
      <w:pPr>
        <w:pStyle w:val="Caption"/>
        <w:rPr>
          <w:rFonts w:ascii="Verdana" w:hAnsi="Verdana"/>
          <w:b/>
          <w:bCs/>
          <w:sz w:val="20"/>
          <w:szCs w:val="20"/>
          <w:lang w:val="en-US" w:eastAsia="en-US"/>
        </w:rPr>
      </w:pPr>
      <w:r w:rsidRPr="00DF1B4F">
        <w:rPr>
          <w:rFonts w:ascii="Verdana" w:hAnsi="Verdana"/>
          <w:sz w:val="20"/>
          <w:szCs w:val="20"/>
          <w:lang w:val="en-US" w:eastAsia="en-US"/>
        </w:rPr>
        <w:t xml:space="preserve">                                                 </w:t>
      </w:r>
      <w:r w:rsidRPr="00DF1B4F">
        <w:rPr>
          <w:rFonts w:ascii="Verdana" w:hAnsi="Verdana"/>
          <w:b/>
          <w:bCs/>
          <w:sz w:val="20"/>
          <w:szCs w:val="20"/>
          <w:lang w:val="en-US" w:eastAsia="en-US"/>
        </w:rPr>
        <w:t xml:space="preserve">  </w:t>
      </w:r>
      <w:r w:rsidR="00C814AF" w:rsidRPr="00DF1B4F">
        <w:rPr>
          <w:rFonts w:ascii="Verdana" w:hAnsi="Verdana"/>
          <w:b/>
          <w:bCs/>
          <w:sz w:val="20"/>
          <w:szCs w:val="20"/>
          <w:lang w:val="en-US" w:eastAsia="en-US"/>
        </w:rPr>
        <w:t>CURRICULUM VITATE</w:t>
      </w:r>
      <w:r w:rsidR="00E35D92" w:rsidRPr="00DF1B4F">
        <w:rPr>
          <w:rFonts w:ascii="Verdana" w:hAnsi="Verdana"/>
          <w:b/>
          <w:bCs/>
          <w:sz w:val="20"/>
          <w:szCs w:val="20"/>
          <w:lang w:val="en-US" w:eastAsia="en-US"/>
        </w:rPr>
        <w:t xml:space="preserve"> </w:t>
      </w:r>
    </w:p>
    <w:p w14:paraId="322FE477" w14:textId="77777777" w:rsidR="00C814AF" w:rsidRPr="00DF1B4F" w:rsidRDefault="00C814AF" w:rsidP="00985361">
      <w:pPr>
        <w:jc w:val="center"/>
        <w:rPr>
          <w:rFonts w:ascii="Verdana" w:hAnsi="Verdana"/>
          <w:b/>
          <w:sz w:val="20"/>
          <w:szCs w:val="20"/>
        </w:rPr>
      </w:pPr>
    </w:p>
    <w:p w14:paraId="725C7C40" w14:textId="77777777" w:rsidR="00E01EFD" w:rsidRPr="00DF1B4F" w:rsidRDefault="00734E31" w:rsidP="00985361">
      <w:pPr>
        <w:jc w:val="center"/>
        <w:rPr>
          <w:rFonts w:ascii="Verdana" w:hAnsi="Verdana"/>
          <w:b/>
          <w:sz w:val="20"/>
          <w:szCs w:val="20"/>
        </w:rPr>
      </w:pPr>
      <w:r w:rsidRPr="00DF1B4F">
        <w:rPr>
          <w:rFonts w:ascii="Verdana" w:hAnsi="Verdana"/>
          <w:b/>
          <w:sz w:val="20"/>
          <w:szCs w:val="20"/>
        </w:rPr>
        <w:t xml:space="preserve"> </w:t>
      </w:r>
      <w:r w:rsidR="00577D0C" w:rsidRPr="00DF1B4F">
        <w:rPr>
          <w:rFonts w:ascii="Verdana" w:hAnsi="Verdana"/>
          <w:b/>
          <w:sz w:val="20"/>
          <w:szCs w:val="20"/>
        </w:rPr>
        <w:t xml:space="preserve">                                                                                    </w:t>
      </w:r>
    </w:p>
    <w:p w14:paraId="611786FA" w14:textId="77777777" w:rsidR="00985361" w:rsidRPr="00DF1B4F" w:rsidRDefault="0050765F" w:rsidP="00833017">
      <w:pPr>
        <w:rPr>
          <w:rFonts w:ascii="Verdana" w:hAnsi="Verdana"/>
          <w:sz w:val="20"/>
          <w:szCs w:val="20"/>
        </w:rPr>
      </w:pPr>
      <w:r>
        <w:rPr>
          <w:rFonts w:ascii="Verdana" w:hAnsi="Verdana"/>
          <w:sz w:val="20"/>
          <w:szCs w:val="20"/>
        </w:rPr>
        <w:t>Shiva</w:t>
      </w:r>
      <w:r w:rsidR="002156EB">
        <w:rPr>
          <w:rFonts w:ascii="Verdana" w:hAnsi="Verdana"/>
          <w:sz w:val="20"/>
          <w:szCs w:val="20"/>
        </w:rPr>
        <w:t>basu</w:t>
      </w:r>
      <w:r>
        <w:rPr>
          <w:rFonts w:ascii="Verdana" w:hAnsi="Verdana"/>
          <w:sz w:val="20"/>
          <w:szCs w:val="20"/>
        </w:rPr>
        <w:t xml:space="preserve"> H</w:t>
      </w:r>
      <w:r w:rsidR="00903971">
        <w:rPr>
          <w:rFonts w:ascii="Verdana" w:hAnsi="Verdana"/>
          <w:sz w:val="20"/>
          <w:szCs w:val="20"/>
        </w:rPr>
        <w:t>osatota</w:t>
      </w:r>
    </w:p>
    <w:p w14:paraId="5EA21C08" w14:textId="77777777" w:rsidR="00985361" w:rsidRPr="00DF1B4F" w:rsidRDefault="008F0BE4" w:rsidP="00833017">
      <w:pPr>
        <w:rPr>
          <w:rFonts w:ascii="Verdana" w:hAnsi="Verdana"/>
          <w:bCs/>
          <w:sz w:val="20"/>
          <w:szCs w:val="20"/>
        </w:rPr>
      </w:pPr>
      <w:r w:rsidRPr="00DF1B4F">
        <w:rPr>
          <w:rFonts w:ascii="Verdana" w:hAnsi="Verdana"/>
          <w:bCs/>
          <w:sz w:val="20"/>
          <w:szCs w:val="20"/>
        </w:rPr>
        <w:t xml:space="preserve">Mobile: +91 </w:t>
      </w:r>
      <w:r w:rsidR="00903971">
        <w:rPr>
          <w:rFonts w:ascii="Verdana" w:hAnsi="Verdana"/>
          <w:bCs/>
          <w:sz w:val="20"/>
          <w:szCs w:val="20"/>
        </w:rPr>
        <w:t>9742649009</w:t>
      </w:r>
    </w:p>
    <w:p w14:paraId="0C1A3860" w14:textId="77777777" w:rsidR="00381F11" w:rsidRPr="00DF1B4F" w:rsidRDefault="00985361" w:rsidP="00833017">
      <w:pPr>
        <w:pBdr>
          <w:bottom w:val="double" w:sz="28" w:space="0" w:color="000000"/>
        </w:pBdr>
        <w:rPr>
          <w:rFonts w:ascii="Verdana" w:hAnsi="Verdana"/>
          <w:bCs/>
          <w:sz w:val="20"/>
          <w:szCs w:val="20"/>
        </w:rPr>
      </w:pPr>
      <w:r w:rsidRPr="00DF1B4F">
        <w:rPr>
          <w:rFonts w:ascii="Verdana" w:hAnsi="Verdana"/>
          <w:sz w:val="20"/>
          <w:szCs w:val="20"/>
        </w:rPr>
        <w:t xml:space="preserve">E-Mail: </w:t>
      </w:r>
      <w:hyperlink r:id="rId8" w:history="1">
        <w:r w:rsidR="00903971" w:rsidRPr="00156E99">
          <w:rPr>
            <w:rStyle w:val="Hyperlink"/>
            <w:rFonts w:ascii="Verdana" w:hAnsi="Verdana"/>
            <w:sz w:val="20"/>
            <w:szCs w:val="20"/>
            <w:lang w:val="en-GB" w:eastAsia="ar-SA" w:bidi="ar-SA"/>
          </w:rPr>
          <w:t>shivabasuh1@gmail.com</w:t>
        </w:r>
      </w:hyperlink>
    </w:p>
    <w:p w14:paraId="64F169B4" w14:textId="77777777" w:rsidR="00985361" w:rsidRPr="00DF1B4F" w:rsidRDefault="00985361" w:rsidP="00985361">
      <w:pPr>
        <w:rPr>
          <w:rFonts w:ascii="Verdana" w:hAnsi="Verdana"/>
          <w:sz w:val="20"/>
          <w:szCs w:val="20"/>
        </w:rPr>
      </w:pPr>
      <w:r w:rsidRPr="00DF1B4F">
        <w:rPr>
          <w:rFonts w:ascii="Verdana" w:hAnsi="Verdana"/>
          <w:sz w:val="20"/>
          <w:szCs w:val="20"/>
        </w:rPr>
        <w:tab/>
      </w:r>
      <w:r w:rsidRPr="00DF1B4F">
        <w:rPr>
          <w:rFonts w:ascii="Verdana" w:hAnsi="Verdana"/>
          <w:sz w:val="20"/>
          <w:szCs w:val="20"/>
        </w:rPr>
        <w:tab/>
        <w:t xml:space="preserve">   </w:t>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p>
    <w:p w14:paraId="1C710C63" w14:textId="77777777" w:rsidR="00985361" w:rsidRPr="00DF1B4F" w:rsidRDefault="00EF2D52" w:rsidP="00985361">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t xml:space="preserve">CAREER </w:t>
      </w:r>
      <w:r w:rsidR="00985361" w:rsidRPr="00DF1B4F">
        <w:rPr>
          <w:rFonts w:ascii="Verdana" w:hAnsi="Verdana"/>
          <w:b/>
          <w:sz w:val="20"/>
          <w:szCs w:val="20"/>
          <w:lang w:val="en-GB"/>
        </w:rPr>
        <w:t>OBJECTIVE</w:t>
      </w:r>
    </w:p>
    <w:p w14:paraId="37F4FE51" w14:textId="77777777" w:rsidR="00985361" w:rsidRPr="00DF1B4F" w:rsidRDefault="00985361" w:rsidP="00985361">
      <w:pPr>
        <w:ind w:left="1440" w:hanging="1440"/>
        <w:jc w:val="both"/>
        <w:rPr>
          <w:rFonts w:ascii="Verdana" w:hAnsi="Verdana"/>
          <w:sz w:val="20"/>
          <w:szCs w:val="20"/>
        </w:rPr>
      </w:pPr>
      <w:r w:rsidRPr="00DF1B4F">
        <w:rPr>
          <w:rFonts w:ascii="Verdana" w:hAnsi="Verdana"/>
          <w:sz w:val="20"/>
          <w:szCs w:val="20"/>
        </w:rPr>
        <w:t xml:space="preserve">      </w:t>
      </w:r>
    </w:p>
    <w:p w14:paraId="4CCD46C9" w14:textId="77777777" w:rsidR="00BF26F3" w:rsidRPr="00DF1B4F" w:rsidRDefault="00EF2D52" w:rsidP="00985361">
      <w:pPr>
        <w:rPr>
          <w:rFonts w:ascii="Verdana" w:hAnsi="Verdana"/>
          <w:sz w:val="20"/>
          <w:szCs w:val="20"/>
        </w:rPr>
      </w:pPr>
      <w:r w:rsidRPr="00DF1B4F">
        <w:rPr>
          <w:rFonts w:ascii="Verdana" w:hAnsi="Verdana"/>
          <w:sz w:val="20"/>
          <w:szCs w:val="20"/>
        </w:rPr>
        <w:t xml:space="preserve">To achieve the optimum perfection in professional career to grow with the company, seeking employment opportunity in SAP- FICO </w:t>
      </w:r>
      <w:r w:rsidR="00E35D92" w:rsidRPr="00DF1B4F">
        <w:rPr>
          <w:rFonts w:ascii="Verdana" w:hAnsi="Verdana"/>
          <w:sz w:val="20"/>
          <w:szCs w:val="20"/>
        </w:rPr>
        <w:t>/ VIM</w:t>
      </w:r>
      <w:r w:rsidR="004A1697" w:rsidRPr="00DF1B4F">
        <w:rPr>
          <w:rFonts w:ascii="Verdana" w:hAnsi="Verdana"/>
          <w:sz w:val="20"/>
          <w:szCs w:val="20"/>
        </w:rPr>
        <w:t xml:space="preserve"> </w:t>
      </w:r>
      <w:r w:rsidR="004A1697" w:rsidRPr="00DF1B4F">
        <w:rPr>
          <w:rFonts w:ascii="Verdana" w:hAnsi="Verdana"/>
          <w:bCs/>
          <w:sz w:val="20"/>
          <w:szCs w:val="20"/>
        </w:rPr>
        <w:t>Consultant</w:t>
      </w:r>
      <w:r w:rsidRPr="00DF1B4F">
        <w:rPr>
          <w:rFonts w:ascii="Verdana" w:hAnsi="Verdana"/>
          <w:sz w:val="20"/>
          <w:szCs w:val="20"/>
        </w:rPr>
        <w:t xml:space="preserve"> and to be a part of effective business support function in an encouraging work environment.</w:t>
      </w:r>
    </w:p>
    <w:p w14:paraId="7A21734B" w14:textId="77777777" w:rsidR="00EF2D52" w:rsidRPr="00DF1B4F" w:rsidRDefault="00EF2D52" w:rsidP="008F7DB3">
      <w:pPr>
        <w:tabs>
          <w:tab w:val="left" w:pos="4155"/>
        </w:tabs>
        <w:rPr>
          <w:rFonts w:ascii="Verdana" w:hAnsi="Verdana"/>
          <w:sz w:val="20"/>
          <w:szCs w:val="20"/>
          <w:u w:val="single"/>
        </w:rPr>
      </w:pPr>
    </w:p>
    <w:p w14:paraId="7051021F" w14:textId="77777777" w:rsidR="008A1D8A" w:rsidRPr="00DF1B4F" w:rsidRDefault="00FA10E4" w:rsidP="008A1D8A">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t>Professional Experience:</w:t>
      </w:r>
    </w:p>
    <w:p w14:paraId="6ECB6575" w14:textId="77777777" w:rsidR="00BF26F3" w:rsidRPr="00DF1B4F" w:rsidRDefault="00BF26F3" w:rsidP="00BF26F3">
      <w:pPr>
        <w:suppressAutoHyphens w:val="0"/>
        <w:spacing w:line="360" w:lineRule="auto"/>
        <w:ind w:left="360"/>
        <w:rPr>
          <w:rFonts w:ascii="Verdana" w:hAnsi="Verdana"/>
          <w:b/>
          <w:sz w:val="20"/>
          <w:szCs w:val="20"/>
          <w:u w:val="single"/>
        </w:rPr>
      </w:pPr>
    </w:p>
    <w:p w14:paraId="0C001FA2" w14:textId="77777777" w:rsidR="004A1697" w:rsidRPr="00DF1B4F" w:rsidRDefault="004A1697">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 xml:space="preserve">A professional with Overall </w:t>
      </w:r>
      <w:r w:rsidR="00B25559">
        <w:rPr>
          <w:rFonts w:ascii="Verdana" w:eastAsia="Verdana" w:hAnsi="Verdana" w:cs="Verdana"/>
          <w:sz w:val="20"/>
          <w:szCs w:val="20"/>
        </w:rPr>
        <w:t>10.4</w:t>
      </w:r>
      <w:r w:rsidR="005E4B7F" w:rsidRPr="00DF1B4F">
        <w:rPr>
          <w:rFonts w:ascii="Verdana" w:eastAsia="Verdana" w:hAnsi="Verdana" w:cs="Verdana"/>
          <w:sz w:val="20"/>
          <w:szCs w:val="20"/>
        </w:rPr>
        <w:t xml:space="preserve"> </w:t>
      </w:r>
      <w:r w:rsidR="00AD39F4">
        <w:rPr>
          <w:rFonts w:ascii="Verdana" w:eastAsia="Verdana" w:hAnsi="Verdana" w:cs="Verdana"/>
          <w:sz w:val="20"/>
          <w:szCs w:val="20"/>
        </w:rPr>
        <w:t>ye</w:t>
      </w:r>
      <w:r w:rsidR="00B25559">
        <w:rPr>
          <w:rFonts w:ascii="Verdana" w:eastAsia="Verdana" w:hAnsi="Verdana" w:cs="Verdana"/>
          <w:sz w:val="20"/>
          <w:szCs w:val="20"/>
        </w:rPr>
        <w:t>ars of experience and having 8.4</w:t>
      </w:r>
      <w:r w:rsidRPr="00DF1B4F">
        <w:rPr>
          <w:rFonts w:ascii="Verdana" w:eastAsia="Verdana" w:hAnsi="Verdana" w:cs="Verdana"/>
          <w:sz w:val="20"/>
          <w:szCs w:val="20"/>
        </w:rPr>
        <w:t xml:space="preserve"> years of experience in SAP FICO and VIM </w:t>
      </w:r>
      <w:r w:rsidR="00661BF1" w:rsidRPr="00DF1B4F">
        <w:rPr>
          <w:rFonts w:ascii="Verdana" w:eastAsia="Verdana" w:hAnsi="Verdana" w:cs="Verdana"/>
          <w:sz w:val="20"/>
          <w:szCs w:val="20"/>
        </w:rPr>
        <w:t xml:space="preserve">having hands on experience in both ECC 6.0 and SAP S4 HANA Finance. </w:t>
      </w:r>
    </w:p>
    <w:p w14:paraId="7BCA5381" w14:textId="77777777" w:rsidR="005C421D" w:rsidRPr="00DF1B4F" w:rsidRDefault="005C421D" w:rsidP="005C421D">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Hands on experience in SAP VIM Rollout, Enhancement &amp; testing projects.</w:t>
      </w:r>
    </w:p>
    <w:p w14:paraId="1BF26AE9" w14:textId="77777777" w:rsidR="004A1697" w:rsidRPr="00DF1B4F" w:rsidRDefault="00972359" w:rsidP="004A1697">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hAnsi="Verdana" w:cs="Bookman Old Style"/>
          <w:sz w:val="20"/>
          <w:szCs w:val="20"/>
        </w:rPr>
        <w:t>Experience</w:t>
      </w:r>
      <w:r w:rsidRPr="00DF1B4F">
        <w:rPr>
          <w:rFonts w:ascii="Verdana" w:eastAsia="Verdana" w:hAnsi="Verdana" w:cs="Verdana"/>
          <w:sz w:val="20"/>
          <w:szCs w:val="20"/>
        </w:rPr>
        <w:t xml:space="preserve"> </w:t>
      </w:r>
      <w:r w:rsidR="004A1697" w:rsidRPr="00DF1B4F">
        <w:rPr>
          <w:rFonts w:ascii="Verdana" w:eastAsia="Verdana" w:hAnsi="Verdana" w:cs="Verdana"/>
          <w:sz w:val="20"/>
          <w:szCs w:val="20"/>
        </w:rPr>
        <w:t>Financial Accounting in Configuring &amp; Testing General Ledger Accounting FI-G/L, Accounts Payable FI-A/P, Accounts Receivable FI-A/R, Bank Accounting FI-BA, &amp; Special Purpose Ledger FI-SPL especially in highly Complex Business Environment</w:t>
      </w:r>
      <w:r w:rsidR="0076699A" w:rsidRPr="00DF1B4F">
        <w:rPr>
          <w:rFonts w:ascii="Verdana" w:eastAsia="Verdana" w:hAnsi="Verdana" w:cs="Verdana"/>
          <w:sz w:val="20"/>
          <w:szCs w:val="20"/>
        </w:rPr>
        <w:t>.</w:t>
      </w:r>
    </w:p>
    <w:p w14:paraId="3DFC279D" w14:textId="77777777" w:rsidR="0076699A" w:rsidRPr="00DF1B4F" w:rsidRDefault="0076699A" w:rsidP="0076699A">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Experience in creation of BP, House bank and Bank Master data setup using fiori app.</w:t>
      </w:r>
    </w:p>
    <w:p w14:paraId="0D888A01" w14:textId="77777777" w:rsidR="0076699A" w:rsidRPr="00DF1B4F" w:rsidRDefault="0076699A">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 xml:space="preserve">Configuration of Manual Bank reconciliation and </w:t>
      </w:r>
      <w:r w:rsidR="000D66DB" w:rsidRPr="00DF1B4F">
        <w:rPr>
          <w:rFonts w:ascii="Verdana" w:eastAsia="Verdana" w:hAnsi="Verdana" w:cs="Verdana"/>
          <w:sz w:val="20"/>
          <w:szCs w:val="20"/>
        </w:rPr>
        <w:t>electronic</w:t>
      </w:r>
      <w:r w:rsidRPr="00DF1B4F">
        <w:rPr>
          <w:rFonts w:ascii="Verdana" w:eastAsia="Verdana" w:hAnsi="Verdana" w:cs="Verdana"/>
          <w:sz w:val="20"/>
          <w:szCs w:val="20"/>
        </w:rPr>
        <w:t xml:space="preserve"> bank reconciliation (MT940) processes. </w:t>
      </w:r>
    </w:p>
    <w:p w14:paraId="4A230548" w14:textId="77777777" w:rsidR="004A1697" w:rsidRPr="00DF1B4F" w:rsidRDefault="004A1697" w:rsidP="004A1697">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Broad Experience in ASAP Project Implementation Methodology and Activate.</w:t>
      </w:r>
    </w:p>
    <w:p w14:paraId="3C8E687C" w14:textId="77777777" w:rsidR="004A1697" w:rsidRPr="00DF1B4F" w:rsidRDefault="004A1697" w:rsidP="004A1697">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 xml:space="preserve">Responsible for business and system solutions, design and document methodologies, configuration of </w:t>
      </w:r>
      <w:r w:rsidR="00A54876" w:rsidRPr="00DF1B4F">
        <w:rPr>
          <w:rFonts w:ascii="Verdana" w:eastAsia="Verdana" w:hAnsi="Verdana" w:cs="Verdana"/>
          <w:sz w:val="20"/>
          <w:szCs w:val="20"/>
        </w:rPr>
        <w:t xml:space="preserve">ECC </w:t>
      </w:r>
      <w:r w:rsidRPr="00DF1B4F">
        <w:rPr>
          <w:rFonts w:ascii="Verdana" w:eastAsia="Verdana" w:hAnsi="Verdana" w:cs="Verdana"/>
          <w:sz w:val="20"/>
          <w:szCs w:val="20"/>
        </w:rPr>
        <w:t xml:space="preserve">FI &amp; </w:t>
      </w:r>
      <w:r w:rsidR="00A54876" w:rsidRPr="00DF1B4F">
        <w:rPr>
          <w:rFonts w:ascii="Verdana" w:eastAsia="Verdana" w:hAnsi="Verdana" w:cs="Verdana"/>
          <w:sz w:val="20"/>
          <w:szCs w:val="20"/>
        </w:rPr>
        <w:t>VIM</w:t>
      </w:r>
      <w:r w:rsidRPr="00DF1B4F">
        <w:rPr>
          <w:rFonts w:ascii="Verdana" w:eastAsia="Verdana" w:hAnsi="Verdana" w:cs="Verdana"/>
          <w:sz w:val="20"/>
          <w:szCs w:val="20"/>
        </w:rPr>
        <w:t xml:space="preserve"> functional module, integration processes, conduct workshops, user training and continued support during the projects.</w:t>
      </w:r>
    </w:p>
    <w:p w14:paraId="3E4B21E8" w14:textId="77777777" w:rsidR="004A1697" w:rsidRPr="00DF1B4F" w:rsidRDefault="004A1697" w:rsidP="004A1697">
      <w:pPr>
        <w:numPr>
          <w:ilvl w:val="0"/>
          <w:numId w:val="48"/>
        </w:numPr>
        <w:suppressAutoHyphens w:val="0"/>
        <w:spacing w:line="276" w:lineRule="auto"/>
        <w:jc w:val="both"/>
        <w:rPr>
          <w:rFonts w:ascii="Verdana" w:hAnsi="Verdana" w:cs="Bookman Old Style"/>
          <w:sz w:val="20"/>
          <w:szCs w:val="20"/>
        </w:rPr>
      </w:pPr>
      <w:r w:rsidRPr="00DF1B4F">
        <w:rPr>
          <w:rFonts w:ascii="Verdana" w:hAnsi="Verdana" w:cs="Bookman Old Style"/>
          <w:sz w:val="20"/>
          <w:szCs w:val="20"/>
        </w:rPr>
        <w:t>Setting up of Vendor and customer master data, Configuration of Business partner, Configuration of Automatic payment programme and Dunning of Customers.</w:t>
      </w:r>
    </w:p>
    <w:p w14:paraId="63609859" w14:textId="77777777" w:rsidR="004A1697" w:rsidRPr="00DF1B4F" w:rsidRDefault="004A1697" w:rsidP="004A1697">
      <w:pPr>
        <w:numPr>
          <w:ilvl w:val="0"/>
          <w:numId w:val="48"/>
        </w:numPr>
        <w:suppressAutoHyphens w:val="0"/>
        <w:spacing w:line="276" w:lineRule="auto"/>
        <w:jc w:val="both"/>
        <w:rPr>
          <w:rFonts w:ascii="Verdana" w:hAnsi="Verdana" w:cs="Bookman Old Style"/>
          <w:sz w:val="20"/>
          <w:szCs w:val="20"/>
        </w:rPr>
      </w:pPr>
      <w:r w:rsidRPr="00DF1B4F">
        <w:rPr>
          <w:rFonts w:ascii="Verdana" w:hAnsi="Verdana" w:cs="Bookman Old Style"/>
          <w:sz w:val="20"/>
          <w:szCs w:val="20"/>
        </w:rPr>
        <w:t>Experience in Idoc monitoring and reprocessing</w:t>
      </w:r>
    </w:p>
    <w:p w14:paraId="0BC16AB9" w14:textId="77777777" w:rsidR="004A1697" w:rsidRPr="00DF1B4F" w:rsidRDefault="004A1697" w:rsidP="004A1697">
      <w:pPr>
        <w:numPr>
          <w:ilvl w:val="0"/>
          <w:numId w:val="48"/>
        </w:numPr>
        <w:suppressAutoHyphens w:val="0"/>
        <w:spacing w:line="276" w:lineRule="auto"/>
        <w:jc w:val="both"/>
        <w:rPr>
          <w:rFonts w:ascii="Verdana" w:hAnsi="Verdana" w:cs="Bookman Old Style"/>
          <w:sz w:val="20"/>
          <w:szCs w:val="20"/>
        </w:rPr>
      </w:pPr>
      <w:r w:rsidRPr="00DF1B4F">
        <w:rPr>
          <w:rFonts w:ascii="Verdana" w:hAnsi="Verdana" w:cs="Bookman Old Style"/>
          <w:sz w:val="20"/>
          <w:szCs w:val="20"/>
        </w:rPr>
        <w:t>Good knowledge on SAP FI month-end and year-end activities</w:t>
      </w:r>
    </w:p>
    <w:p w14:paraId="1627ED43" w14:textId="77777777" w:rsidR="00A54876" w:rsidRPr="00DF1B4F" w:rsidRDefault="00A54876" w:rsidP="00A54876">
      <w:pPr>
        <w:numPr>
          <w:ilvl w:val="0"/>
          <w:numId w:val="48"/>
        </w:numPr>
        <w:tabs>
          <w:tab w:val="left" w:pos="720"/>
        </w:tabs>
        <w:suppressAutoHyphens w:val="0"/>
        <w:spacing w:line="276" w:lineRule="auto"/>
        <w:jc w:val="both"/>
        <w:rPr>
          <w:rFonts w:ascii="Verdana" w:eastAsia="Verdana" w:hAnsi="Verdana" w:cs="Verdana"/>
          <w:sz w:val="20"/>
          <w:szCs w:val="20"/>
        </w:rPr>
      </w:pPr>
      <w:r w:rsidRPr="00DF1B4F">
        <w:rPr>
          <w:rFonts w:ascii="Verdana" w:eastAsia="Verdana" w:hAnsi="Verdana" w:cs="Verdana"/>
          <w:sz w:val="20"/>
          <w:szCs w:val="20"/>
        </w:rPr>
        <w:t xml:space="preserve">Extensive experience of integrating FI with MM &amp; SD modules support &amp; maintenance functions </w:t>
      </w:r>
    </w:p>
    <w:p w14:paraId="14C5E3B5" w14:textId="77777777" w:rsidR="00A54876" w:rsidRDefault="005C421D">
      <w:pPr>
        <w:numPr>
          <w:ilvl w:val="0"/>
          <w:numId w:val="48"/>
        </w:numPr>
        <w:tabs>
          <w:tab w:val="left" w:pos="720"/>
        </w:tabs>
        <w:suppressAutoHyphens w:val="0"/>
        <w:spacing w:line="276" w:lineRule="auto"/>
        <w:jc w:val="both"/>
        <w:rPr>
          <w:rFonts w:ascii="Verdana" w:eastAsia="Verdana" w:hAnsi="Verdana" w:cs="Verdana"/>
          <w:sz w:val="20"/>
          <w:szCs w:val="20"/>
        </w:rPr>
      </w:pPr>
      <w:r w:rsidRPr="004124BA">
        <w:rPr>
          <w:rFonts w:ascii="Verdana" w:eastAsia="Verdana" w:hAnsi="Verdana" w:cs="Verdana"/>
          <w:sz w:val="20"/>
          <w:szCs w:val="20"/>
        </w:rPr>
        <w:t>Experience in support,</w:t>
      </w:r>
      <w:r w:rsidR="00DB0F41" w:rsidRPr="004124BA">
        <w:rPr>
          <w:rFonts w:ascii="Verdana" w:eastAsia="Verdana" w:hAnsi="Verdana" w:cs="Verdana"/>
          <w:sz w:val="20"/>
          <w:szCs w:val="20"/>
        </w:rPr>
        <w:t xml:space="preserve"> </w:t>
      </w:r>
      <w:r w:rsidRPr="004124BA">
        <w:rPr>
          <w:rFonts w:ascii="Verdana" w:eastAsia="Verdana" w:hAnsi="Verdana" w:cs="Verdana"/>
          <w:sz w:val="20"/>
          <w:szCs w:val="20"/>
        </w:rPr>
        <w:t>implementation</w:t>
      </w:r>
      <w:r w:rsidR="00DB0F41" w:rsidRPr="004124BA">
        <w:rPr>
          <w:rFonts w:ascii="Verdana" w:eastAsia="Verdana" w:hAnsi="Verdana" w:cs="Verdana"/>
          <w:sz w:val="20"/>
          <w:szCs w:val="20"/>
        </w:rPr>
        <w:t xml:space="preserve"> &amp; testing</w:t>
      </w:r>
      <w:r w:rsidRPr="004124BA">
        <w:rPr>
          <w:rFonts w:ascii="Verdana" w:eastAsia="Verdana" w:hAnsi="Verdana" w:cs="Verdana"/>
          <w:sz w:val="20"/>
          <w:szCs w:val="20"/>
        </w:rPr>
        <w:t xml:space="preserve"> project.</w:t>
      </w:r>
    </w:p>
    <w:p w14:paraId="06BD4B5B" w14:textId="77777777" w:rsidR="004124BA" w:rsidRPr="004124BA" w:rsidRDefault="004124BA" w:rsidP="004124BA">
      <w:pPr>
        <w:tabs>
          <w:tab w:val="left" w:pos="720"/>
        </w:tabs>
        <w:suppressAutoHyphens w:val="0"/>
        <w:spacing w:line="276" w:lineRule="auto"/>
        <w:ind w:left="720"/>
        <w:jc w:val="both"/>
        <w:rPr>
          <w:rFonts w:ascii="Verdana" w:eastAsia="Verdana" w:hAnsi="Verdana" w:cs="Verdana"/>
          <w:sz w:val="20"/>
          <w:szCs w:val="20"/>
        </w:rPr>
      </w:pPr>
    </w:p>
    <w:p w14:paraId="2700A92B" w14:textId="77777777" w:rsidR="00985361" w:rsidRPr="00DF1B4F" w:rsidRDefault="00985361" w:rsidP="00985361">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t>ACADEMIA</w:t>
      </w:r>
    </w:p>
    <w:p w14:paraId="5F66988E" w14:textId="77777777" w:rsidR="00985361" w:rsidRPr="00DF1B4F" w:rsidRDefault="00985361" w:rsidP="00985361">
      <w:pPr>
        <w:ind w:left="360"/>
        <w:rPr>
          <w:rFonts w:ascii="Verdana" w:hAnsi="Verdana"/>
          <w:b/>
          <w:sz w:val="20"/>
          <w:szCs w:val="20"/>
          <w:u w:val="single"/>
        </w:rPr>
      </w:pPr>
    </w:p>
    <w:p w14:paraId="7DF779CA" w14:textId="77777777" w:rsidR="00985361" w:rsidRPr="00DF1B4F" w:rsidRDefault="00707D7B" w:rsidP="003E5DCE">
      <w:pPr>
        <w:numPr>
          <w:ilvl w:val="1"/>
          <w:numId w:val="27"/>
        </w:numPr>
        <w:suppressAutoHyphens w:val="0"/>
        <w:spacing w:line="360" w:lineRule="auto"/>
        <w:rPr>
          <w:rFonts w:ascii="Verdana" w:hAnsi="Verdana"/>
          <w:bCs/>
          <w:sz w:val="20"/>
          <w:szCs w:val="20"/>
        </w:rPr>
      </w:pPr>
      <w:r w:rsidRPr="00DF1B4F">
        <w:rPr>
          <w:rFonts w:ascii="Verdana" w:hAnsi="Verdana"/>
          <w:bCs/>
          <w:sz w:val="20"/>
          <w:szCs w:val="20"/>
        </w:rPr>
        <w:t>Completed M.com</w:t>
      </w:r>
      <w:r w:rsidR="00985361" w:rsidRPr="00DF1B4F">
        <w:rPr>
          <w:rFonts w:ascii="Verdana" w:hAnsi="Verdana"/>
          <w:bCs/>
          <w:sz w:val="20"/>
          <w:szCs w:val="20"/>
        </w:rPr>
        <w:t xml:space="preserve"> </w:t>
      </w:r>
      <w:r w:rsidR="00712D89" w:rsidRPr="00DF1B4F">
        <w:rPr>
          <w:rFonts w:ascii="Verdana" w:hAnsi="Verdana"/>
          <w:bCs/>
          <w:sz w:val="20"/>
          <w:szCs w:val="20"/>
        </w:rPr>
        <w:t>with</w:t>
      </w:r>
      <w:r w:rsidR="00985361" w:rsidRPr="00DF1B4F">
        <w:rPr>
          <w:rFonts w:ascii="Verdana" w:hAnsi="Verdana"/>
          <w:bCs/>
          <w:sz w:val="20"/>
          <w:szCs w:val="20"/>
        </w:rPr>
        <w:t xml:space="preserve"> finance </w:t>
      </w:r>
      <w:r w:rsidR="00712D89" w:rsidRPr="00DF1B4F">
        <w:rPr>
          <w:rFonts w:ascii="Verdana" w:hAnsi="Verdana"/>
          <w:bCs/>
          <w:sz w:val="20"/>
          <w:szCs w:val="20"/>
        </w:rPr>
        <w:t xml:space="preserve">specialization </w:t>
      </w:r>
      <w:r w:rsidR="004A498C" w:rsidRPr="00DF1B4F">
        <w:rPr>
          <w:rFonts w:ascii="Verdana" w:hAnsi="Verdana"/>
          <w:bCs/>
          <w:sz w:val="20"/>
          <w:szCs w:val="20"/>
        </w:rPr>
        <w:t>from Kuvempu</w:t>
      </w:r>
      <w:r w:rsidR="00751286" w:rsidRPr="00DF1B4F">
        <w:rPr>
          <w:rFonts w:ascii="Verdana" w:hAnsi="Verdana"/>
          <w:sz w:val="20"/>
          <w:szCs w:val="20"/>
        </w:rPr>
        <w:t xml:space="preserve"> University, </w:t>
      </w:r>
      <w:r w:rsidR="004A498C" w:rsidRPr="00DF1B4F">
        <w:rPr>
          <w:rFonts w:ascii="Verdana" w:hAnsi="Verdana"/>
          <w:sz w:val="20"/>
          <w:szCs w:val="20"/>
        </w:rPr>
        <w:t>Shimoga</w:t>
      </w:r>
      <w:r w:rsidR="004A498C" w:rsidRPr="00DF1B4F">
        <w:rPr>
          <w:rFonts w:ascii="Verdana" w:hAnsi="Verdana"/>
          <w:bCs/>
          <w:sz w:val="20"/>
          <w:szCs w:val="20"/>
        </w:rPr>
        <w:t xml:space="preserve"> in</w:t>
      </w:r>
      <w:r w:rsidR="00985361" w:rsidRPr="00DF1B4F">
        <w:rPr>
          <w:rFonts w:ascii="Verdana" w:hAnsi="Verdana"/>
          <w:bCs/>
          <w:sz w:val="20"/>
          <w:szCs w:val="20"/>
        </w:rPr>
        <w:t xml:space="preserve"> 20</w:t>
      </w:r>
      <w:r w:rsidRPr="00DF1B4F">
        <w:rPr>
          <w:rFonts w:ascii="Verdana" w:hAnsi="Verdana"/>
          <w:bCs/>
          <w:sz w:val="20"/>
          <w:szCs w:val="20"/>
        </w:rPr>
        <w:t>14.</w:t>
      </w:r>
    </w:p>
    <w:p w14:paraId="1A084467" w14:textId="77777777" w:rsidR="00985361" w:rsidRPr="00DF1B4F" w:rsidRDefault="00985361" w:rsidP="003E5DCE">
      <w:pPr>
        <w:numPr>
          <w:ilvl w:val="1"/>
          <w:numId w:val="27"/>
        </w:numPr>
        <w:suppressAutoHyphens w:val="0"/>
        <w:spacing w:line="360" w:lineRule="auto"/>
        <w:rPr>
          <w:rFonts w:ascii="Verdana" w:hAnsi="Verdana"/>
          <w:bCs/>
          <w:sz w:val="20"/>
          <w:szCs w:val="20"/>
        </w:rPr>
      </w:pPr>
      <w:r w:rsidRPr="00DF1B4F">
        <w:rPr>
          <w:rFonts w:ascii="Verdana" w:hAnsi="Verdana"/>
          <w:bCs/>
          <w:sz w:val="20"/>
          <w:szCs w:val="20"/>
        </w:rPr>
        <w:t xml:space="preserve">Completed </w:t>
      </w:r>
      <w:r w:rsidR="00712D89" w:rsidRPr="00DF1B4F">
        <w:rPr>
          <w:rFonts w:ascii="Verdana" w:hAnsi="Verdana"/>
          <w:bCs/>
          <w:sz w:val="20"/>
          <w:szCs w:val="20"/>
        </w:rPr>
        <w:t>BBA with finance specialization from</w:t>
      </w:r>
      <w:r w:rsidRPr="00DF1B4F">
        <w:rPr>
          <w:rFonts w:ascii="Verdana" w:hAnsi="Verdana"/>
          <w:bCs/>
          <w:sz w:val="20"/>
          <w:szCs w:val="20"/>
        </w:rPr>
        <w:t xml:space="preserve"> </w:t>
      </w:r>
      <w:r w:rsidR="00712D89" w:rsidRPr="00DF1B4F">
        <w:rPr>
          <w:rFonts w:ascii="Verdana" w:hAnsi="Verdana"/>
          <w:bCs/>
          <w:sz w:val="20"/>
          <w:szCs w:val="20"/>
        </w:rPr>
        <w:t>J.S</w:t>
      </w:r>
      <w:r w:rsidR="00707D7B" w:rsidRPr="00DF1B4F">
        <w:rPr>
          <w:rFonts w:ascii="Verdana" w:hAnsi="Verdana"/>
          <w:bCs/>
          <w:sz w:val="20"/>
          <w:szCs w:val="20"/>
        </w:rPr>
        <w:t>.S College Gokak in 2010.</w:t>
      </w:r>
    </w:p>
    <w:p w14:paraId="4A34ED5F" w14:textId="77777777" w:rsidR="00985361" w:rsidRPr="00DF1B4F" w:rsidRDefault="00985361" w:rsidP="003E5DCE">
      <w:pPr>
        <w:numPr>
          <w:ilvl w:val="1"/>
          <w:numId w:val="27"/>
        </w:numPr>
        <w:suppressAutoHyphens w:val="0"/>
        <w:spacing w:line="360" w:lineRule="auto"/>
        <w:rPr>
          <w:rFonts w:ascii="Verdana" w:hAnsi="Verdana"/>
          <w:bCs/>
          <w:sz w:val="20"/>
          <w:szCs w:val="20"/>
        </w:rPr>
      </w:pPr>
      <w:r w:rsidRPr="00DF1B4F">
        <w:rPr>
          <w:rFonts w:ascii="Verdana" w:hAnsi="Verdana"/>
          <w:bCs/>
          <w:sz w:val="20"/>
          <w:szCs w:val="20"/>
        </w:rPr>
        <w:t>Completed Intermediate in commerce</w:t>
      </w:r>
      <w:r w:rsidR="00776F39" w:rsidRPr="00DF1B4F">
        <w:rPr>
          <w:rFonts w:ascii="Verdana" w:hAnsi="Verdana"/>
          <w:bCs/>
          <w:sz w:val="20"/>
          <w:szCs w:val="20"/>
        </w:rPr>
        <w:t xml:space="preserve"> </w:t>
      </w:r>
      <w:r w:rsidR="00BF1C7A" w:rsidRPr="00DF1B4F">
        <w:rPr>
          <w:rFonts w:ascii="Verdana" w:hAnsi="Verdana"/>
          <w:bCs/>
          <w:sz w:val="20"/>
          <w:szCs w:val="20"/>
        </w:rPr>
        <w:t xml:space="preserve">at </w:t>
      </w:r>
      <w:r w:rsidR="00707D7B" w:rsidRPr="00DF1B4F">
        <w:rPr>
          <w:rFonts w:ascii="Verdana" w:hAnsi="Verdana"/>
          <w:bCs/>
          <w:sz w:val="20"/>
          <w:szCs w:val="20"/>
        </w:rPr>
        <w:t>SSR</w:t>
      </w:r>
      <w:r w:rsidR="00712D89" w:rsidRPr="00DF1B4F">
        <w:rPr>
          <w:rFonts w:ascii="Verdana" w:hAnsi="Verdana"/>
          <w:bCs/>
          <w:sz w:val="20"/>
          <w:szCs w:val="20"/>
        </w:rPr>
        <w:t xml:space="preserve"> PU College </w:t>
      </w:r>
      <w:r w:rsidR="00577D0C" w:rsidRPr="00DF1B4F">
        <w:rPr>
          <w:rFonts w:ascii="Verdana" w:hAnsi="Verdana"/>
          <w:bCs/>
          <w:sz w:val="20"/>
          <w:szCs w:val="20"/>
        </w:rPr>
        <w:t>Mudalagi</w:t>
      </w:r>
      <w:r w:rsidR="00684DFF" w:rsidRPr="00DF1B4F">
        <w:rPr>
          <w:rFonts w:ascii="Verdana" w:hAnsi="Verdana"/>
          <w:bCs/>
          <w:sz w:val="20"/>
          <w:szCs w:val="20"/>
        </w:rPr>
        <w:t xml:space="preserve"> in 2007</w:t>
      </w:r>
      <w:r w:rsidR="00707D7B" w:rsidRPr="00DF1B4F">
        <w:rPr>
          <w:rFonts w:ascii="Verdana" w:hAnsi="Verdana"/>
          <w:bCs/>
          <w:sz w:val="20"/>
          <w:szCs w:val="20"/>
        </w:rPr>
        <w:t>.</w:t>
      </w:r>
    </w:p>
    <w:p w14:paraId="6B833A10" w14:textId="77777777" w:rsidR="003E5DCE" w:rsidRPr="00DF1B4F" w:rsidRDefault="003E5DCE" w:rsidP="003E5DCE">
      <w:pPr>
        <w:numPr>
          <w:ilvl w:val="1"/>
          <w:numId w:val="27"/>
        </w:numPr>
        <w:suppressAutoHyphens w:val="0"/>
        <w:spacing w:line="360" w:lineRule="auto"/>
        <w:rPr>
          <w:rFonts w:ascii="Verdana" w:hAnsi="Verdana"/>
          <w:bCs/>
          <w:sz w:val="20"/>
          <w:szCs w:val="20"/>
        </w:rPr>
      </w:pPr>
      <w:r w:rsidRPr="00DF1B4F">
        <w:rPr>
          <w:rFonts w:ascii="Verdana" w:hAnsi="Verdana"/>
          <w:bCs/>
          <w:sz w:val="20"/>
          <w:szCs w:val="20"/>
        </w:rPr>
        <w:t>Completed Se</w:t>
      </w:r>
      <w:r w:rsidR="00707D7B" w:rsidRPr="00DF1B4F">
        <w:rPr>
          <w:rFonts w:ascii="Verdana" w:hAnsi="Verdana"/>
          <w:bCs/>
          <w:sz w:val="20"/>
          <w:szCs w:val="20"/>
        </w:rPr>
        <w:t>condary School in 2005</w:t>
      </w:r>
      <w:r w:rsidRPr="00DF1B4F">
        <w:rPr>
          <w:rFonts w:ascii="Verdana" w:hAnsi="Verdana"/>
          <w:bCs/>
          <w:sz w:val="20"/>
          <w:szCs w:val="20"/>
        </w:rPr>
        <w:t xml:space="preserve"> at </w:t>
      </w:r>
      <w:r w:rsidR="00707D7B" w:rsidRPr="00DF1B4F">
        <w:rPr>
          <w:rFonts w:ascii="Verdana" w:hAnsi="Verdana"/>
          <w:bCs/>
          <w:sz w:val="20"/>
          <w:szCs w:val="20"/>
        </w:rPr>
        <w:t>SM</w:t>
      </w:r>
      <w:r w:rsidRPr="00DF1B4F">
        <w:rPr>
          <w:rFonts w:ascii="Verdana" w:hAnsi="Verdana"/>
          <w:bCs/>
          <w:sz w:val="20"/>
          <w:szCs w:val="20"/>
        </w:rPr>
        <w:t xml:space="preserve"> High School </w:t>
      </w:r>
      <w:r w:rsidR="00577D0C" w:rsidRPr="00DF1B4F">
        <w:rPr>
          <w:rFonts w:ascii="Verdana" w:hAnsi="Verdana"/>
          <w:bCs/>
          <w:sz w:val="20"/>
          <w:szCs w:val="20"/>
        </w:rPr>
        <w:t>Naganur</w:t>
      </w:r>
      <w:r w:rsidR="00707D7B" w:rsidRPr="00DF1B4F">
        <w:rPr>
          <w:rFonts w:ascii="Verdana" w:hAnsi="Verdana"/>
          <w:bCs/>
          <w:sz w:val="20"/>
          <w:szCs w:val="20"/>
        </w:rPr>
        <w:t xml:space="preserve"> under Karnataka Board.</w:t>
      </w:r>
    </w:p>
    <w:p w14:paraId="24576EE0" w14:textId="77777777" w:rsidR="00985361" w:rsidRPr="00DF1B4F" w:rsidRDefault="00985361" w:rsidP="00985361">
      <w:pPr>
        <w:rPr>
          <w:rFonts w:ascii="Verdana" w:hAnsi="Verdana"/>
          <w:b/>
          <w:sz w:val="20"/>
          <w:szCs w:val="20"/>
        </w:rPr>
      </w:pPr>
    </w:p>
    <w:p w14:paraId="494552FA" w14:textId="77777777" w:rsidR="00FA781A" w:rsidRPr="00FA781A" w:rsidRDefault="00985361" w:rsidP="004124BA">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IT SKILLS</w:t>
      </w:r>
      <w:r w:rsidR="004F0817">
        <w:rPr>
          <w:rFonts w:ascii="Verdana" w:hAnsi="Verdana"/>
          <w:b/>
          <w:sz w:val="20"/>
          <w:szCs w:val="20"/>
          <w:lang w:val="en-GB"/>
        </w:rPr>
        <w:t xml:space="preserve"> &amp; Certification </w:t>
      </w:r>
    </w:p>
    <w:p w14:paraId="038D253A" w14:textId="77777777" w:rsidR="00751286" w:rsidRPr="004124BA" w:rsidRDefault="00985361">
      <w:pPr>
        <w:numPr>
          <w:ilvl w:val="0"/>
          <w:numId w:val="28"/>
        </w:numPr>
        <w:rPr>
          <w:rFonts w:ascii="Verdana" w:hAnsi="Verdana"/>
          <w:bCs/>
          <w:sz w:val="20"/>
          <w:szCs w:val="20"/>
        </w:rPr>
      </w:pPr>
      <w:r w:rsidRPr="004124BA">
        <w:rPr>
          <w:rFonts w:ascii="Verdana" w:hAnsi="Verdana"/>
          <w:b/>
          <w:sz w:val="20"/>
          <w:szCs w:val="20"/>
        </w:rPr>
        <w:t>Environment</w:t>
      </w:r>
      <w:r w:rsidR="004C10EC" w:rsidRPr="004124BA">
        <w:rPr>
          <w:rFonts w:ascii="Verdana" w:hAnsi="Verdana"/>
          <w:bCs/>
          <w:sz w:val="20"/>
          <w:szCs w:val="20"/>
        </w:rPr>
        <w:t>: Worked on</w:t>
      </w:r>
      <w:r w:rsidR="001C48BB" w:rsidRPr="004124BA">
        <w:rPr>
          <w:rFonts w:ascii="Verdana" w:hAnsi="Verdana"/>
          <w:bCs/>
          <w:sz w:val="20"/>
          <w:szCs w:val="20"/>
        </w:rPr>
        <w:t xml:space="preserve"> SAP</w:t>
      </w:r>
      <w:r w:rsidR="00162573" w:rsidRPr="004124BA">
        <w:rPr>
          <w:rFonts w:ascii="Verdana" w:hAnsi="Verdana"/>
          <w:bCs/>
          <w:sz w:val="20"/>
          <w:szCs w:val="20"/>
        </w:rPr>
        <w:t xml:space="preserve"> FI</w:t>
      </w:r>
      <w:r w:rsidR="00D843BC" w:rsidRPr="004124BA">
        <w:rPr>
          <w:rFonts w:ascii="Verdana" w:hAnsi="Verdana"/>
          <w:bCs/>
          <w:sz w:val="20"/>
          <w:szCs w:val="20"/>
        </w:rPr>
        <w:t>CO/</w:t>
      </w:r>
      <w:r w:rsidR="008F7DB3" w:rsidRPr="004124BA">
        <w:rPr>
          <w:rFonts w:ascii="Verdana" w:hAnsi="Verdana"/>
          <w:bCs/>
          <w:sz w:val="20"/>
          <w:szCs w:val="20"/>
        </w:rPr>
        <w:t>VIM</w:t>
      </w:r>
      <w:r w:rsidR="00194C9D" w:rsidRPr="004124BA">
        <w:rPr>
          <w:rFonts w:ascii="Verdana" w:hAnsi="Verdana"/>
          <w:bCs/>
          <w:sz w:val="20"/>
          <w:szCs w:val="20"/>
        </w:rPr>
        <w:t xml:space="preserve"> Consultant</w:t>
      </w:r>
      <w:r w:rsidR="001C48BB" w:rsidRPr="004124BA">
        <w:rPr>
          <w:rFonts w:ascii="Verdana" w:hAnsi="Verdana"/>
          <w:bCs/>
          <w:sz w:val="20"/>
          <w:szCs w:val="20"/>
        </w:rPr>
        <w:t xml:space="preserve">, </w:t>
      </w:r>
    </w:p>
    <w:p w14:paraId="58D9E4D5" w14:textId="77777777" w:rsidR="00985361" w:rsidRDefault="00985361" w:rsidP="000D04CC">
      <w:pPr>
        <w:numPr>
          <w:ilvl w:val="0"/>
          <w:numId w:val="28"/>
        </w:numPr>
        <w:rPr>
          <w:rFonts w:ascii="Verdana" w:hAnsi="Verdana"/>
          <w:bCs/>
          <w:sz w:val="20"/>
          <w:szCs w:val="20"/>
        </w:rPr>
      </w:pPr>
      <w:r w:rsidRPr="00DF1B4F">
        <w:rPr>
          <w:rFonts w:ascii="Verdana" w:hAnsi="Verdana"/>
          <w:b/>
          <w:sz w:val="20"/>
          <w:szCs w:val="20"/>
        </w:rPr>
        <w:t>Operating System</w:t>
      </w:r>
      <w:r w:rsidR="00202BC1" w:rsidRPr="00DF1B4F">
        <w:rPr>
          <w:rFonts w:ascii="Verdana" w:hAnsi="Verdana"/>
          <w:bCs/>
          <w:sz w:val="20"/>
          <w:szCs w:val="20"/>
        </w:rPr>
        <w:t xml:space="preserve">: Windows </w:t>
      </w:r>
      <w:r w:rsidRPr="00DF1B4F">
        <w:rPr>
          <w:rFonts w:ascii="Verdana" w:hAnsi="Verdana"/>
          <w:bCs/>
          <w:sz w:val="20"/>
          <w:szCs w:val="20"/>
        </w:rPr>
        <w:t>7, MS office 2010, MS Outlook 2</w:t>
      </w:r>
      <w:r w:rsidR="000D04CC" w:rsidRPr="00DF1B4F">
        <w:rPr>
          <w:rFonts w:ascii="Verdana" w:hAnsi="Verdana"/>
          <w:bCs/>
          <w:sz w:val="20"/>
          <w:szCs w:val="20"/>
        </w:rPr>
        <w:t>010</w:t>
      </w:r>
    </w:p>
    <w:p w14:paraId="3A2C9326" w14:textId="77777777" w:rsidR="00552739" w:rsidRPr="004F0817" w:rsidRDefault="004F0817" w:rsidP="004F0817">
      <w:pPr>
        <w:numPr>
          <w:ilvl w:val="0"/>
          <w:numId w:val="28"/>
        </w:numPr>
        <w:rPr>
          <w:rFonts w:ascii="Verdana" w:hAnsi="Verdana"/>
          <w:bCs/>
          <w:sz w:val="20"/>
          <w:szCs w:val="20"/>
        </w:rPr>
      </w:pPr>
      <w:r w:rsidRPr="004F0817">
        <w:rPr>
          <w:rFonts w:ascii="Verdana" w:hAnsi="Verdana"/>
          <w:b/>
          <w:sz w:val="20"/>
          <w:szCs w:val="20"/>
        </w:rPr>
        <w:t xml:space="preserve">SAP Certified Application Associate - </w:t>
      </w:r>
      <w:r w:rsidRPr="004F0817">
        <w:rPr>
          <w:rFonts w:ascii="Verdana" w:hAnsi="Verdana"/>
          <w:sz w:val="20"/>
          <w:szCs w:val="20"/>
        </w:rPr>
        <w:t>SAP S/4HANA for Financial Accounting Associates (SAP S/4HANA 2021)</w:t>
      </w:r>
      <w:r>
        <w:rPr>
          <w:rFonts w:ascii="Verdana" w:hAnsi="Verdana"/>
          <w:sz w:val="20"/>
          <w:szCs w:val="20"/>
        </w:rPr>
        <w:t>.</w:t>
      </w:r>
    </w:p>
    <w:p w14:paraId="5B15F57D" w14:textId="77777777" w:rsidR="004F0817" w:rsidRPr="00DF1B4F" w:rsidRDefault="004F0817" w:rsidP="00776F39">
      <w:pPr>
        <w:rPr>
          <w:rFonts w:ascii="Verdana" w:hAnsi="Verdana"/>
          <w:bCs/>
          <w:sz w:val="20"/>
          <w:szCs w:val="20"/>
        </w:rPr>
      </w:pPr>
      <w:r>
        <w:rPr>
          <w:rFonts w:ascii="Verdana" w:hAnsi="Verdana"/>
          <w:bCs/>
          <w:sz w:val="20"/>
          <w:szCs w:val="20"/>
        </w:rPr>
        <w:lastRenderedPageBreak/>
        <w:t xml:space="preserve">      </w:t>
      </w:r>
    </w:p>
    <w:p w14:paraId="7477B0B2" w14:textId="77777777" w:rsidR="0011406A" w:rsidRPr="00DF1B4F" w:rsidRDefault="001C48BB" w:rsidP="001C48BB">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 xml:space="preserve">WORK EXPERIENCE </w:t>
      </w:r>
    </w:p>
    <w:p w14:paraId="2EC29945" w14:textId="77777777" w:rsidR="00B45D0B" w:rsidRPr="00DF1B4F" w:rsidRDefault="00B45D0B" w:rsidP="00776F39">
      <w:pPr>
        <w:rPr>
          <w:rFonts w:ascii="Verdana" w:hAnsi="Verdana"/>
          <w:bCs/>
          <w:sz w:val="20"/>
          <w:szCs w:val="20"/>
        </w:rPr>
      </w:pPr>
    </w:p>
    <w:p w14:paraId="7A7EC899" w14:textId="77777777" w:rsidR="0011406A" w:rsidRPr="00DF1B4F" w:rsidRDefault="0011406A" w:rsidP="0011406A">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cs="Arial"/>
          <w:b/>
          <w:color w:val="000000"/>
          <w:kern w:val="0"/>
          <w:sz w:val="20"/>
          <w:szCs w:val="20"/>
          <w:lang w:eastAsia="en-US"/>
        </w:rPr>
        <w:t>CURRENT</w:t>
      </w:r>
      <w:r w:rsidRPr="00DF1B4F">
        <w:rPr>
          <w:rFonts w:ascii="Verdana" w:hAnsi="Verdana"/>
          <w:b/>
          <w:sz w:val="20"/>
          <w:szCs w:val="20"/>
          <w:lang w:val="en-GB"/>
        </w:rPr>
        <w:t xml:space="preserve"> ORGANISATIONAL EXPERIENCE: </w:t>
      </w:r>
    </w:p>
    <w:p w14:paraId="6CE2A24C" w14:textId="77777777" w:rsidR="0011406A" w:rsidRPr="00DF1B4F" w:rsidRDefault="0011406A" w:rsidP="0011406A">
      <w:pPr>
        <w:rPr>
          <w:rFonts w:ascii="Verdana" w:hAnsi="Verdana"/>
          <w:sz w:val="20"/>
          <w:szCs w:val="20"/>
        </w:rPr>
      </w:pPr>
    </w:p>
    <w:p w14:paraId="4D791C3E" w14:textId="77777777" w:rsidR="0011406A" w:rsidRDefault="0011406A" w:rsidP="0011406A">
      <w:pPr>
        <w:rPr>
          <w:rFonts w:ascii="Verdana" w:hAnsi="Verdana"/>
          <w:b/>
          <w:sz w:val="20"/>
          <w:szCs w:val="20"/>
        </w:rPr>
      </w:pPr>
      <w:r w:rsidRPr="00DF1B4F">
        <w:rPr>
          <w:rFonts w:ascii="Verdana" w:hAnsi="Verdana"/>
          <w:b/>
          <w:sz w:val="20"/>
          <w:szCs w:val="20"/>
        </w:rPr>
        <w:t>Company:</w:t>
      </w:r>
      <w:r w:rsidR="00AB47B3" w:rsidRPr="00DF1B4F">
        <w:rPr>
          <w:rFonts w:ascii="Verdana" w:hAnsi="Verdana"/>
          <w:b/>
          <w:sz w:val="20"/>
          <w:szCs w:val="20"/>
        </w:rPr>
        <w:t xml:space="preserve"> -</w:t>
      </w:r>
      <w:r w:rsidR="00AB47B3" w:rsidRPr="00DF1B4F">
        <w:rPr>
          <w:rFonts w:ascii="Verdana" w:hAnsi="Verdana"/>
          <w:sz w:val="20"/>
          <w:szCs w:val="20"/>
        </w:rPr>
        <w:t xml:space="preserve"> </w:t>
      </w:r>
      <w:r w:rsidR="00AB47B3" w:rsidRPr="00DF1B4F">
        <w:rPr>
          <w:rFonts w:ascii="Verdana" w:hAnsi="Verdana"/>
          <w:b/>
          <w:sz w:val="20"/>
          <w:szCs w:val="20"/>
        </w:rPr>
        <w:t>Tata Consultancy Services.</w:t>
      </w:r>
    </w:p>
    <w:p w14:paraId="3A3D603F" w14:textId="77777777" w:rsidR="0075317B" w:rsidRPr="00DF1B4F" w:rsidRDefault="0075317B" w:rsidP="0011406A">
      <w:pPr>
        <w:rPr>
          <w:rFonts w:ascii="Verdana" w:hAnsi="Verdana"/>
          <w:b/>
          <w:sz w:val="20"/>
          <w:szCs w:val="20"/>
        </w:rPr>
      </w:pPr>
    </w:p>
    <w:p w14:paraId="5FA2360A" w14:textId="77777777" w:rsidR="0011406A" w:rsidRPr="00DF1B4F" w:rsidRDefault="0011406A" w:rsidP="0011406A">
      <w:pPr>
        <w:rPr>
          <w:rFonts w:ascii="Verdana" w:hAnsi="Verdana"/>
          <w:sz w:val="20"/>
          <w:szCs w:val="20"/>
        </w:rPr>
      </w:pPr>
    </w:p>
    <w:p w14:paraId="6CFFFFB6" w14:textId="77777777" w:rsidR="0011406A" w:rsidRPr="00DF1B4F" w:rsidRDefault="0011406A" w:rsidP="0011406A">
      <w:pPr>
        <w:pStyle w:val="ListParagraph"/>
        <w:numPr>
          <w:ilvl w:val="0"/>
          <w:numId w:val="43"/>
        </w:numPr>
        <w:rPr>
          <w:rFonts w:ascii="Verdana" w:hAnsi="Verdana"/>
          <w:b/>
          <w:sz w:val="20"/>
          <w:szCs w:val="20"/>
        </w:rPr>
      </w:pPr>
      <w:r w:rsidRPr="00DF1B4F">
        <w:rPr>
          <w:rFonts w:ascii="Verdana" w:hAnsi="Verdana"/>
          <w:b/>
          <w:sz w:val="20"/>
          <w:szCs w:val="20"/>
        </w:rPr>
        <w:t xml:space="preserve">Client: </w:t>
      </w:r>
      <w:r w:rsidR="00AB47B3" w:rsidRPr="00DF1B4F">
        <w:rPr>
          <w:rFonts w:ascii="Verdana" w:hAnsi="Verdana"/>
          <w:b/>
          <w:sz w:val="20"/>
          <w:szCs w:val="20"/>
        </w:rPr>
        <w:t>HALFORDS</w:t>
      </w:r>
    </w:p>
    <w:p w14:paraId="3401E067" w14:textId="77777777" w:rsidR="0011406A" w:rsidRPr="00DF1B4F" w:rsidRDefault="0011406A" w:rsidP="0011406A">
      <w:pPr>
        <w:pStyle w:val="ListParagraph"/>
        <w:numPr>
          <w:ilvl w:val="0"/>
          <w:numId w:val="43"/>
        </w:numPr>
        <w:rPr>
          <w:rFonts w:ascii="Verdana" w:hAnsi="Verdana"/>
          <w:sz w:val="20"/>
          <w:szCs w:val="20"/>
        </w:rPr>
      </w:pPr>
      <w:r w:rsidRPr="00DF1B4F">
        <w:rPr>
          <w:rFonts w:ascii="Verdana" w:hAnsi="Verdana"/>
          <w:sz w:val="20"/>
          <w:szCs w:val="20"/>
        </w:rPr>
        <w:t xml:space="preserve">Industry- </w:t>
      </w:r>
      <w:r w:rsidR="00AB47B3" w:rsidRPr="00DF1B4F">
        <w:rPr>
          <w:rFonts w:ascii="Verdana" w:hAnsi="Verdana"/>
          <w:sz w:val="20"/>
          <w:szCs w:val="20"/>
        </w:rPr>
        <w:t xml:space="preserve">Retail </w:t>
      </w:r>
    </w:p>
    <w:p w14:paraId="470AAFDA" w14:textId="77777777" w:rsidR="0011406A" w:rsidRPr="00DF1B4F" w:rsidRDefault="0011406A" w:rsidP="0011406A">
      <w:pPr>
        <w:pStyle w:val="ListParagraph"/>
        <w:numPr>
          <w:ilvl w:val="0"/>
          <w:numId w:val="43"/>
        </w:numPr>
        <w:rPr>
          <w:rFonts w:ascii="Verdana" w:hAnsi="Verdana"/>
          <w:sz w:val="20"/>
          <w:szCs w:val="20"/>
        </w:rPr>
      </w:pPr>
      <w:r w:rsidRPr="00DF1B4F">
        <w:rPr>
          <w:rFonts w:ascii="Verdana" w:hAnsi="Verdana"/>
          <w:sz w:val="20"/>
          <w:szCs w:val="20"/>
        </w:rPr>
        <w:t>Role: SAP FICO / VIM Consultant</w:t>
      </w:r>
    </w:p>
    <w:p w14:paraId="00090F46" w14:textId="77777777" w:rsidR="0011406A" w:rsidRDefault="0011406A" w:rsidP="0011406A">
      <w:pPr>
        <w:pStyle w:val="ListParagraph"/>
        <w:numPr>
          <w:ilvl w:val="0"/>
          <w:numId w:val="43"/>
        </w:numPr>
        <w:rPr>
          <w:rFonts w:ascii="Verdana" w:hAnsi="Verdana"/>
          <w:sz w:val="20"/>
          <w:szCs w:val="20"/>
        </w:rPr>
      </w:pPr>
      <w:r w:rsidRPr="00DF1B4F">
        <w:rPr>
          <w:rFonts w:ascii="Verdana" w:hAnsi="Verdana"/>
          <w:sz w:val="20"/>
          <w:szCs w:val="20"/>
        </w:rPr>
        <w:t xml:space="preserve">Scope: From the </w:t>
      </w:r>
      <w:r w:rsidR="00AB47B3" w:rsidRPr="00DF1B4F">
        <w:rPr>
          <w:rFonts w:ascii="Verdana" w:hAnsi="Verdana"/>
          <w:sz w:val="20"/>
          <w:szCs w:val="20"/>
        </w:rPr>
        <w:t xml:space="preserve">July 2022 </w:t>
      </w:r>
      <w:r w:rsidR="00D60B28">
        <w:rPr>
          <w:rFonts w:ascii="Verdana" w:hAnsi="Verdana"/>
          <w:sz w:val="20"/>
          <w:szCs w:val="20"/>
        </w:rPr>
        <w:t xml:space="preserve">to till date </w:t>
      </w:r>
    </w:p>
    <w:p w14:paraId="769B9212" w14:textId="77777777" w:rsidR="0075317B" w:rsidRPr="00DF1B4F" w:rsidRDefault="0075317B" w:rsidP="0075317B">
      <w:pPr>
        <w:pStyle w:val="ListParagraph"/>
        <w:rPr>
          <w:rFonts w:ascii="Verdana" w:hAnsi="Verdana"/>
          <w:sz w:val="20"/>
          <w:szCs w:val="20"/>
        </w:rPr>
      </w:pPr>
    </w:p>
    <w:p w14:paraId="493FABBC" w14:textId="77777777" w:rsidR="0011406A" w:rsidRPr="00DF1B4F" w:rsidRDefault="0011406A" w:rsidP="0011406A">
      <w:pPr>
        <w:rPr>
          <w:rFonts w:ascii="Verdana" w:hAnsi="Verdana"/>
          <w:b/>
          <w:bCs/>
          <w:sz w:val="20"/>
          <w:szCs w:val="20"/>
        </w:rPr>
      </w:pPr>
      <w:r w:rsidRPr="00DF1B4F">
        <w:rPr>
          <w:rFonts w:ascii="Verdana" w:hAnsi="Verdana"/>
          <w:b/>
          <w:bCs/>
          <w:sz w:val="20"/>
          <w:szCs w:val="20"/>
        </w:rPr>
        <w:t>PROJECT DETAILS</w:t>
      </w:r>
    </w:p>
    <w:p w14:paraId="2AAC21D7" w14:textId="77777777" w:rsidR="0011406A" w:rsidRPr="00DF1B4F" w:rsidRDefault="00AB47B3" w:rsidP="0011406A">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HALFORDS</w:t>
      </w:r>
    </w:p>
    <w:p w14:paraId="289B0714" w14:textId="77777777" w:rsidR="0011406A" w:rsidRPr="00DF1B4F" w:rsidRDefault="0011406A" w:rsidP="0011406A">
      <w:pPr>
        <w:rPr>
          <w:rFonts w:ascii="Verdana" w:hAnsi="Verdana"/>
          <w:b/>
          <w:bCs/>
          <w:sz w:val="20"/>
          <w:szCs w:val="20"/>
        </w:rPr>
      </w:pPr>
    </w:p>
    <w:p w14:paraId="5E6B592A" w14:textId="77777777" w:rsidR="0011406A" w:rsidRPr="00DF1B4F" w:rsidRDefault="00AB47B3" w:rsidP="0011406A">
      <w:pPr>
        <w:pStyle w:val="ListParagraph"/>
        <w:ind w:left="0"/>
        <w:rPr>
          <w:rFonts w:ascii="Verdana" w:eastAsia="Times New Roman" w:hAnsi="Verdana"/>
          <w:sz w:val="20"/>
          <w:szCs w:val="20"/>
        </w:rPr>
      </w:pPr>
      <w:r w:rsidRPr="00DF1B4F">
        <w:rPr>
          <w:rFonts w:ascii="Verdana" w:eastAsia="Times New Roman" w:hAnsi="Verdana"/>
          <w:sz w:val="20"/>
          <w:szCs w:val="20"/>
        </w:rPr>
        <w:t xml:space="preserve">Halfords </w:t>
      </w:r>
      <w:r w:rsidR="0011406A" w:rsidRPr="00DF1B4F">
        <w:rPr>
          <w:rFonts w:ascii="Verdana" w:eastAsia="Times New Roman" w:hAnsi="Verdana"/>
          <w:sz w:val="20"/>
          <w:szCs w:val="20"/>
        </w:rPr>
        <w:t>was founded in 1</w:t>
      </w:r>
      <w:r w:rsidRPr="00DF1B4F">
        <w:rPr>
          <w:rFonts w:ascii="Verdana" w:eastAsia="Times New Roman" w:hAnsi="Verdana"/>
          <w:sz w:val="20"/>
          <w:szCs w:val="20"/>
        </w:rPr>
        <w:t>892</w:t>
      </w:r>
      <w:r w:rsidR="0011406A" w:rsidRPr="00DF1B4F">
        <w:rPr>
          <w:rFonts w:ascii="Verdana" w:eastAsia="Times New Roman" w:hAnsi="Verdana"/>
          <w:sz w:val="20"/>
          <w:szCs w:val="20"/>
        </w:rPr>
        <w:t xml:space="preserve"> in </w:t>
      </w:r>
      <w:r w:rsidRPr="00DF1B4F">
        <w:rPr>
          <w:rFonts w:ascii="Verdana" w:eastAsia="Times New Roman" w:hAnsi="Verdana"/>
          <w:sz w:val="20"/>
          <w:szCs w:val="20"/>
        </w:rPr>
        <w:t>Redditch, Worcestershire, England</w:t>
      </w:r>
      <w:r w:rsidR="0011406A" w:rsidRPr="00DF1B4F">
        <w:rPr>
          <w:rFonts w:ascii="Verdana" w:eastAsia="Times New Roman" w:hAnsi="Verdana"/>
          <w:sz w:val="20"/>
          <w:szCs w:val="20"/>
        </w:rPr>
        <w:t xml:space="preserve">. </w:t>
      </w:r>
      <w:r w:rsidR="00724316" w:rsidRPr="00DF1B4F">
        <w:rPr>
          <w:rFonts w:ascii="Verdana" w:eastAsia="Times New Roman" w:hAnsi="Verdana"/>
          <w:sz w:val="20"/>
          <w:szCs w:val="20"/>
        </w:rPr>
        <w:t>Halfords Group PLC is a UK retailer of motoring and cycling products and services. Through Halfords Autocentre, they provide vehicle servicing, MOT, maintenance and repairs in the United Kingdom.</w:t>
      </w:r>
    </w:p>
    <w:p w14:paraId="5748845C" w14:textId="77777777" w:rsidR="001D5B32" w:rsidRPr="00DF1B4F" w:rsidRDefault="0011406A" w:rsidP="001D5B32">
      <w:pPr>
        <w:pStyle w:val="BodyText3"/>
        <w:pBdr>
          <w:top w:val="single" w:sz="4" w:space="0" w:color="000000"/>
          <w:bottom w:val="double" w:sz="20" w:space="0" w:color="000000"/>
        </w:pBdr>
        <w:tabs>
          <w:tab w:val="right" w:pos="9601"/>
        </w:tabs>
        <w:spacing w:after="0"/>
        <w:jc w:val="both"/>
        <w:rPr>
          <w:rFonts w:ascii="Verdana" w:hAnsi="Verdana"/>
          <w:sz w:val="20"/>
          <w:szCs w:val="20"/>
        </w:rPr>
      </w:pPr>
      <w:r w:rsidRPr="00DF1B4F">
        <w:rPr>
          <w:rFonts w:ascii="Verdana" w:hAnsi="Verdana"/>
          <w:b/>
          <w:sz w:val="20"/>
          <w:szCs w:val="20"/>
          <w:lang w:val="en-GB"/>
        </w:rPr>
        <w:t>SAP FI/ VIM SKILLS</w:t>
      </w:r>
      <w:r w:rsidRPr="00DF1B4F">
        <w:rPr>
          <w:rFonts w:ascii="Verdana" w:hAnsi="Verdana"/>
          <w:sz w:val="20"/>
          <w:szCs w:val="20"/>
        </w:rPr>
        <w:t xml:space="preserve">      </w:t>
      </w:r>
      <w:r w:rsidR="001D5B32" w:rsidRPr="00DF1B4F">
        <w:rPr>
          <w:rFonts w:ascii="Verdana" w:hAnsi="Verdana"/>
          <w:sz w:val="20"/>
          <w:szCs w:val="20"/>
        </w:rPr>
        <w:tab/>
      </w:r>
    </w:p>
    <w:p w14:paraId="140AB10A" w14:textId="77777777" w:rsidR="0011406A" w:rsidRPr="00DF1B4F" w:rsidRDefault="0011406A" w:rsidP="00776F39">
      <w:pPr>
        <w:rPr>
          <w:rFonts w:ascii="Verdana" w:hAnsi="Verdana"/>
          <w:bCs/>
          <w:sz w:val="20"/>
          <w:szCs w:val="20"/>
        </w:rPr>
      </w:pPr>
    </w:p>
    <w:p w14:paraId="79368A85" w14:textId="77777777" w:rsidR="001D5B32" w:rsidRPr="00DF1B4F" w:rsidRDefault="001D5B32"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Automatic payment program for new payment methods.</w:t>
      </w:r>
    </w:p>
    <w:p w14:paraId="3C6D11DE" w14:textId="77777777" w:rsidR="004D3C4A" w:rsidRPr="00DF1B4F" w:rsidRDefault="004D3C4A" w:rsidP="004D3C4A">
      <w:pPr>
        <w:pStyle w:val="ListParagraph"/>
        <w:numPr>
          <w:ilvl w:val="0"/>
          <w:numId w:val="50"/>
        </w:numPr>
        <w:tabs>
          <w:tab w:val="left" w:pos="142"/>
          <w:tab w:val="left" w:pos="720"/>
        </w:tabs>
        <w:spacing w:before="120" w:after="120"/>
        <w:jc w:val="both"/>
        <w:rPr>
          <w:rFonts w:ascii="Verdana" w:eastAsia="Verdana" w:hAnsi="Verdana" w:cs="Verdana"/>
          <w:sz w:val="20"/>
          <w:szCs w:val="20"/>
        </w:rPr>
      </w:pPr>
      <w:r w:rsidRPr="00DF1B4F">
        <w:rPr>
          <w:rFonts w:ascii="Verdana" w:eastAsia="Verdana" w:hAnsi="Verdana" w:cs="Verdana"/>
          <w:bCs/>
          <w:sz w:val="20"/>
          <w:szCs w:val="20"/>
        </w:rPr>
        <w:t>Creation of DMEE structure.</w:t>
      </w:r>
    </w:p>
    <w:p w14:paraId="3F534DBC" w14:textId="77777777" w:rsidR="00915BF5" w:rsidRPr="00DF1B4F" w:rsidRDefault="00915BF5"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Direct debit process for customer.</w:t>
      </w:r>
    </w:p>
    <w:p w14:paraId="79DA0833" w14:textId="77777777" w:rsidR="00B26EAD" w:rsidRPr="00DF1B4F" w:rsidRDefault="00B26EAD" w:rsidP="00B26EAD">
      <w:pPr>
        <w:pStyle w:val="ListParagraph"/>
        <w:numPr>
          <w:ilvl w:val="0"/>
          <w:numId w:val="50"/>
        </w:numPr>
        <w:tabs>
          <w:tab w:val="left" w:pos="142"/>
          <w:tab w:val="left" w:pos="720"/>
        </w:tabs>
        <w:spacing w:before="120" w:after="120"/>
        <w:jc w:val="both"/>
        <w:rPr>
          <w:rFonts w:ascii="Verdana" w:eastAsia="Verdana" w:hAnsi="Verdana" w:cs="Verdana"/>
          <w:sz w:val="20"/>
          <w:szCs w:val="20"/>
        </w:rPr>
      </w:pPr>
      <w:r w:rsidRPr="00DF1B4F">
        <w:rPr>
          <w:rFonts w:ascii="Verdana" w:eastAsia="Verdana" w:hAnsi="Verdana" w:cs="Verdana"/>
          <w:sz w:val="20"/>
          <w:szCs w:val="20"/>
        </w:rPr>
        <w:t>Configuration of Manual Bank reconciliation and Electronic bank reconciliation (MT940) processes.</w:t>
      </w:r>
    </w:p>
    <w:p w14:paraId="3C7983BD" w14:textId="77777777" w:rsidR="001D5B32" w:rsidRPr="00DF1B4F" w:rsidRDefault="001D5B32"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Configuration of Automatic payment program, payment terms, customer and vendor special GL transactions.</w:t>
      </w:r>
    </w:p>
    <w:p w14:paraId="1CBFC334" w14:textId="77777777" w:rsidR="001D5B32" w:rsidRPr="00DF1B4F" w:rsidRDefault="001D5B32"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Creation of House bank and account id’s though Fiori app. </w:t>
      </w:r>
    </w:p>
    <w:p w14:paraId="03B057B1" w14:textId="77777777" w:rsidR="001D5B32" w:rsidRPr="00DF1B4F" w:rsidRDefault="001D5B32"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Preparation of Configuration documents, Unit Test scripts and executed unit test cases. </w:t>
      </w:r>
    </w:p>
    <w:p w14:paraId="1F20E4D0" w14:textId="77777777" w:rsidR="001D5B32" w:rsidRPr="00DF1B4F" w:rsidRDefault="0094128A"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VIM </w:t>
      </w:r>
      <w:r w:rsidR="00915BF5" w:rsidRPr="00DF1B4F">
        <w:rPr>
          <w:rFonts w:ascii="Verdana" w:eastAsia="Verdana" w:hAnsi="Verdana" w:cs="Verdana"/>
          <w:bCs/>
          <w:sz w:val="20"/>
          <w:szCs w:val="20"/>
        </w:rPr>
        <w:t>related issues</w:t>
      </w:r>
      <w:r w:rsidRPr="00DF1B4F">
        <w:rPr>
          <w:rFonts w:ascii="Verdana" w:eastAsia="Verdana" w:hAnsi="Verdana" w:cs="Verdana"/>
          <w:bCs/>
          <w:sz w:val="20"/>
          <w:szCs w:val="20"/>
        </w:rPr>
        <w:t>.</w:t>
      </w:r>
    </w:p>
    <w:p w14:paraId="4BF6CC4A" w14:textId="77777777" w:rsidR="00915BF5" w:rsidRPr="00DF1B4F" w:rsidRDefault="00915BF5" w:rsidP="00915BF5">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Attending meetings with the client and understanding the business requirement of the organization.</w:t>
      </w:r>
    </w:p>
    <w:p w14:paraId="56080CB9" w14:textId="77777777" w:rsidR="00915BF5" w:rsidRPr="00DF1B4F" w:rsidRDefault="00915BF5" w:rsidP="00915BF5">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Conducted Business process for implementation of AA (Asset Accounting) including asset acquisition, depreciation, transfers, scrapping and retirements.</w:t>
      </w:r>
    </w:p>
    <w:p w14:paraId="0DDCE6E2" w14:textId="77777777" w:rsidR="00915BF5" w:rsidRPr="00DF1B4F" w:rsidRDefault="00B26EAD" w:rsidP="001D5B32">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Asset accounting.</w:t>
      </w:r>
    </w:p>
    <w:p w14:paraId="6E921F20" w14:textId="77777777" w:rsidR="00391C89" w:rsidRPr="00DF1B4F" w:rsidRDefault="002B5089" w:rsidP="00391C89">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w:t>
      </w:r>
      <w:r w:rsidR="00391C89" w:rsidRPr="00DF1B4F">
        <w:rPr>
          <w:rFonts w:ascii="Verdana" w:eastAsia="Verdana" w:hAnsi="Verdana" w:cs="Verdana"/>
          <w:bCs/>
          <w:sz w:val="20"/>
          <w:szCs w:val="20"/>
        </w:rPr>
        <w:t>orked on Idocs monitoring, checking for error for unsuccessful idocs, modifying the required changes in the idocs, and reprocessing the idocs, changing the Idoc Status etc.</w:t>
      </w:r>
    </w:p>
    <w:p w14:paraId="76C10336" w14:textId="77777777" w:rsidR="00391C89" w:rsidRPr="00DF1B4F" w:rsidRDefault="00B26EAD">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project system</w:t>
      </w:r>
      <w:r w:rsidR="00391C89" w:rsidRPr="00DF1B4F">
        <w:rPr>
          <w:rFonts w:ascii="Verdana" w:eastAsia="Verdana" w:hAnsi="Verdana" w:cs="Verdana"/>
          <w:bCs/>
          <w:sz w:val="20"/>
          <w:szCs w:val="20"/>
        </w:rPr>
        <w:t>.</w:t>
      </w:r>
    </w:p>
    <w:p w14:paraId="65A520BB" w14:textId="77777777" w:rsidR="002B5089" w:rsidRPr="00DF1B4F" w:rsidRDefault="002B5089" w:rsidP="002B5089">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Co-ordination with SD &amp; MM team on integration issues.</w:t>
      </w:r>
    </w:p>
    <w:p w14:paraId="0AE5985A" w14:textId="77777777" w:rsidR="004D3C4A" w:rsidRPr="00DF1B4F" w:rsidRDefault="004D3C4A" w:rsidP="002B5089">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Preparation of test script document.</w:t>
      </w:r>
    </w:p>
    <w:p w14:paraId="2512762F" w14:textId="77777777" w:rsidR="004D3C4A" w:rsidRDefault="004D3C4A" w:rsidP="002B5089">
      <w:pPr>
        <w:pStyle w:val="ListParagraph"/>
        <w:numPr>
          <w:ilvl w:val="0"/>
          <w:numId w:val="50"/>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Test case execution in HPALM.</w:t>
      </w:r>
    </w:p>
    <w:p w14:paraId="504CB979" w14:textId="77777777" w:rsidR="0075317B" w:rsidRPr="00DF1B4F" w:rsidRDefault="0075317B" w:rsidP="002B5089">
      <w:pPr>
        <w:pStyle w:val="ListParagraph"/>
        <w:numPr>
          <w:ilvl w:val="0"/>
          <w:numId w:val="50"/>
        </w:numPr>
        <w:tabs>
          <w:tab w:val="left" w:pos="142"/>
        </w:tabs>
        <w:spacing w:before="120" w:after="120"/>
        <w:jc w:val="both"/>
        <w:rPr>
          <w:rFonts w:ascii="Verdana" w:eastAsia="Verdana" w:hAnsi="Verdana" w:cs="Verdana"/>
          <w:bCs/>
          <w:sz w:val="20"/>
          <w:szCs w:val="20"/>
        </w:rPr>
      </w:pPr>
      <w:r>
        <w:rPr>
          <w:rFonts w:ascii="Verdana" w:eastAsia="Verdana" w:hAnsi="Verdana" w:cs="Verdana"/>
          <w:bCs/>
          <w:sz w:val="20"/>
          <w:szCs w:val="20"/>
        </w:rPr>
        <w:t xml:space="preserve">Worked on Asset accounting </w:t>
      </w:r>
    </w:p>
    <w:p w14:paraId="2A742CFA" w14:textId="77777777" w:rsidR="002B5089" w:rsidRPr="00DF1B4F" w:rsidRDefault="002B5089" w:rsidP="002B5089">
      <w:pPr>
        <w:pStyle w:val="ListParagraph"/>
        <w:tabs>
          <w:tab w:val="left" w:pos="142"/>
        </w:tabs>
        <w:spacing w:before="120" w:after="120"/>
        <w:jc w:val="both"/>
        <w:rPr>
          <w:rFonts w:ascii="Verdana" w:eastAsia="Verdana" w:hAnsi="Verdana" w:cs="Verdana"/>
          <w:bCs/>
          <w:sz w:val="20"/>
          <w:szCs w:val="20"/>
        </w:rPr>
      </w:pPr>
    </w:p>
    <w:p w14:paraId="45EE3A60" w14:textId="77777777" w:rsidR="002B5089" w:rsidRPr="00DF1B4F" w:rsidRDefault="002B5089" w:rsidP="002B5089">
      <w:pPr>
        <w:pStyle w:val="ListParagraph"/>
        <w:tabs>
          <w:tab w:val="left" w:pos="142"/>
        </w:tabs>
        <w:spacing w:before="120" w:after="120"/>
        <w:jc w:val="both"/>
        <w:rPr>
          <w:rFonts w:ascii="Verdana" w:eastAsia="Verdana" w:hAnsi="Verdana" w:cs="Verdana"/>
          <w:bCs/>
          <w:sz w:val="20"/>
          <w:szCs w:val="20"/>
        </w:rPr>
      </w:pPr>
    </w:p>
    <w:p w14:paraId="5F42609F" w14:textId="77777777" w:rsidR="00391C89" w:rsidRPr="00DF1B4F" w:rsidRDefault="00391C89" w:rsidP="00391C89">
      <w:pPr>
        <w:pStyle w:val="ListParagraph"/>
        <w:tabs>
          <w:tab w:val="left" w:pos="142"/>
        </w:tabs>
        <w:spacing w:before="120" w:after="120"/>
        <w:jc w:val="both"/>
        <w:rPr>
          <w:rFonts w:ascii="Verdana" w:eastAsia="Verdana" w:hAnsi="Verdana" w:cs="Verdana"/>
          <w:bCs/>
          <w:sz w:val="20"/>
          <w:szCs w:val="20"/>
        </w:rPr>
      </w:pPr>
    </w:p>
    <w:p w14:paraId="1081953F" w14:textId="77777777" w:rsidR="00391C89" w:rsidRPr="00DF1B4F" w:rsidRDefault="00391C89" w:rsidP="00391C89">
      <w:pPr>
        <w:pStyle w:val="ListParagraph"/>
        <w:tabs>
          <w:tab w:val="left" w:pos="142"/>
        </w:tabs>
        <w:spacing w:before="120" w:after="120"/>
        <w:jc w:val="both"/>
        <w:rPr>
          <w:rFonts w:ascii="Verdana" w:eastAsia="Verdana" w:hAnsi="Verdana" w:cs="Verdana"/>
          <w:bCs/>
          <w:sz w:val="20"/>
          <w:szCs w:val="20"/>
        </w:rPr>
      </w:pPr>
    </w:p>
    <w:p w14:paraId="5647516D" w14:textId="77777777" w:rsidR="00391C89" w:rsidRPr="00DF1B4F" w:rsidRDefault="00391C89" w:rsidP="00F137E9">
      <w:pPr>
        <w:pStyle w:val="ListParagraph"/>
        <w:tabs>
          <w:tab w:val="left" w:pos="142"/>
        </w:tabs>
        <w:spacing w:before="120" w:after="120"/>
        <w:ind w:left="0"/>
        <w:jc w:val="both"/>
        <w:rPr>
          <w:rFonts w:ascii="Verdana" w:eastAsia="Verdana" w:hAnsi="Verdana" w:cs="Verdana"/>
          <w:bCs/>
          <w:sz w:val="20"/>
          <w:szCs w:val="20"/>
        </w:rPr>
      </w:pPr>
    </w:p>
    <w:p w14:paraId="090B9DA4" w14:textId="77777777" w:rsidR="001D5B32" w:rsidRPr="00DF1B4F" w:rsidRDefault="001D5B32" w:rsidP="00776F39">
      <w:pPr>
        <w:rPr>
          <w:rFonts w:ascii="Verdana" w:hAnsi="Verdana"/>
          <w:bCs/>
          <w:sz w:val="20"/>
          <w:szCs w:val="20"/>
        </w:rPr>
      </w:pPr>
    </w:p>
    <w:p w14:paraId="1DAB444B" w14:textId="77777777" w:rsidR="00556C08" w:rsidRPr="00DF1B4F" w:rsidRDefault="004D0952" w:rsidP="00556C08">
      <w:pPr>
        <w:pStyle w:val="BodyText3"/>
        <w:pBdr>
          <w:top w:val="single" w:sz="4" w:space="0" w:color="000000"/>
          <w:bottom w:val="double" w:sz="20" w:space="1" w:color="000000"/>
        </w:pBdr>
        <w:spacing w:after="0"/>
        <w:jc w:val="both"/>
        <w:rPr>
          <w:rFonts w:ascii="Verdana" w:hAnsi="Verdana"/>
          <w:b/>
          <w:sz w:val="20"/>
          <w:szCs w:val="20"/>
          <w:lang w:val="en-GB"/>
        </w:rPr>
      </w:pPr>
      <w:r>
        <w:rPr>
          <w:rFonts w:ascii="Verdana" w:hAnsi="Verdana" w:cs="Arial"/>
          <w:b/>
          <w:color w:val="000000"/>
          <w:kern w:val="0"/>
          <w:sz w:val="20"/>
          <w:szCs w:val="20"/>
          <w:lang w:eastAsia="en-US"/>
        </w:rPr>
        <w:t>I</w:t>
      </w:r>
      <w:r w:rsidR="00ED5AD0">
        <w:rPr>
          <w:rFonts w:ascii="Verdana" w:hAnsi="Verdana" w:cs="Arial"/>
          <w:b/>
          <w:color w:val="000000"/>
          <w:kern w:val="0"/>
          <w:sz w:val="20"/>
          <w:szCs w:val="20"/>
          <w:lang w:eastAsia="en-US"/>
        </w:rPr>
        <w:t xml:space="preserve">NFOSYS </w:t>
      </w:r>
      <w:r w:rsidR="00660945" w:rsidRPr="00DF1B4F">
        <w:rPr>
          <w:rFonts w:ascii="Verdana" w:hAnsi="Verdana"/>
          <w:b/>
          <w:sz w:val="20"/>
          <w:szCs w:val="20"/>
          <w:lang w:val="en-GB"/>
        </w:rPr>
        <w:t>ORGANISATIONAL</w:t>
      </w:r>
      <w:r w:rsidR="00CE50FA" w:rsidRPr="00DF1B4F">
        <w:rPr>
          <w:rFonts w:ascii="Verdana" w:hAnsi="Verdana"/>
          <w:b/>
          <w:sz w:val="20"/>
          <w:szCs w:val="20"/>
          <w:lang w:val="en-GB"/>
        </w:rPr>
        <w:t xml:space="preserve"> EXPERIENCE: </w:t>
      </w:r>
    </w:p>
    <w:p w14:paraId="4E67AF10" w14:textId="77777777" w:rsidR="00556C08" w:rsidRPr="00DF1B4F" w:rsidRDefault="00556C08" w:rsidP="00556C08">
      <w:pPr>
        <w:rPr>
          <w:rFonts w:ascii="Verdana" w:hAnsi="Verdana"/>
          <w:sz w:val="20"/>
          <w:szCs w:val="20"/>
        </w:rPr>
      </w:pPr>
    </w:p>
    <w:p w14:paraId="7AB3CD07" w14:textId="77777777" w:rsidR="0019210E" w:rsidRPr="00DF1B4F" w:rsidRDefault="0019210E" w:rsidP="00556C08">
      <w:pPr>
        <w:rPr>
          <w:rFonts w:ascii="Verdana" w:hAnsi="Verdana"/>
          <w:b/>
          <w:sz w:val="20"/>
          <w:szCs w:val="20"/>
        </w:rPr>
      </w:pPr>
      <w:r w:rsidRPr="00DF1B4F">
        <w:rPr>
          <w:rFonts w:ascii="Verdana" w:hAnsi="Verdana"/>
          <w:b/>
          <w:sz w:val="20"/>
          <w:szCs w:val="20"/>
        </w:rPr>
        <w:t>Company: - Infosys Limited.</w:t>
      </w:r>
    </w:p>
    <w:p w14:paraId="5ECD8C0A" w14:textId="77777777" w:rsidR="008E3F00" w:rsidRPr="00DF1B4F" w:rsidRDefault="008E3F00" w:rsidP="008E3F00">
      <w:pPr>
        <w:rPr>
          <w:rFonts w:ascii="Verdana" w:hAnsi="Verdana"/>
          <w:sz w:val="20"/>
          <w:szCs w:val="20"/>
        </w:rPr>
      </w:pPr>
    </w:p>
    <w:p w14:paraId="0E823746" w14:textId="77777777" w:rsidR="008E3F00" w:rsidRPr="00DF1B4F" w:rsidRDefault="008E3F00" w:rsidP="008E3F00">
      <w:pPr>
        <w:pStyle w:val="ListParagraph"/>
        <w:numPr>
          <w:ilvl w:val="0"/>
          <w:numId w:val="43"/>
        </w:numPr>
        <w:rPr>
          <w:rFonts w:ascii="Verdana" w:hAnsi="Verdana"/>
          <w:b/>
          <w:sz w:val="20"/>
          <w:szCs w:val="20"/>
        </w:rPr>
      </w:pPr>
      <w:r w:rsidRPr="00DF1B4F">
        <w:rPr>
          <w:rFonts w:ascii="Verdana" w:hAnsi="Verdana"/>
          <w:b/>
          <w:sz w:val="20"/>
          <w:szCs w:val="20"/>
        </w:rPr>
        <w:t>Client: Alcon</w:t>
      </w:r>
    </w:p>
    <w:p w14:paraId="348F3187" w14:textId="77777777" w:rsidR="008E3F00" w:rsidRPr="00DF1B4F" w:rsidRDefault="008E3F00" w:rsidP="008E3F00">
      <w:pPr>
        <w:pStyle w:val="ListParagraph"/>
        <w:numPr>
          <w:ilvl w:val="0"/>
          <w:numId w:val="43"/>
        </w:numPr>
        <w:rPr>
          <w:rFonts w:ascii="Verdana" w:hAnsi="Verdana"/>
          <w:sz w:val="20"/>
          <w:szCs w:val="20"/>
        </w:rPr>
      </w:pPr>
      <w:r w:rsidRPr="00DF1B4F">
        <w:rPr>
          <w:rFonts w:ascii="Verdana" w:hAnsi="Verdana"/>
          <w:sz w:val="20"/>
          <w:szCs w:val="20"/>
        </w:rPr>
        <w:t>Industry- Pharmacy</w:t>
      </w:r>
    </w:p>
    <w:p w14:paraId="746BCB40" w14:textId="77777777" w:rsidR="00B33C11" w:rsidRPr="00DF1B4F" w:rsidRDefault="00B33C11" w:rsidP="00B33C11">
      <w:pPr>
        <w:pStyle w:val="ListParagraph"/>
        <w:numPr>
          <w:ilvl w:val="0"/>
          <w:numId w:val="43"/>
        </w:numPr>
        <w:rPr>
          <w:rFonts w:ascii="Verdana" w:hAnsi="Verdana"/>
          <w:sz w:val="20"/>
          <w:szCs w:val="20"/>
        </w:rPr>
      </w:pPr>
      <w:r w:rsidRPr="00DF1B4F">
        <w:rPr>
          <w:rFonts w:ascii="Verdana" w:hAnsi="Verdana"/>
          <w:sz w:val="20"/>
          <w:szCs w:val="20"/>
        </w:rPr>
        <w:t>Role: SAP FICO / VIM Consultant</w:t>
      </w:r>
    </w:p>
    <w:p w14:paraId="666153D4" w14:textId="77777777" w:rsidR="00B45D0B" w:rsidRPr="00DF1B4F" w:rsidRDefault="008E3F00" w:rsidP="002755A7">
      <w:pPr>
        <w:pStyle w:val="ListParagraph"/>
        <w:numPr>
          <w:ilvl w:val="0"/>
          <w:numId w:val="43"/>
        </w:numPr>
        <w:rPr>
          <w:rFonts w:ascii="Verdana" w:hAnsi="Verdana"/>
          <w:sz w:val="20"/>
          <w:szCs w:val="20"/>
        </w:rPr>
      </w:pPr>
      <w:r w:rsidRPr="00DF1B4F">
        <w:rPr>
          <w:rFonts w:ascii="Verdana" w:hAnsi="Verdana"/>
          <w:sz w:val="20"/>
          <w:szCs w:val="20"/>
        </w:rPr>
        <w:t xml:space="preserve">Scope: From the </w:t>
      </w:r>
      <w:r w:rsidR="00394229" w:rsidRPr="00DF1B4F">
        <w:rPr>
          <w:rFonts w:ascii="Verdana" w:hAnsi="Verdana"/>
          <w:sz w:val="20"/>
          <w:szCs w:val="20"/>
        </w:rPr>
        <w:t>MAR</w:t>
      </w:r>
      <w:r w:rsidRPr="00DF1B4F">
        <w:rPr>
          <w:rFonts w:ascii="Verdana" w:hAnsi="Verdana"/>
          <w:sz w:val="20"/>
          <w:szCs w:val="20"/>
        </w:rPr>
        <w:t xml:space="preserve"> 20</w:t>
      </w:r>
      <w:r w:rsidR="00394229" w:rsidRPr="00DF1B4F">
        <w:rPr>
          <w:rFonts w:ascii="Verdana" w:hAnsi="Verdana"/>
          <w:sz w:val="20"/>
          <w:szCs w:val="20"/>
        </w:rPr>
        <w:t>20</w:t>
      </w:r>
      <w:r w:rsidRPr="00DF1B4F">
        <w:rPr>
          <w:rFonts w:ascii="Verdana" w:hAnsi="Verdana"/>
          <w:sz w:val="20"/>
          <w:szCs w:val="20"/>
        </w:rPr>
        <w:t xml:space="preserve"> to </w:t>
      </w:r>
      <w:r w:rsidR="00AB47B3" w:rsidRPr="00DF1B4F">
        <w:rPr>
          <w:rFonts w:ascii="Verdana" w:hAnsi="Verdana"/>
          <w:sz w:val="20"/>
          <w:szCs w:val="20"/>
        </w:rPr>
        <w:t>July 2022</w:t>
      </w:r>
    </w:p>
    <w:p w14:paraId="3ED9D657" w14:textId="77777777" w:rsidR="000432FC" w:rsidRPr="00DF1B4F" w:rsidRDefault="000432FC" w:rsidP="000432FC">
      <w:pPr>
        <w:rPr>
          <w:rFonts w:ascii="Verdana" w:hAnsi="Verdana"/>
          <w:b/>
          <w:bCs/>
          <w:sz w:val="20"/>
          <w:szCs w:val="20"/>
        </w:rPr>
      </w:pPr>
      <w:r w:rsidRPr="00DF1B4F">
        <w:rPr>
          <w:rFonts w:ascii="Verdana" w:hAnsi="Verdana"/>
          <w:b/>
          <w:bCs/>
          <w:sz w:val="20"/>
          <w:szCs w:val="20"/>
        </w:rPr>
        <w:t>PROJECT DETAILS</w:t>
      </w:r>
    </w:p>
    <w:p w14:paraId="460097C7" w14:textId="77777777" w:rsidR="000432FC" w:rsidRPr="00DF1B4F" w:rsidRDefault="00A2389B" w:rsidP="000432FC">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Alcon Vision LLC</w:t>
      </w:r>
    </w:p>
    <w:p w14:paraId="1FCB94C5" w14:textId="77777777" w:rsidR="000432FC" w:rsidRPr="00DF1B4F" w:rsidRDefault="000432FC" w:rsidP="000432FC">
      <w:pPr>
        <w:rPr>
          <w:rFonts w:ascii="Verdana" w:hAnsi="Verdana"/>
          <w:b/>
          <w:bCs/>
          <w:sz w:val="20"/>
          <w:szCs w:val="20"/>
        </w:rPr>
      </w:pPr>
    </w:p>
    <w:p w14:paraId="60171D7C" w14:textId="77777777" w:rsidR="007075DC" w:rsidRPr="00DF1B4F" w:rsidRDefault="000432FC" w:rsidP="000432FC">
      <w:pPr>
        <w:pStyle w:val="ListParagraph"/>
        <w:ind w:left="0"/>
        <w:rPr>
          <w:rFonts w:ascii="Verdana" w:eastAsia="Times New Roman" w:hAnsi="Verdana"/>
          <w:sz w:val="20"/>
          <w:szCs w:val="20"/>
        </w:rPr>
      </w:pPr>
      <w:r w:rsidRPr="00DF1B4F">
        <w:rPr>
          <w:rFonts w:ascii="Verdana" w:eastAsia="Times New Roman" w:hAnsi="Verdana"/>
          <w:sz w:val="20"/>
          <w:szCs w:val="20"/>
        </w:rPr>
        <w:t>Alcon was founded in 1945 in Fort Worth, Texas, USA. The company started as a small pharmacy in Fort Worth and was named for its founders, pharmacists Robert Alexander and William Conner. Conner and Alexander focused on sterile ophthalmic products.</w:t>
      </w:r>
    </w:p>
    <w:p w14:paraId="71D308AB" w14:textId="77777777" w:rsidR="00F95657" w:rsidRPr="00DF1B4F" w:rsidRDefault="000432FC" w:rsidP="002B4537">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SAP FI/</w:t>
      </w:r>
      <w:r w:rsidR="009C60C4" w:rsidRPr="00DF1B4F">
        <w:rPr>
          <w:rFonts w:ascii="Verdana" w:hAnsi="Verdana"/>
          <w:b/>
          <w:sz w:val="20"/>
          <w:szCs w:val="20"/>
          <w:lang w:val="en-GB"/>
        </w:rPr>
        <w:t xml:space="preserve"> VIM</w:t>
      </w:r>
      <w:r w:rsidRPr="00DF1B4F">
        <w:rPr>
          <w:rFonts w:ascii="Verdana" w:hAnsi="Verdana"/>
          <w:b/>
          <w:sz w:val="20"/>
          <w:szCs w:val="20"/>
          <w:lang w:val="en-GB"/>
        </w:rPr>
        <w:t xml:space="preserve"> SKILLS</w:t>
      </w:r>
      <w:r w:rsidR="00F95657" w:rsidRPr="00DF1B4F">
        <w:rPr>
          <w:rFonts w:ascii="Verdana" w:hAnsi="Verdana"/>
          <w:sz w:val="20"/>
          <w:szCs w:val="20"/>
        </w:rPr>
        <w:t xml:space="preserve">      </w:t>
      </w:r>
    </w:p>
    <w:p w14:paraId="4800742B" w14:textId="77777777" w:rsidR="002B4537" w:rsidRPr="00DF1B4F" w:rsidRDefault="00F95657"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Understanding Business process of the Client’s Business and actively involved in SAP-FI activities</w:t>
      </w:r>
    </w:p>
    <w:p w14:paraId="54756CC3" w14:textId="77777777" w:rsidR="00F95657" w:rsidRPr="00DF1B4F" w:rsidRDefault="00F95657"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Through understanding of SAP system from business process, cross functional and integration </w:t>
      </w:r>
      <w:r w:rsidR="00694A16" w:rsidRPr="00DF1B4F">
        <w:rPr>
          <w:rFonts w:ascii="Verdana" w:eastAsia="Verdana" w:hAnsi="Verdana" w:cs="Verdana"/>
          <w:bCs/>
          <w:sz w:val="20"/>
          <w:szCs w:val="20"/>
        </w:rPr>
        <w:t>viewpoints</w:t>
      </w:r>
      <w:r w:rsidRPr="00DF1B4F">
        <w:rPr>
          <w:rFonts w:ascii="Verdana" w:eastAsia="Verdana" w:hAnsi="Verdana" w:cs="Verdana"/>
          <w:bCs/>
          <w:sz w:val="20"/>
          <w:szCs w:val="20"/>
        </w:rPr>
        <w:t xml:space="preserve">  </w:t>
      </w:r>
    </w:p>
    <w:p w14:paraId="37DA5832" w14:textId="77777777" w:rsidR="003A624D" w:rsidRPr="00DF1B4F" w:rsidRDefault="00DC08DA"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w:t>
      </w:r>
      <w:r w:rsidR="003A624D" w:rsidRPr="00DF1B4F">
        <w:rPr>
          <w:rFonts w:ascii="Verdana" w:eastAsia="Verdana" w:hAnsi="Verdana" w:cs="Verdana"/>
          <w:bCs/>
          <w:sz w:val="20"/>
          <w:szCs w:val="20"/>
        </w:rPr>
        <w:t xml:space="preserve">Rollout </w:t>
      </w:r>
      <w:r w:rsidRPr="00DF1B4F">
        <w:rPr>
          <w:rFonts w:ascii="Verdana" w:eastAsia="Verdana" w:hAnsi="Verdana" w:cs="Verdana"/>
          <w:bCs/>
          <w:sz w:val="20"/>
          <w:szCs w:val="20"/>
        </w:rPr>
        <w:t xml:space="preserve">project </w:t>
      </w:r>
      <w:r w:rsidR="003A624D" w:rsidRPr="00DF1B4F">
        <w:rPr>
          <w:rFonts w:ascii="Verdana" w:eastAsia="Verdana" w:hAnsi="Verdana" w:cs="Verdana"/>
          <w:bCs/>
          <w:sz w:val="20"/>
          <w:szCs w:val="20"/>
        </w:rPr>
        <w:t>for VIM.</w:t>
      </w:r>
    </w:p>
    <w:p w14:paraId="4E764A75" w14:textId="77777777" w:rsidR="006F3F1B" w:rsidRPr="00DF1B4F" w:rsidRDefault="006F3F1B"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New Enhancement for VIM </w:t>
      </w:r>
    </w:p>
    <w:p w14:paraId="2B13519B" w14:textId="77777777" w:rsidR="00472BB6" w:rsidRPr="00DF1B4F" w:rsidRDefault="00472BB6"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ICC &amp; BCC in VIM</w:t>
      </w:r>
    </w:p>
    <w:p w14:paraId="1F2E7EC1" w14:textId="77777777" w:rsidR="00472BB6" w:rsidRPr="00DF1B4F" w:rsidRDefault="00472BB6" w:rsidP="00472BB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in workflow issue in VIM</w:t>
      </w:r>
    </w:p>
    <w:p w14:paraId="55C1649D" w14:textId="77777777" w:rsidR="001C7070" w:rsidRPr="00DF1B4F" w:rsidRDefault="001C7070"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Creation of allocation code (Trading partner config) and sets.</w:t>
      </w:r>
    </w:p>
    <w:p w14:paraId="773DC535" w14:textId="77777777" w:rsidR="007A5A5F" w:rsidRPr="00DF1B4F" w:rsidRDefault="007A5A5F"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Creation of payment terms.</w:t>
      </w:r>
    </w:p>
    <w:p w14:paraId="17C36ADB" w14:textId="77777777" w:rsidR="009B6FF6" w:rsidRPr="00DF1B4F" w:rsidRDefault="009B6FF6"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automatic Payment Program.</w:t>
      </w:r>
    </w:p>
    <w:p w14:paraId="3EE71CEA" w14:textId="77777777" w:rsidR="002B4537" w:rsidRPr="00DF1B4F" w:rsidRDefault="002B4537"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Co-ordination with SD &amp; MM team on integration issues.</w:t>
      </w:r>
    </w:p>
    <w:p w14:paraId="434D102E" w14:textId="77777777" w:rsidR="00EB62D1" w:rsidRPr="00DF1B4F" w:rsidRDefault="00EB62D1"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Ariba</w:t>
      </w:r>
    </w:p>
    <w:p w14:paraId="7E728003" w14:textId="77777777" w:rsidR="009B6FF6" w:rsidRPr="00DF1B4F" w:rsidRDefault="009B6FF6"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Idocs Monitoring and Idocs Processing.</w:t>
      </w:r>
    </w:p>
    <w:p w14:paraId="09A5E1FD" w14:textId="77777777" w:rsidR="00FA1F5B" w:rsidRDefault="00FA1F5B"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Knowledge of ICSI / ICR</w:t>
      </w:r>
    </w:p>
    <w:p w14:paraId="3BDB53CB" w14:textId="77777777" w:rsidR="003827ED" w:rsidRDefault="003827ED" w:rsidP="002B4537">
      <w:pPr>
        <w:pStyle w:val="ListParagraph"/>
        <w:numPr>
          <w:ilvl w:val="0"/>
          <w:numId w:val="49"/>
        </w:numPr>
        <w:tabs>
          <w:tab w:val="left" w:pos="142"/>
        </w:tabs>
        <w:spacing w:before="120" w:after="120"/>
        <w:jc w:val="both"/>
        <w:rPr>
          <w:rFonts w:ascii="Verdana" w:eastAsia="Verdana" w:hAnsi="Verdana" w:cs="Verdana"/>
          <w:bCs/>
          <w:sz w:val="20"/>
          <w:szCs w:val="20"/>
        </w:rPr>
      </w:pPr>
      <w:r>
        <w:rPr>
          <w:rFonts w:ascii="Verdana" w:eastAsia="Verdana" w:hAnsi="Verdana" w:cs="Verdana"/>
          <w:bCs/>
          <w:sz w:val="20"/>
          <w:szCs w:val="20"/>
        </w:rPr>
        <w:t>Worked on LSMW</w:t>
      </w:r>
    </w:p>
    <w:p w14:paraId="682A6504" w14:textId="77777777" w:rsidR="003827ED" w:rsidRDefault="003827ED" w:rsidP="002B4537">
      <w:pPr>
        <w:pStyle w:val="ListParagraph"/>
        <w:numPr>
          <w:ilvl w:val="0"/>
          <w:numId w:val="49"/>
        </w:numPr>
        <w:tabs>
          <w:tab w:val="left" w:pos="142"/>
        </w:tabs>
        <w:spacing w:before="120" w:after="120"/>
        <w:jc w:val="both"/>
        <w:rPr>
          <w:rFonts w:ascii="Verdana" w:eastAsia="Verdana" w:hAnsi="Verdana" w:cs="Verdana"/>
          <w:bCs/>
          <w:sz w:val="20"/>
          <w:szCs w:val="20"/>
        </w:rPr>
      </w:pPr>
      <w:r>
        <w:rPr>
          <w:rFonts w:ascii="Verdana" w:eastAsia="Verdana" w:hAnsi="Verdana" w:cs="Verdana"/>
          <w:bCs/>
          <w:sz w:val="20"/>
          <w:szCs w:val="20"/>
        </w:rPr>
        <w:t>Session monitoring.</w:t>
      </w:r>
    </w:p>
    <w:p w14:paraId="3D72353A" w14:textId="77777777" w:rsidR="003827ED" w:rsidRDefault="003827ED" w:rsidP="002B4537">
      <w:pPr>
        <w:pStyle w:val="ListParagraph"/>
        <w:numPr>
          <w:ilvl w:val="0"/>
          <w:numId w:val="49"/>
        </w:numPr>
        <w:tabs>
          <w:tab w:val="left" w:pos="142"/>
        </w:tabs>
        <w:spacing w:before="120" w:after="120"/>
        <w:jc w:val="both"/>
        <w:rPr>
          <w:rFonts w:ascii="Verdana" w:eastAsia="Verdana" w:hAnsi="Verdana" w:cs="Verdana"/>
          <w:bCs/>
          <w:sz w:val="20"/>
          <w:szCs w:val="20"/>
        </w:rPr>
      </w:pPr>
      <w:r>
        <w:rPr>
          <w:rFonts w:ascii="Verdana" w:eastAsia="Verdana" w:hAnsi="Verdana" w:cs="Verdana"/>
          <w:bCs/>
          <w:sz w:val="20"/>
          <w:szCs w:val="20"/>
        </w:rPr>
        <w:t>Worked on lockbox configuration.</w:t>
      </w:r>
    </w:p>
    <w:p w14:paraId="6170C5B0" w14:textId="77777777" w:rsidR="009D6EAC" w:rsidRDefault="009D6EAC" w:rsidP="009D6EAC">
      <w:pPr>
        <w:pStyle w:val="ListParagraph"/>
        <w:tabs>
          <w:tab w:val="left" w:pos="142"/>
        </w:tabs>
        <w:spacing w:before="120" w:after="120"/>
        <w:jc w:val="both"/>
        <w:rPr>
          <w:rFonts w:ascii="Verdana" w:eastAsia="Verdana" w:hAnsi="Verdana" w:cs="Verdana"/>
          <w:bCs/>
          <w:sz w:val="20"/>
          <w:szCs w:val="20"/>
        </w:rPr>
      </w:pPr>
    </w:p>
    <w:p w14:paraId="3E5CE60D" w14:textId="77777777" w:rsidR="009D6EAC" w:rsidRPr="009D6EAC" w:rsidRDefault="009D6EAC" w:rsidP="009D6EAC">
      <w:pPr>
        <w:rPr>
          <w:rFonts w:ascii="Verdana" w:hAnsi="Verdana"/>
          <w:b/>
          <w:sz w:val="20"/>
          <w:szCs w:val="20"/>
        </w:rPr>
      </w:pPr>
    </w:p>
    <w:p w14:paraId="0CF256E5" w14:textId="77777777" w:rsidR="003C0486" w:rsidRDefault="003C0486" w:rsidP="003C0486">
      <w:pPr>
        <w:rPr>
          <w:rFonts w:ascii="Verdana" w:hAnsi="Verdana"/>
          <w:b/>
          <w:bCs/>
          <w:sz w:val="20"/>
          <w:szCs w:val="20"/>
        </w:rPr>
      </w:pPr>
      <w:r w:rsidRPr="00DF1B4F">
        <w:rPr>
          <w:rFonts w:ascii="Verdana" w:hAnsi="Verdana"/>
          <w:b/>
          <w:bCs/>
          <w:sz w:val="20"/>
          <w:szCs w:val="20"/>
        </w:rPr>
        <w:t>PROJECT DETAILS</w:t>
      </w:r>
    </w:p>
    <w:p w14:paraId="47FC3E52" w14:textId="77777777" w:rsidR="003827ED" w:rsidRDefault="003827ED" w:rsidP="003C0486">
      <w:pPr>
        <w:rPr>
          <w:rFonts w:ascii="Verdana" w:hAnsi="Verdana"/>
          <w:b/>
          <w:bCs/>
          <w:sz w:val="20"/>
          <w:szCs w:val="20"/>
        </w:rPr>
      </w:pPr>
    </w:p>
    <w:p w14:paraId="32EFB34C" w14:textId="77777777" w:rsidR="003827ED" w:rsidRPr="00DF1B4F" w:rsidRDefault="003827ED" w:rsidP="003827ED">
      <w:pPr>
        <w:pStyle w:val="ListParagraph"/>
        <w:numPr>
          <w:ilvl w:val="0"/>
          <w:numId w:val="43"/>
        </w:numPr>
        <w:rPr>
          <w:rFonts w:ascii="Verdana" w:hAnsi="Verdana"/>
          <w:b/>
          <w:sz w:val="20"/>
          <w:szCs w:val="20"/>
        </w:rPr>
      </w:pPr>
      <w:r w:rsidRPr="00DF1B4F">
        <w:rPr>
          <w:rFonts w:ascii="Verdana" w:hAnsi="Verdana"/>
          <w:b/>
          <w:sz w:val="20"/>
          <w:szCs w:val="20"/>
        </w:rPr>
        <w:t>Client: Novartis</w:t>
      </w:r>
    </w:p>
    <w:p w14:paraId="30BE267A" w14:textId="77777777" w:rsidR="003827ED" w:rsidRPr="00DF1B4F" w:rsidRDefault="003827ED" w:rsidP="003827ED">
      <w:pPr>
        <w:pStyle w:val="ListParagraph"/>
        <w:numPr>
          <w:ilvl w:val="0"/>
          <w:numId w:val="43"/>
        </w:numPr>
        <w:rPr>
          <w:rFonts w:ascii="Verdana" w:hAnsi="Verdana"/>
          <w:sz w:val="20"/>
          <w:szCs w:val="20"/>
        </w:rPr>
      </w:pPr>
      <w:r w:rsidRPr="00DF1B4F">
        <w:rPr>
          <w:rFonts w:ascii="Verdana" w:hAnsi="Verdana"/>
          <w:sz w:val="20"/>
          <w:szCs w:val="20"/>
        </w:rPr>
        <w:t>Industry- Pharmacy</w:t>
      </w:r>
    </w:p>
    <w:p w14:paraId="09D6F52F" w14:textId="77777777" w:rsidR="003827ED" w:rsidRPr="00DF1B4F" w:rsidRDefault="003827ED" w:rsidP="003827ED">
      <w:pPr>
        <w:pStyle w:val="ListParagraph"/>
        <w:numPr>
          <w:ilvl w:val="0"/>
          <w:numId w:val="43"/>
        </w:numPr>
        <w:rPr>
          <w:rFonts w:ascii="Verdana" w:hAnsi="Verdana"/>
          <w:sz w:val="20"/>
          <w:szCs w:val="20"/>
        </w:rPr>
      </w:pPr>
      <w:r w:rsidRPr="00DF1B4F">
        <w:rPr>
          <w:rFonts w:ascii="Verdana" w:hAnsi="Verdana"/>
          <w:sz w:val="20"/>
          <w:szCs w:val="20"/>
        </w:rPr>
        <w:t>Role: SAP FICO / VIM Consultant</w:t>
      </w:r>
    </w:p>
    <w:p w14:paraId="1688BDE8" w14:textId="77777777" w:rsidR="003827ED" w:rsidRPr="00DF1B4F" w:rsidRDefault="003827ED" w:rsidP="003827ED">
      <w:pPr>
        <w:pStyle w:val="ListParagraph"/>
        <w:numPr>
          <w:ilvl w:val="0"/>
          <w:numId w:val="43"/>
        </w:numPr>
        <w:rPr>
          <w:rFonts w:ascii="Verdana" w:hAnsi="Verdana"/>
          <w:sz w:val="20"/>
          <w:szCs w:val="20"/>
        </w:rPr>
      </w:pPr>
      <w:r w:rsidRPr="00DF1B4F">
        <w:rPr>
          <w:rFonts w:ascii="Verdana" w:hAnsi="Verdana"/>
          <w:sz w:val="20"/>
          <w:szCs w:val="20"/>
        </w:rPr>
        <w:t>Scope: From 15th APR 2019 to FEB 2020</w:t>
      </w:r>
    </w:p>
    <w:p w14:paraId="16EA18BE" w14:textId="77777777" w:rsidR="003827ED" w:rsidRPr="00DF1B4F" w:rsidRDefault="003827ED" w:rsidP="003C0486">
      <w:pPr>
        <w:rPr>
          <w:rFonts w:ascii="Verdana" w:hAnsi="Verdana"/>
          <w:b/>
          <w:bCs/>
          <w:sz w:val="20"/>
          <w:szCs w:val="20"/>
        </w:rPr>
      </w:pPr>
    </w:p>
    <w:p w14:paraId="2DC3F1FD" w14:textId="77777777" w:rsidR="003C0486" w:rsidRPr="00DF1B4F" w:rsidRDefault="003C0486" w:rsidP="003C0486">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Novartis</w:t>
      </w:r>
    </w:p>
    <w:p w14:paraId="51273CE4" w14:textId="77777777" w:rsidR="003C0486" w:rsidRPr="00DF1B4F" w:rsidRDefault="003C0486" w:rsidP="003C0486">
      <w:pPr>
        <w:rPr>
          <w:rFonts w:ascii="Verdana" w:hAnsi="Verdana"/>
          <w:b/>
          <w:bCs/>
          <w:sz w:val="20"/>
          <w:szCs w:val="20"/>
        </w:rPr>
      </w:pPr>
    </w:p>
    <w:p w14:paraId="6957E9B1" w14:textId="77777777" w:rsidR="003C0486" w:rsidRPr="00DF1B4F" w:rsidRDefault="003C0486" w:rsidP="003C0486">
      <w:pPr>
        <w:pStyle w:val="ListParagraph"/>
        <w:ind w:left="0"/>
        <w:rPr>
          <w:rFonts w:ascii="Verdana" w:eastAsia="Times New Roman" w:hAnsi="Verdana"/>
          <w:sz w:val="20"/>
          <w:szCs w:val="20"/>
        </w:rPr>
      </w:pPr>
      <w:r w:rsidRPr="00DF1B4F">
        <w:rPr>
          <w:rFonts w:ascii="Verdana" w:eastAsia="Times New Roman" w:hAnsi="Verdana"/>
          <w:sz w:val="20"/>
          <w:szCs w:val="20"/>
        </w:rPr>
        <w:t>Novartis International AG is a Swiss multinational pharmaceutical company based in Basel, Switzerland. It is one of the largest pharmaceutical companies in the world.</w:t>
      </w:r>
    </w:p>
    <w:p w14:paraId="6CAD1698" w14:textId="77777777" w:rsidR="003C0486" w:rsidRPr="00DF1B4F" w:rsidRDefault="003C0486" w:rsidP="003C0486">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lastRenderedPageBreak/>
        <w:t>SAP FI</w:t>
      </w:r>
      <w:r w:rsidR="009C0B9B" w:rsidRPr="00DF1B4F">
        <w:rPr>
          <w:rFonts w:ascii="Verdana" w:hAnsi="Verdana"/>
          <w:b/>
          <w:sz w:val="20"/>
          <w:szCs w:val="20"/>
          <w:lang w:val="en-GB"/>
        </w:rPr>
        <w:t>/ VIM</w:t>
      </w:r>
      <w:r w:rsidRPr="00DF1B4F">
        <w:rPr>
          <w:rFonts w:ascii="Verdana" w:hAnsi="Verdana"/>
          <w:b/>
          <w:sz w:val="20"/>
          <w:szCs w:val="20"/>
          <w:lang w:val="en-GB"/>
        </w:rPr>
        <w:t xml:space="preserve"> SKILLS</w:t>
      </w:r>
    </w:p>
    <w:p w14:paraId="4748C99E" w14:textId="77777777" w:rsidR="003C0486" w:rsidRPr="00DF1B4F" w:rsidRDefault="003C0486" w:rsidP="003C0486">
      <w:pPr>
        <w:pStyle w:val="ListParagraph"/>
        <w:spacing w:line="360" w:lineRule="auto"/>
        <w:ind w:left="360"/>
        <w:jc w:val="both"/>
        <w:rPr>
          <w:rFonts w:ascii="Verdana" w:hAnsi="Verdana"/>
          <w:b/>
          <w:sz w:val="20"/>
          <w:szCs w:val="20"/>
          <w:u w:val="single"/>
        </w:rPr>
      </w:pPr>
    </w:p>
    <w:p w14:paraId="4E6B8ABD"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Attending meetings with the client and understanding the business requirement of the organization.</w:t>
      </w:r>
    </w:p>
    <w:p w14:paraId="0EB6546C"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Preparation of blueprint for implementing the project</w:t>
      </w:r>
      <w:r w:rsidR="009C0B9B" w:rsidRPr="00DF1B4F">
        <w:rPr>
          <w:rFonts w:ascii="Verdana" w:eastAsia="Verdana" w:hAnsi="Verdana" w:cs="Verdana"/>
          <w:bCs/>
          <w:sz w:val="20"/>
          <w:szCs w:val="20"/>
        </w:rPr>
        <w:t>.</w:t>
      </w:r>
    </w:p>
    <w:p w14:paraId="03D16BF6"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Configure Global settings and enterprise structure settings</w:t>
      </w:r>
      <w:r w:rsidR="009C0B9B" w:rsidRPr="00DF1B4F">
        <w:rPr>
          <w:rFonts w:ascii="Verdana" w:eastAsia="Verdana" w:hAnsi="Verdana" w:cs="Verdana"/>
          <w:bCs/>
          <w:sz w:val="20"/>
          <w:szCs w:val="20"/>
        </w:rPr>
        <w:t>.</w:t>
      </w:r>
    </w:p>
    <w:p w14:paraId="14275CBD"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Configuration of Automatic payment program, payment terms, customer and vendor special GL transactions.</w:t>
      </w:r>
    </w:p>
    <w:p w14:paraId="451D841E"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Functional testing and integration testing</w:t>
      </w:r>
      <w:r w:rsidR="009C0B9B" w:rsidRPr="00DF1B4F">
        <w:rPr>
          <w:rFonts w:ascii="Verdana" w:eastAsia="Verdana" w:hAnsi="Verdana" w:cs="Verdana"/>
          <w:bCs/>
          <w:sz w:val="20"/>
          <w:szCs w:val="20"/>
        </w:rPr>
        <w:t>.</w:t>
      </w:r>
    </w:p>
    <w:p w14:paraId="18625B5A" w14:textId="77777777" w:rsidR="00036457" w:rsidRPr="00DF1B4F" w:rsidRDefault="00036457"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VIM testing project. </w:t>
      </w:r>
    </w:p>
    <w:p w14:paraId="1057471E"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Prepare end user training document and Provide training to end users</w:t>
      </w:r>
      <w:r w:rsidR="009C0B9B" w:rsidRPr="00DF1B4F">
        <w:rPr>
          <w:rFonts w:ascii="Verdana" w:eastAsia="Verdana" w:hAnsi="Verdana" w:cs="Verdana"/>
          <w:bCs/>
          <w:sz w:val="20"/>
          <w:szCs w:val="20"/>
        </w:rPr>
        <w:t>.</w:t>
      </w:r>
    </w:p>
    <w:p w14:paraId="7F4FFEF2"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Preparing test scripts and taking UAT sign off</w:t>
      </w:r>
      <w:r w:rsidR="009C0B9B" w:rsidRPr="00DF1B4F">
        <w:rPr>
          <w:rFonts w:ascii="Verdana" w:eastAsia="Verdana" w:hAnsi="Verdana" w:cs="Verdana"/>
          <w:bCs/>
          <w:sz w:val="20"/>
          <w:szCs w:val="20"/>
        </w:rPr>
        <w:t>.</w:t>
      </w:r>
    </w:p>
    <w:p w14:paraId="3AF47AD5"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Sort out day to day queries of the end users</w:t>
      </w:r>
      <w:r w:rsidR="009C0B9B" w:rsidRPr="00DF1B4F">
        <w:rPr>
          <w:rFonts w:ascii="Verdana" w:eastAsia="Verdana" w:hAnsi="Verdana" w:cs="Verdana"/>
          <w:bCs/>
          <w:sz w:val="20"/>
          <w:szCs w:val="20"/>
        </w:rPr>
        <w:t>.</w:t>
      </w:r>
    </w:p>
    <w:p w14:paraId="50190D07"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Enhancement of the SAP for the end user based on requirement</w:t>
      </w:r>
      <w:r w:rsidR="009C0B9B" w:rsidRPr="00DF1B4F">
        <w:rPr>
          <w:rFonts w:ascii="Verdana" w:eastAsia="Verdana" w:hAnsi="Verdana" w:cs="Verdana"/>
          <w:bCs/>
          <w:sz w:val="20"/>
          <w:szCs w:val="20"/>
        </w:rPr>
        <w:t>.</w:t>
      </w:r>
    </w:p>
    <w:p w14:paraId="6C15A29A" w14:textId="77777777" w:rsidR="003C0486" w:rsidRPr="00DF1B4F" w:rsidRDefault="003C0486" w:rsidP="003C0486">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Preparing and deliver business process design documents, Configuration documents and functional design documents</w:t>
      </w:r>
      <w:r w:rsidR="009C0B9B" w:rsidRPr="00DF1B4F">
        <w:rPr>
          <w:rFonts w:ascii="Verdana" w:eastAsia="Verdana" w:hAnsi="Verdana" w:cs="Verdana"/>
          <w:bCs/>
          <w:sz w:val="20"/>
          <w:szCs w:val="20"/>
        </w:rPr>
        <w:t>.</w:t>
      </w:r>
    </w:p>
    <w:p w14:paraId="150BDEB7" w14:textId="77777777" w:rsidR="0055024C" w:rsidRDefault="009C0B9B" w:rsidP="000E624D">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Attending daily and weekly team meetings.  </w:t>
      </w:r>
    </w:p>
    <w:p w14:paraId="036BD432" w14:textId="77777777" w:rsidR="006334D1" w:rsidRDefault="006334D1" w:rsidP="006334D1">
      <w:pPr>
        <w:pStyle w:val="ListParagraph"/>
        <w:tabs>
          <w:tab w:val="left" w:pos="142"/>
        </w:tabs>
        <w:spacing w:before="120" w:after="120"/>
        <w:jc w:val="both"/>
        <w:rPr>
          <w:rFonts w:ascii="Verdana" w:eastAsia="Verdana" w:hAnsi="Verdana" w:cs="Verdana"/>
          <w:bCs/>
          <w:sz w:val="20"/>
          <w:szCs w:val="20"/>
        </w:rPr>
      </w:pPr>
    </w:p>
    <w:p w14:paraId="5AB8411A" w14:textId="77777777" w:rsidR="003C0486" w:rsidRPr="00DF1B4F" w:rsidRDefault="009C0B9B" w:rsidP="0055024C">
      <w:pPr>
        <w:pStyle w:val="ListParagraph"/>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    </w:t>
      </w:r>
    </w:p>
    <w:p w14:paraId="69A67276" w14:textId="77777777" w:rsidR="0019210E" w:rsidRPr="00DF1B4F" w:rsidRDefault="0019210E" w:rsidP="00556C08">
      <w:pPr>
        <w:rPr>
          <w:rFonts w:ascii="Verdana" w:hAnsi="Verdana"/>
          <w:sz w:val="20"/>
          <w:szCs w:val="20"/>
        </w:rPr>
      </w:pPr>
    </w:p>
    <w:p w14:paraId="318207EA" w14:textId="77777777" w:rsidR="0019210E" w:rsidRPr="00DF1B4F" w:rsidRDefault="0055024C" w:rsidP="0019210E">
      <w:pPr>
        <w:pStyle w:val="BodyText3"/>
        <w:pBdr>
          <w:top w:val="single" w:sz="4" w:space="0" w:color="000000"/>
          <w:bottom w:val="double" w:sz="20" w:space="0" w:color="000000"/>
        </w:pBdr>
        <w:spacing w:after="0"/>
        <w:jc w:val="both"/>
        <w:rPr>
          <w:rFonts w:ascii="Verdana" w:hAnsi="Verdana"/>
          <w:b/>
          <w:sz w:val="20"/>
          <w:szCs w:val="20"/>
          <w:lang w:val="en-GB"/>
        </w:rPr>
      </w:pPr>
      <w:r>
        <w:rPr>
          <w:rFonts w:ascii="Verdana" w:hAnsi="Verdana"/>
          <w:b/>
          <w:sz w:val="20"/>
          <w:szCs w:val="20"/>
          <w:lang w:val="en-GB"/>
        </w:rPr>
        <w:t>IBM</w:t>
      </w:r>
      <w:r w:rsidR="0019210E" w:rsidRPr="00DF1B4F">
        <w:rPr>
          <w:rFonts w:ascii="Verdana" w:hAnsi="Verdana"/>
          <w:b/>
          <w:sz w:val="20"/>
          <w:szCs w:val="20"/>
          <w:lang w:val="en-GB"/>
        </w:rPr>
        <w:t xml:space="preserve"> ORGANISATIONAL EXPERIENCE:</w:t>
      </w:r>
      <w:r w:rsidR="0019210E" w:rsidRPr="00DF1B4F">
        <w:rPr>
          <w:rFonts w:ascii="Verdana" w:hAnsi="Verdana"/>
          <w:b/>
          <w:sz w:val="20"/>
          <w:szCs w:val="20"/>
        </w:rPr>
        <w:t xml:space="preserve"> </w:t>
      </w:r>
    </w:p>
    <w:p w14:paraId="647656D3" w14:textId="77777777" w:rsidR="0019210E" w:rsidRDefault="0019210E" w:rsidP="00556C08">
      <w:pPr>
        <w:rPr>
          <w:rFonts w:ascii="Verdana" w:hAnsi="Verdana"/>
          <w:sz w:val="20"/>
          <w:szCs w:val="20"/>
        </w:rPr>
      </w:pPr>
    </w:p>
    <w:p w14:paraId="2AEDCD0C" w14:textId="77777777" w:rsidR="00B40020" w:rsidRPr="00DF1B4F" w:rsidRDefault="00B40020" w:rsidP="00B40020">
      <w:pPr>
        <w:rPr>
          <w:rFonts w:ascii="Verdana" w:hAnsi="Verdana"/>
          <w:b/>
          <w:sz w:val="20"/>
          <w:szCs w:val="20"/>
        </w:rPr>
      </w:pPr>
      <w:r w:rsidRPr="00DF1B4F">
        <w:rPr>
          <w:rFonts w:ascii="Verdana" w:hAnsi="Verdana"/>
          <w:b/>
          <w:sz w:val="20"/>
          <w:szCs w:val="20"/>
        </w:rPr>
        <w:t xml:space="preserve">Company: - </w:t>
      </w:r>
      <w:r>
        <w:rPr>
          <w:rFonts w:ascii="Verdana" w:hAnsi="Verdana"/>
          <w:b/>
          <w:sz w:val="20"/>
          <w:szCs w:val="20"/>
        </w:rPr>
        <w:t>IBM</w:t>
      </w:r>
      <w:r w:rsidRPr="00DF1B4F">
        <w:rPr>
          <w:rFonts w:ascii="Verdana" w:hAnsi="Verdana"/>
          <w:b/>
          <w:sz w:val="20"/>
          <w:szCs w:val="20"/>
        </w:rPr>
        <w:t>.</w:t>
      </w:r>
    </w:p>
    <w:p w14:paraId="7FE00A84" w14:textId="77777777" w:rsidR="00B40020" w:rsidRPr="00DF1B4F" w:rsidRDefault="00B40020" w:rsidP="00556C08">
      <w:pPr>
        <w:rPr>
          <w:rFonts w:ascii="Verdana" w:hAnsi="Verdana"/>
          <w:sz w:val="20"/>
          <w:szCs w:val="20"/>
        </w:rPr>
      </w:pPr>
    </w:p>
    <w:p w14:paraId="51005CE4" w14:textId="77777777" w:rsidR="00556C08" w:rsidRPr="00DF1B4F" w:rsidRDefault="00556C08" w:rsidP="00556C08">
      <w:pPr>
        <w:rPr>
          <w:rFonts w:ascii="Verdana" w:hAnsi="Verdana"/>
          <w:b/>
          <w:sz w:val="20"/>
          <w:szCs w:val="20"/>
        </w:rPr>
      </w:pPr>
      <w:r w:rsidRPr="00DF1B4F">
        <w:rPr>
          <w:rFonts w:ascii="Verdana" w:hAnsi="Verdana"/>
          <w:b/>
          <w:sz w:val="20"/>
          <w:szCs w:val="20"/>
        </w:rPr>
        <w:t>Project Worked:</w:t>
      </w:r>
    </w:p>
    <w:p w14:paraId="15F8893F" w14:textId="77777777" w:rsidR="00556C08" w:rsidRPr="00DF1B4F" w:rsidRDefault="00556C08" w:rsidP="00556C08">
      <w:pPr>
        <w:rPr>
          <w:rFonts w:ascii="Verdana" w:hAnsi="Verdana"/>
          <w:b/>
          <w:sz w:val="20"/>
          <w:szCs w:val="20"/>
        </w:rPr>
      </w:pPr>
    </w:p>
    <w:p w14:paraId="7AB5F75F" w14:textId="77777777" w:rsidR="001A1DDE" w:rsidRPr="00DF1B4F" w:rsidRDefault="001A1DDE" w:rsidP="001A1DDE">
      <w:pPr>
        <w:pStyle w:val="ListParagraph"/>
        <w:ind w:left="0"/>
        <w:rPr>
          <w:rFonts w:ascii="Verdana" w:hAnsi="Verdana"/>
          <w:b/>
          <w:sz w:val="20"/>
          <w:szCs w:val="20"/>
        </w:rPr>
      </w:pPr>
      <w:r w:rsidRPr="00DF1B4F">
        <w:rPr>
          <w:rFonts w:ascii="Verdana" w:hAnsi="Verdana"/>
          <w:b/>
          <w:sz w:val="20"/>
          <w:szCs w:val="20"/>
        </w:rPr>
        <w:t>Client: SCHLUMBERGER</w:t>
      </w:r>
    </w:p>
    <w:p w14:paraId="31DFEE46" w14:textId="77777777" w:rsidR="001A1DDE" w:rsidRPr="00DF1B4F" w:rsidRDefault="001A1DDE" w:rsidP="001A1DDE">
      <w:pPr>
        <w:pStyle w:val="ListParagraph"/>
        <w:numPr>
          <w:ilvl w:val="0"/>
          <w:numId w:val="43"/>
        </w:numPr>
        <w:rPr>
          <w:rFonts w:ascii="Verdana" w:hAnsi="Verdana"/>
          <w:sz w:val="20"/>
          <w:szCs w:val="20"/>
        </w:rPr>
      </w:pPr>
      <w:r w:rsidRPr="00DF1B4F">
        <w:rPr>
          <w:rFonts w:ascii="Verdana" w:hAnsi="Verdana"/>
          <w:sz w:val="20"/>
          <w:szCs w:val="20"/>
        </w:rPr>
        <w:t xml:space="preserve">Industry- </w:t>
      </w:r>
      <w:r w:rsidRPr="00DF1B4F">
        <w:rPr>
          <w:rFonts w:ascii="Verdana" w:eastAsia="Times New Roman" w:hAnsi="Verdana" w:cs="Courier New"/>
          <w:sz w:val="20"/>
          <w:szCs w:val="20"/>
        </w:rPr>
        <w:t>Oil and gas</w:t>
      </w:r>
    </w:p>
    <w:p w14:paraId="76C4C985" w14:textId="77777777" w:rsidR="001A1DDE" w:rsidRPr="00DF1B4F" w:rsidRDefault="001A1DDE" w:rsidP="001A1DDE">
      <w:pPr>
        <w:pStyle w:val="ListParagraph"/>
        <w:numPr>
          <w:ilvl w:val="0"/>
          <w:numId w:val="43"/>
        </w:numPr>
        <w:rPr>
          <w:rFonts w:ascii="Verdana" w:hAnsi="Verdana"/>
          <w:sz w:val="20"/>
          <w:szCs w:val="20"/>
        </w:rPr>
      </w:pPr>
      <w:r w:rsidRPr="00DF1B4F">
        <w:rPr>
          <w:rFonts w:ascii="Verdana" w:hAnsi="Verdana"/>
          <w:sz w:val="20"/>
          <w:szCs w:val="20"/>
        </w:rPr>
        <w:t>Role: SAP FI Consultant</w:t>
      </w:r>
    </w:p>
    <w:p w14:paraId="7673E834" w14:textId="77777777" w:rsidR="001A1DDE" w:rsidRPr="00DF1B4F" w:rsidRDefault="001A1DDE" w:rsidP="001A1DDE">
      <w:pPr>
        <w:pStyle w:val="ListParagraph"/>
        <w:spacing w:line="360" w:lineRule="auto"/>
        <w:ind w:left="360"/>
        <w:jc w:val="both"/>
        <w:rPr>
          <w:rFonts w:ascii="Verdana" w:hAnsi="Verdana"/>
          <w:sz w:val="20"/>
          <w:szCs w:val="20"/>
        </w:rPr>
      </w:pPr>
      <w:r w:rsidRPr="00DF1B4F">
        <w:rPr>
          <w:rFonts w:ascii="Verdana" w:hAnsi="Verdana"/>
          <w:sz w:val="20"/>
          <w:szCs w:val="20"/>
        </w:rPr>
        <w:t>Scope: From 15th Jan 2018 to 31</w:t>
      </w:r>
      <w:r w:rsidRPr="00DF1B4F">
        <w:rPr>
          <w:rFonts w:ascii="Verdana" w:hAnsi="Verdana"/>
          <w:sz w:val="20"/>
          <w:szCs w:val="20"/>
          <w:vertAlign w:val="superscript"/>
        </w:rPr>
        <w:t>st</w:t>
      </w:r>
      <w:r w:rsidRPr="00DF1B4F">
        <w:rPr>
          <w:rFonts w:ascii="Verdana" w:hAnsi="Verdana"/>
          <w:sz w:val="20"/>
          <w:szCs w:val="20"/>
        </w:rPr>
        <w:t xml:space="preserve"> March 2019 </w:t>
      </w:r>
    </w:p>
    <w:p w14:paraId="579FFA84" w14:textId="77777777" w:rsidR="001A1DDE" w:rsidRPr="00DF1B4F" w:rsidRDefault="001A1DDE" w:rsidP="001A1DDE">
      <w:pPr>
        <w:rPr>
          <w:rFonts w:ascii="Verdana" w:hAnsi="Verdana"/>
          <w:b/>
          <w:bCs/>
          <w:sz w:val="20"/>
          <w:szCs w:val="20"/>
        </w:rPr>
      </w:pPr>
      <w:r w:rsidRPr="00DF1B4F">
        <w:rPr>
          <w:rFonts w:ascii="Verdana" w:hAnsi="Verdana"/>
          <w:b/>
          <w:bCs/>
          <w:sz w:val="20"/>
          <w:szCs w:val="20"/>
        </w:rPr>
        <w:t>PROJECT DETAILS</w:t>
      </w:r>
    </w:p>
    <w:p w14:paraId="2F5A7BE3" w14:textId="77777777" w:rsidR="001A1DDE" w:rsidRPr="00DF1B4F" w:rsidRDefault="001A1DDE" w:rsidP="001A1DDE">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SCHLUMBERGER</w:t>
      </w:r>
    </w:p>
    <w:p w14:paraId="3D4F7674" w14:textId="77777777" w:rsidR="001A1DDE" w:rsidRPr="00DF1B4F" w:rsidRDefault="001A1DDE" w:rsidP="001A1DDE">
      <w:pPr>
        <w:suppressAutoHyphens w:val="0"/>
        <w:rPr>
          <w:rFonts w:ascii="Verdana" w:hAnsi="Verdana"/>
          <w:b/>
          <w:bCs/>
          <w:sz w:val="20"/>
          <w:szCs w:val="20"/>
        </w:rPr>
      </w:pPr>
    </w:p>
    <w:p w14:paraId="2C800274" w14:textId="77777777" w:rsidR="001A1DDE" w:rsidRPr="00DF1B4F" w:rsidRDefault="001A1DDE" w:rsidP="001A1DDE">
      <w:pPr>
        <w:suppressAutoHyphens w:val="0"/>
        <w:rPr>
          <w:rFonts w:ascii="Verdana" w:hAnsi="Verdana" w:cs="Courier New"/>
          <w:sz w:val="20"/>
          <w:szCs w:val="20"/>
        </w:rPr>
      </w:pPr>
      <w:r w:rsidRPr="00DF1B4F">
        <w:rPr>
          <w:rFonts w:ascii="Verdana" w:hAnsi="Verdana" w:cs="Courier New"/>
          <w:sz w:val="20"/>
          <w:szCs w:val="20"/>
        </w:rPr>
        <w:t>Schlumberger was founded in 1926 by the two Schlumberger brothers who invented wireline logging as a technique for obtaining downhole data in oil and gas wells. Since then, the company has evolved into the world’s leading supplier of technology, integrated project management and information solutions to customers working in the oil and gas industry.</w:t>
      </w:r>
    </w:p>
    <w:p w14:paraId="45EAEC77" w14:textId="77777777" w:rsidR="001A1DDE" w:rsidRPr="00DF1B4F" w:rsidRDefault="001A1DDE" w:rsidP="001A1DDE">
      <w:pPr>
        <w:suppressAutoHyphens w:val="0"/>
        <w:rPr>
          <w:rFonts w:ascii="Verdana" w:hAnsi="Verdana"/>
          <w:kern w:val="0"/>
          <w:sz w:val="20"/>
          <w:szCs w:val="20"/>
          <w:lang w:val="en-US" w:eastAsia="en-US"/>
        </w:rPr>
      </w:pPr>
    </w:p>
    <w:p w14:paraId="607E6047" w14:textId="77777777" w:rsidR="001A1DDE" w:rsidRPr="00DF1B4F" w:rsidRDefault="008A0A37" w:rsidP="001A1DDE">
      <w:pPr>
        <w:pStyle w:val="BodyText3"/>
        <w:pBdr>
          <w:top w:val="single" w:sz="4" w:space="0" w:color="000000"/>
          <w:bottom w:val="double" w:sz="20" w:space="0" w:color="000000"/>
        </w:pBdr>
        <w:spacing w:after="0"/>
        <w:jc w:val="both"/>
        <w:rPr>
          <w:rFonts w:ascii="Verdana" w:hAnsi="Verdana"/>
          <w:b/>
          <w:sz w:val="20"/>
          <w:szCs w:val="20"/>
          <w:lang w:val="en-GB"/>
        </w:rPr>
      </w:pPr>
      <w:r>
        <w:rPr>
          <w:rFonts w:ascii="Verdana" w:hAnsi="Verdana"/>
          <w:b/>
          <w:sz w:val="20"/>
          <w:szCs w:val="20"/>
          <w:lang w:val="en-GB"/>
        </w:rPr>
        <w:t>SAP FI</w:t>
      </w:r>
      <w:r w:rsidR="001A1DDE" w:rsidRPr="00DF1B4F">
        <w:rPr>
          <w:rFonts w:ascii="Verdana" w:hAnsi="Verdana"/>
          <w:b/>
          <w:sz w:val="20"/>
          <w:szCs w:val="20"/>
          <w:lang w:val="en-GB"/>
        </w:rPr>
        <w:t xml:space="preserve"> SKILLS</w:t>
      </w:r>
    </w:p>
    <w:p w14:paraId="6B4075D5"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Knowledge of Auto generation of Project settlement rule.</w:t>
      </w:r>
    </w:p>
    <w:p w14:paraId="22F557C1"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test cases execution in HPALM tool.</w:t>
      </w:r>
    </w:p>
    <w:p w14:paraId="393445D4"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Worked on P2P (Procurement to Pay) cycle.</w:t>
      </w:r>
    </w:p>
    <w:p w14:paraId="2567B121"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O2C (Order to Cash) Cycle. </w:t>
      </w:r>
    </w:p>
    <w:p w14:paraId="16031409"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Creation of business area.</w:t>
      </w:r>
    </w:p>
    <w:p w14:paraId="0F2456F8"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Dunning. </w:t>
      </w:r>
    </w:p>
    <w:p w14:paraId="00291654" w14:textId="77777777" w:rsidR="001A1DDE" w:rsidRPr="00DF1B4F"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Creation of lockbox and its assignment to Customer Master.</w:t>
      </w:r>
    </w:p>
    <w:p w14:paraId="434A4AC4" w14:textId="77777777" w:rsidR="001A1DDE" w:rsidRDefault="001A1DDE" w:rsidP="001A1DDE">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FI – SD – MM Integration.  </w:t>
      </w:r>
    </w:p>
    <w:p w14:paraId="1423082A" w14:textId="77777777" w:rsidR="006334D1" w:rsidRDefault="006334D1" w:rsidP="006334D1">
      <w:pPr>
        <w:pStyle w:val="ListParagraph"/>
        <w:tabs>
          <w:tab w:val="left" w:pos="142"/>
        </w:tabs>
        <w:spacing w:before="120" w:after="120"/>
        <w:jc w:val="both"/>
        <w:rPr>
          <w:rFonts w:ascii="Verdana" w:eastAsia="Verdana" w:hAnsi="Verdana" w:cs="Verdana"/>
          <w:bCs/>
          <w:sz w:val="20"/>
          <w:szCs w:val="20"/>
        </w:rPr>
      </w:pPr>
    </w:p>
    <w:p w14:paraId="1EFCF5A6" w14:textId="77777777" w:rsidR="006334D1" w:rsidRPr="00DF1B4F" w:rsidRDefault="006334D1" w:rsidP="006334D1">
      <w:pPr>
        <w:pStyle w:val="ListParagraph"/>
        <w:tabs>
          <w:tab w:val="left" w:pos="142"/>
        </w:tabs>
        <w:spacing w:before="120" w:after="120"/>
        <w:jc w:val="both"/>
        <w:rPr>
          <w:rFonts w:ascii="Verdana" w:eastAsia="Verdana" w:hAnsi="Verdana" w:cs="Verdana"/>
          <w:bCs/>
          <w:sz w:val="20"/>
          <w:szCs w:val="20"/>
        </w:rPr>
      </w:pPr>
    </w:p>
    <w:p w14:paraId="6968923B" w14:textId="77777777" w:rsidR="001A1DDE" w:rsidRPr="00DF1B4F" w:rsidRDefault="001A1DDE" w:rsidP="001A1DDE">
      <w:pPr>
        <w:suppressAutoHyphens w:val="0"/>
        <w:spacing w:after="200" w:line="276" w:lineRule="auto"/>
        <w:jc w:val="both"/>
        <w:rPr>
          <w:rFonts w:ascii="Verdana" w:hAnsi="Verdana"/>
          <w:sz w:val="20"/>
          <w:szCs w:val="20"/>
        </w:rPr>
      </w:pPr>
    </w:p>
    <w:p w14:paraId="6BBED2B9" w14:textId="77777777" w:rsidR="00556C08" w:rsidRPr="00DF1B4F" w:rsidRDefault="00556C08" w:rsidP="00556C08">
      <w:pPr>
        <w:pStyle w:val="ListParagraph"/>
        <w:numPr>
          <w:ilvl w:val="0"/>
          <w:numId w:val="43"/>
        </w:numPr>
        <w:rPr>
          <w:rFonts w:ascii="Verdana" w:hAnsi="Verdana"/>
          <w:b/>
          <w:sz w:val="20"/>
          <w:szCs w:val="20"/>
        </w:rPr>
      </w:pPr>
      <w:r w:rsidRPr="00DF1B4F">
        <w:rPr>
          <w:rFonts w:ascii="Verdana" w:hAnsi="Verdana"/>
          <w:b/>
          <w:sz w:val="20"/>
          <w:szCs w:val="20"/>
        </w:rPr>
        <w:t>Client: PANASONIC- North America</w:t>
      </w:r>
    </w:p>
    <w:p w14:paraId="12A6F5A0" w14:textId="77777777" w:rsidR="00556C08" w:rsidRPr="00DF1B4F" w:rsidRDefault="00556C08" w:rsidP="00556C08">
      <w:pPr>
        <w:pStyle w:val="ListParagraph"/>
        <w:numPr>
          <w:ilvl w:val="0"/>
          <w:numId w:val="43"/>
        </w:numPr>
        <w:rPr>
          <w:rFonts w:ascii="Verdana" w:hAnsi="Verdana"/>
          <w:sz w:val="20"/>
          <w:szCs w:val="20"/>
        </w:rPr>
      </w:pPr>
      <w:r w:rsidRPr="00DF1B4F">
        <w:rPr>
          <w:rFonts w:ascii="Verdana" w:hAnsi="Verdana"/>
          <w:sz w:val="20"/>
          <w:szCs w:val="20"/>
        </w:rPr>
        <w:t xml:space="preserve">Industry- Electronics </w:t>
      </w:r>
    </w:p>
    <w:p w14:paraId="2A29BCB0" w14:textId="77777777" w:rsidR="00556C08" w:rsidRPr="00DF1B4F" w:rsidRDefault="00556C08" w:rsidP="00556C08">
      <w:pPr>
        <w:pStyle w:val="ListParagraph"/>
        <w:numPr>
          <w:ilvl w:val="0"/>
          <w:numId w:val="43"/>
        </w:numPr>
        <w:rPr>
          <w:rFonts w:ascii="Verdana" w:hAnsi="Verdana"/>
          <w:sz w:val="20"/>
          <w:szCs w:val="20"/>
        </w:rPr>
      </w:pPr>
      <w:r w:rsidRPr="00DF1B4F">
        <w:rPr>
          <w:rFonts w:ascii="Verdana" w:hAnsi="Verdana"/>
          <w:sz w:val="20"/>
          <w:szCs w:val="20"/>
        </w:rPr>
        <w:t>Role: SAP FI Consultant</w:t>
      </w:r>
    </w:p>
    <w:p w14:paraId="1E38834E" w14:textId="77777777" w:rsidR="00A81D59" w:rsidRPr="00DF1B4F" w:rsidRDefault="006831B3" w:rsidP="001C48BB">
      <w:pPr>
        <w:pStyle w:val="ListParagraph"/>
        <w:numPr>
          <w:ilvl w:val="0"/>
          <w:numId w:val="43"/>
        </w:numPr>
        <w:rPr>
          <w:rFonts w:ascii="Verdana" w:hAnsi="Verdana"/>
          <w:sz w:val="20"/>
          <w:szCs w:val="20"/>
        </w:rPr>
      </w:pPr>
      <w:r w:rsidRPr="00DF1B4F">
        <w:rPr>
          <w:rFonts w:ascii="Verdana" w:hAnsi="Verdana"/>
          <w:sz w:val="20"/>
          <w:szCs w:val="20"/>
        </w:rPr>
        <w:t>Scope: From the 1</w:t>
      </w:r>
      <w:r w:rsidR="00385A2F" w:rsidRPr="00DF1B4F">
        <w:rPr>
          <w:rFonts w:ascii="Verdana" w:hAnsi="Verdana"/>
          <w:sz w:val="20"/>
          <w:szCs w:val="20"/>
        </w:rPr>
        <w:t>4</w:t>
      </w:r>
      <w:r w:rsidR="00556C08" w:rsidRPr="00DF1B4F">
        <w:rPr>
          <w:rFonts w:ascii="Verdana" w:hAnsi="Verdana"/>
          <w:sz w:val="20"/>
          <w:szCs w:val="20"/>
        </w:rPr>
        <w:t xml:space="preserve">th </w:t>
      </w:r>
      <w:r w:rsidR="00385A2F" w:rsidRPr="00DF1B4F">
        <w:rPr>
          <w:rFonts w:ascii="Verdana" w:hAnsi="Verdana"/>
          <w:sz w:val="20"/>
          <w:szCs w:val="20"/>
        </w:rPr>
        <w:t>Apr</w:t>
      </w:r>
      <w:r w:rsidR="00556C08" w:rsidRPr="00DF1B4F">
        <w:rPr>
          <w:rFonts w:ascii="Verdana" w:hAnsi="Verdana"/>
          <w:sz w:val="20"/>
          <w:szCs w:val="20"/>
        </w:rPr>
        <w:t xml:space="preserve"> 2016 to </w:t>
      </w:r>
      <w:r w:rsidR="00480514" w:rsidRPr="00DF1B4F">
        <w:rPr>
          <w:rFonts w:ascii="Verdana" w:hAnsi="Verdana"/>
          <w:sz w:val="20"/>
          <w:szCs w:val="20"/>
        </w:rPr>
        <w:t>12</w:t>
      </w:r>
      <w:r w:rsidR="00B8486E" w:rsidRPr="00DF1B4F">
        <w:rPr>
          <w:rFonts w:ascii="Verdana" w:hAnsi="Verdana"/>
          <w:sz w:val="20"/>
          <w:szCs w:val="20"/>
        </w:rPr>
        <w:t>th</w:t>
      </w:r>
      <w:r w:rsidR="00480514" w:rsidRPr="00DF1B4F">
        <w:rPr>
          <w:rFonts w:ascii="Verdana" w:hAnsi="Verdana"/>
          <w:sz w:val="20"/>
          <w:szCs w:val="20"/>
        </w:rPr>
        <w:t xml:space="preserve"> Jan 2018</w:t>
      </w:r>
    </w:p>
    <w:p w14:paraId="7912193B" w14:textId="77777777" w:rsidR="001C48BB" w:rsidRPr="00DF1B4F" w:rsidRDefault="001C48BB" w:rsidP="001C48BB">
      <w:pPr>
        <w:rPr>
          <w:rFonts w:ascii="Verdana" w:hAnsi="Verdana"/>
          <w:b/>
          <w:bCs/>
          <w:sz w:val="20"/>
          <w:szCs w:val="20"/>
        </w:rPr>
      </w:pPr>
      <w:r w:rsidRPr="00DF1B4F">
        <w:rPr>
          <w:rFonts w:ascii="Verdana" w:hAnsi="Verdana"/>
          <w:b/>
          <w:bCs/>
          <w:sz w:val="20"/>
          <w:szCs w:val="20"/>
        </w:rPr>
        <w:t>PROJECT DETAILS</w:t>
      </w:r>
    </w:p>
    <w:p w14:paraId="465EDABA" w14:textId="77777777" w:rsidR="001C48BB" w:rsidRPr="00DF1B4F" w:rsidRDefault="001C48BB" w:rsidP="001C48BB">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PANASONIC- North America</w:t>
      </w:r>
    </w:p>
    <w:p w14:paraId="3FF9F9CC" w14:textId="77777777" w:rsidR="001C48BB" w:rsidRPr="00DF1B4F" w:rsidRDefault="001C48BB" w:rsidP="00776F39">
      <w:pPr>
        <w:rPr>
          <w:rFonts w:ascii="Verdana" w:hAnsi="Verdana"/>
          <w:b/>
          <w:bCs/>
          <w:sz w:val="20"/>
          <w:szCs w:val="20"/>
        </w:rPr>
      </w:pPr>
    </w:p>
    <w:p w14:paraId="73F0D3FC" w14:textId="77777777" w:rsidR="00D60166" w:rsidRPr="00DF1B4F" w:rsidRDefault="00D60166" w:rsidP="00D60166">
      <w:pPr>
        <w:suppressAutoHyphens w:val="0"/>
        <w:rPr>
          <w:rFonts w:ascii="Verdana" w:hAnsi="Verdana"/>
          <w:kern w:val="0"/>
          <w:sz w:val="20"/>
          <w:szCs w:val="20"/>
          <w:lang w:val="en-US" w:eastAsia="en-US"/>
        </w:rPr>
      </w:pPr>
      <w:r w:rsidRPr="00DF1B4F">
        <w:rPr>
          <w:rFonts w:ascii="Verdana" w:hAnsi="Verdana"/>
          <w:kern w:val="0"/>
          <w:sz w:val="20"/>
          <w:szCs w:val="20"/>
          <w:lang w:val="en-US" w:eastAsia="en-US"/>
        </w:rPr>
        <w:t>The company was founded in 1918 and has grown to become one of the largest Japanese electronics producers alongside Sony, Hitachi, Toshiba and Canon Inc.. In addition to electronics, it offers non-electronic products and services such as home renovation services.</w:t>
      </w:r>
      <w:r w:rsidRPr="00DF1B4F">
        <w:rPr>
          <w:rFonts w:ascii="Verdana" w:hAnsi="Verdana"/>
          <w:kern w:val="0"/>
          <w:sz w:val="20"/>
          <w:szCs w:val="20"/>
          <w:lang w:val="en-US" w:eastAsia="en-US"/>
        </w:rPr>
        <w:br/>
        <w:t>Panasonic is the world's fourth-largest television manufacturer.</w:t>
      </w:r>
    </w:p>
    <w:p w14:paraId="79015252" w14:textId="77777777" w:rsidR="001C48BB" w:rsidRPr="00DF1B4F" w:rsidRDefault="001C48BB" w:rsidP="00776F39">
      <w:pPr>
        <w:rPr>
          <w:rFonts w:ascii="Verdana" w:hAnsi="Verdana"/>
          <w:bCs/>
          <w:sz w:val="20"/>
          <w:szCs w:val="20"/>
        </w:rPr>
      </w:pPr>
    </w:p>
    <w:p w14:paraId="42C003A8" w14:textId="77777777" w:rsidR="00D60166" w:rsidRPr="00DF1B4F" w:rsidRDefault="001A649C" w:rsidP="00102697">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SAP</w:t>
      </w:r>
      <w:r w:rsidR="001E5757" w:rsidRPr="00DF1B4F">
        <w:rPr>
          <w:rFonts w:ascii="Verdana" w:hAnsi="Verdana"/>
          <w:b/>
          <w:sz w:val="20"/>
          <w:szCs w:val="20"/>
          <w:lang w:val="en-GB"/>
        </w:rPr>
        <w:t xml:space="preserve"> FI/CO SKILLS</w:t>
      </w:r>
    </w:p>
    <w:p w14:paraId="5B592536" w14:textId="77777777" w:rsidR="00EC2F4A" w:rsidRPr="00DF1B4F" w:rsidRDefault="00EC2F4A"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master data creation (GL, assets, profit center &amp; cost center).  </w:t>
      </w:r>
    </w:p>
    <w:p w14:paraId="05F57903" w14:textId="77777777" w:rsidR="000E5886" w:rsidRPr="00DF1B4F" w:rsidRDefault="000E5886"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Idocs Monitoring and Idocs Processing.</w:t>
      </w:r>
    </w:p>
    <w:p w14:paraId="35302D40" w14:textId="77777777" w:rsidR="000E5886" w:rsidRPr="00DF1B4F" w:rsidRDefault="000E5886"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Sessions Monitoring and Sessions Processing.</w:t>
      </w:r>
    </w:p>
    <w:p w14:paraId="1444BCD4" w14:textId="77777777" w:rsidR="00885104" w:rsidRPr="00DF1B4F" w:rsidRDefault="00885104"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Custom Re</w:t>
      </w:r>
      <w:r w:rsidR="00824BAE" w:rsidRPr="00DF1B4F">
        <w:rPr>
          <w:rFonts w:ascii="Verdana" w:eastAsia="Verdana" w:hAnsi="Verdana" w:cs="Verdana"/>
          <w:bCs/>
          <w:sz w:val="20"/>
          <w:szCs w:val="20"/>
        </w:rPr>
        <w:t>port development (</w:t>
      </w:r>
      <w:r w:rsidR="00824BAE" w:rsidRPr="00DF1B4F">
        <w:rPr>
          <w:rFonts w:ascii="Verdana" w:eastAsia="Verdana" w:hAnsi="Verdana" w:cs="Verdana"/>
          <w:sz w:val="20"/>
          <w:szCs w:val="20"/>
        </w:rPr>
        <w:t xml:space="preserve">RICEF:- </w:t>
      </w:r>
      <w:r w:rsidR="00824BAE" w:rsidRPr="00DF1B4F">
        <w:rPr>
          <w:rFonts w:ascii="Verdana" w:eastAsia="Verdana" w:hAnsi="Verdana" w:cs="Verdana"/>
          <w:bCs/>
          <w:sz w:val="20"/>
          <w:szCs w:val="20"/>
        </w:rPr>
        <w:t>Reports, Interfaces, Conversions, Enhancements, Forms</w:t>
      </w:r>
      <w:r w:rsidR="00824BAE" w:rsidRPr="00DF1B4F">
        <w:rPr>
          <w:rFonts w:ascii="Verdana" w:eastAsia="Verdana" w:hAnsi="Verdana" w:cs="Verdana"/>
          <w:sz w:val="20"/>
          <w:szCs w:val="20"/>
        </w:rPr>
        <w:t>).</w:t>
      </w:r>
    </w:p>
    <w:p w14:paraId="2C0CDCEB" w14:textId="77777777" w:rsidR="005422B4" w:rsidRPr="00DF1B4F" w:rsidRDefault="005422B4"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Month end activity (Flat file processing, CAP closing</w:t>
      </w:r>
      <w:r w:rsidR="00274E74" w:rsidRPr="00DF1B4F">
        <w:rPr>
          <w:rFonts w:ascii="Verdana" w:eastAsia="Verdana" w:hAnsi="Verdana" w:cs="Verdana"/>
          <w:bCs/>
          <w:sz w:val="20"/>
          <w:szCs w:val="20"/>
        </w:rPr>
        <w:t>, Work day file processing and period closing).</w:t>
      </w:r>
      <w:r w:rsidRPr="00DF1B4F">
        <w:rPr>
          <w:rFonts w:ascii="Verdana" w:eastAsia="Verdana" w:hAnsi="Verdana" w:cs="Verdana"/>
          <w:bCs/>
          <w:sz w:val="20"/>
          <w:szCs w:val="20"/>
        </w:rPr>
        <w:t xml:space="preserve"> </w:t>
      </w:r>
    </w:p>
    <w:p w14:paraId="0483FD4A" w14:textId="77777777" w:rsidR="00A46263" w:rsidRPr="00DF1B4F" w:rsidRDefault="00A46263"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Knowledge of FSCM.</w:t>
      </w:r>
    </w:p>
    <w:p w14:paraId="5698B229" w14:textId="77777777" w:rsidR="00DB5BC1" w:rsidRPr="00DF1B4F" w:rsidRDefault="003F503A"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Worked on </w:t>
      </w:r>
      <w:r w:rsidR="00002B5F" w:rsidRPr="00DF1B4F">
        <w:rPr>
          <w:rFonts w:ascii="Verdana" w:eastAsia="Verdana" w:hAnsi="Verdana" w:cs="Verdana"/>
          <w:bCs/>
          <w:sz w:val="20"/>
          <w:szCs w:val="20"/>
        </w:rPr>
        <w:t>LSMW.</w:t>
      </w:r>
    </w:p>
    <w:p w14:paraId="3AF7A42A" w14:textId="77777777" w:rsidR="00BD1DE3" w:rsidRPr="00DF1B4F" w:rsidRDefault="00BD1DE3"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Daily monitoring All jobs (Ariba, cap overnight, AR Rebuild activity, Lock box, ACH, CAPTE, WIRE and Payment run).</w:t>
      </w:r>
    </w:p>
    <w:p w14:paraId="4961ADDB" w14:textId="77777777" w:rsidR="00BD1DE3" w:rsidRPr="00DF1B4F" w:rsidRDefault="00BD1DE3"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Preparing Change document (change template, transport request, Change request checklist.  UAT Plan, UAT result document) </w:t>
      </w:r>
    </w:p>
    <w:p w14:paraId="43579927" w14:textId="77777777" w:rsidR="00BD1DE3" w:rsidRPr="00A843F0" w:rsidRDefault="00BD1DE3" w:rsidP="00A843F0">
      <w:pPr>
        <w:pStyle w:val="ListParagraph"/>
        <w:ind w:left="0"/>
        <w:rPr>
          <w:rFonts w:ascii="Verdana" w:hAnsi="Verdana"/>
          <w:sz w:val="20"/>
          <w:szCs w:val="20"/>
        </w:rPr>
      </w:pPr>
    </w:p>
    <w:p w14:paraId="129B4AE8" w14:textId="77777777" w:rsidR="00BD1DE3" w:rsidRPr="00DF1B4F" w:rsidRDefault="00BD1DE3" w:rsidP="00BD1DE3">
      <w:pPr>
        <w:pStyle w:val="ListParagraph"/>
        <w:spacing w:line="360" w:lineRule="auto"/>
        <w:jc w:val="both"/>
        <w:rPr>
          <w:rFonts w:ascii="Verdana" w:hAnsi="Verdana"/>
          <w:sz w:val="20"/>
          <w:szCs w:val="20"/>
        </w:rPr>
      </w:pPr>
    </w:p>
    <w:p w14:paraId="6A9562AC" w14:textId="77777777" w:rsidR="00985361" w:rsidRPr="00DF1B4F" w:rsidRDefault="00985361" w:rsidP="003E5DCE">
      <w:pPr>
        <w:spacing w:line="360" w:lineRule="auto"/>
        <w:rPr>
          <w:rFonts w:ascii="Verdana" w:hAnsi="Verdana"/>
          <w:sz w:val="20"/>
          <w:szCs w:val="20"/>
        </w:rPr>
      </w:pPr>
      <w:r w:rsidRPr="00DF1B4F">
        <w:rPr>
          <w:rFonts w:ascii="Verdana" w:hAnsi="Verdana"/>
          <w:b/>
          <w:sz w:val="20"/>
          <w:szCs w:val="20"/>
        </w:rPr>
        <w:t xml:space="preserve">Company </w:t>
      </w:r>
      <w:r w:rsidRPr="00DF1B4F">
        <w:rPr>
          <w:rFonts w:ascii="Verdana" w:hAnsi="Verdana"/>
          <w:sz w:val="20"/>
          <w:szCs w:val="20"/>
        </w:rPr>
        <w:tab/>
      </w:r>
      <w:r w:rsidRPr="00DF1B4F">
        <w:rPr>
          <w:rFonts w:ascii="Verdana" w:hAnsi="Verdana"/>
          <w:sz w:val="20"/>
          <w:szCs w:val="20"/>
        </w:rPr>
        <w:tab/>
        <w:t>:</w:t>
      </w:r>
      <w:r w:rsidRPr="00DF1B4F">
        <w:rPr>
          <w:rFonts w:ascii="Verdana" w:hAnsi="Verdana"/>
          <w:sz w:val="20"/>
          <w:szCs w:val="20"/>
        </w:rPr>
        <w:tab/>
      </w:r>
      <w:r w:rsidR="009D53F0" w:rsidRPr="00DF1B4F">
        <w:rPr>
          <w:rFonts w:ascii="Verdana" w:hAnsi="Verdana"/>
          <w:b/>
          <w:bCs/>
          <w:sz w:val="20"/>
          <w:szCs w:val="20"/>
        </w:rPr>
        <w:t>Infosys BPO</w:t>
      </w:r>
      <w:r w:rsidR="008F0BE4" w:rsidRPr="00DF1B4F">
        <w:rPr>
          <w:rFonts w:ascii="Verdana" w:hAnsi="Verdana"/>
          <w:b/>
          <w:bCs/>
          <w:sz w:val="20"/>
          <w:szCs w:val="20"/>
        </w:rPr>
        <w:t xml:space="preserve"> Ltd.</w:t>
      </w:r>
      <w:r w:rsidR="0019210E" w:rsidRPr="00DF1B4F">
        <w:rPr>
          <w:rFonts w:ascii="Verdana" w:hAnsi="Verdana"/>
          <w:b/>
          <w:bCs/>
          <w:sz w:val="20"/>
          <w:szCs w:val="20"/>
        </w:rPr>
        <w:t xml:space="preserve"> </w:t>
      </w:r>
    </w:p>
    <w:p w14:paraId="7FF749C1" w14:textId="77777777" w:rsidR="00985361" w:rsidRPr="00DF1B4F" w:rsidRDefault="00985361" w:rsidP="003E5DCE">
      <w:pPr>
        <w:spacing w:line="360" w:lineRule="auto"/>
        <w:rPr>
          <w:rFonts w:ascii="Verdana" w:hAnsi="Verdana"/>
          <w:sz w:val="20"/>
          <w:szCs w:val="20"/>
        </w:rPr>
      </w:pPr>
      <w:r w:rsidRPr="00DF1B4F">
        <w:rPr>
          <w:rFonts w:ascii="Verdana" w:hAnsi="Verdana"/>
          <w:b/>
          <w:sz w:val="20"/>
          <w:szCs w:val="20"/>
        </w:rPr>
        <w:t>Profile</w:t>
      </w:r>
      <w:r w:rsidRPr="00DF1B4F">
        <w:rPr>
          <w:rFonts w:ascii="Verdana" w:hAnsi="Verdana"/>
          <w:b/>
          <w:sz w:val="20"/>
          <w:szCs w:val="20"/>
        </w:rPr>
        <w:tab/>
      </w:r>
      <w:r w:rsidRPr="00DF1B4F">
        <w:rPr>
          <w:rFonts w:ascii="Verdana" w:hAnsi="Verdana"/>
          <w:b/>
          <w:sz w:val="20"/>
          <w:szCs w:val="20"/>
        </w:rPr>
        <w:tab/>
      </w:r>
      <w:r w:rsidRPr="00DF1B4F">
        <w:rPr>
          <w:rFonts w:ascii="Verdana" w:hAnsi="Verdana"/>
          <w:sz w:val="20"/>
          <w:szCs w:val="20"/>
        </w:rPr>
        <w:t xml:space="preserve">: </w:t>
      </w:r>
      <w:r w:rsidRPr="00DF1B4F">
        <w:rPr>
          <w:rFonts w:ascii="Verdana" w:hAnsi="Verdana"/>
          <w:sz w:val="20"/>
          <w:szCs w:val="20"/>
        </w:rPr>
        <w:tab/>
      </w:r>
      <w:r w:rsidR="008F0BE4" w:rsidRPr="00DF1B4F">
        <w:rPr>
          <w:rFonts w:ascii="Verdana" w:hAnsi="Verdana"/>
          <w:sz w:val="20"/>
          <w:szCs w:val="20"/>
        </w:rPr>
        <w:t>Assistant Accountant</w:t>
      </w:r>
      <w:r w:rsidRPr="00DF1B4F">
        <w:rPr>
          <w:rFonts w:ascii="Verdana" w:hAnsi="Verdana"/>
          <w:sz w:val="20"/>
          <w:szCs w:val="20"/>
        </w:rPr>
        <w:t xml:space="preserve"> (Accounts Receivables)</w:t>
      </w:r>
    </w:p>
    <w:p w14:paraId="4CD5792F" w14:textId="77777777" w:rsidR="000D04CC" w:rsidRPr="00DF1B4F" w:rsidRDefault="000D04CC" w:rsidP="000D04CC">
      <w:pPr>
        <w:rPr>
          <w:rFonts w:ascii="Verdana" w:hAnsi="Verdana"/>
          <w:b/>
          <w:sz w:val="20"/>
          <w:szCs w:val="20"/>
        </w:rPr>
      </w:pPr>
      <w:r w:rsidRPr="00DF1B4F">
        <w:rPr>
          <w:rFonts w:ascii="Verdana" w:hAnsi="Verdana"/>
          <w:b/>
          <w:sz w:val="20"/>
          <w:szCs w:val="20"/>
        </w:rPr>
        <w:tab/>
      </w:r>
      <w:r w:rsidRPr="00DF1B4F">
        <w:rPr>
          <w:rFonts w:ascii="Verdana" w:hAnsi="Verdana"/>
          <w:b/>
          <w:sz w:val="20"/>
          <w:szCs w:val="20"/>
        </w:rPr>
        <w:tab/>
      </w:r>
    </w:p>
    <w:p w14:paraId="3496D485" w14:textId="77777777" w:rsidR="000D04CC" w:rsidRPr="00DF1B4F" w:rsidRDefault="000D04CC" w:rsidP="000D04CC">
      <w:pPr>
        <w:pStyle w:val="BodyText3"/>
        <w:pBdr>
          <w:top w:val="single" w:sz="4" w:space="0" w:color="000000"/>
          <w:bottom w:val="double" w:sz="20" w:space="0" w:color="000000"/>
        </w:pBdr>
        <w:spacing w:after="0"/>
        <w:jc w:val="both"/>
        <w:rPr>
          <w:rFonts w:ascii="Verdana" w:hAnsi="Verdana"/>
          <w:b/>
          <w:sz w:val="20"/>
          <w:szCs w:val="20"/>
          <w:lang w:val="en-GB"/>
        </w:rPr>
      </w:pPr>
      <w:r w:rsidRPr="00DF1B4F">
        <w:rPr>
          <w:rFonts w:ascii="Verdana" w:hAnsi="Verdana"/>
          <w:b/>
          <w:sz w:val="20"/>
          <w:szCs w:val="20"/>
          <w:lang w:val="en-GB"/>
        </w:rPr>
        <w:t>Roles and responsibilities</w:t>
      </w:r>
    </w:p>
    <w:p w14:paraId="1963C0FE" w14:textId="77777777" w:rsidR="003E5DCE" w:rsidRPr="00DF1B4F" w:rsidRDefault="003E5DCE" w:rsidP="00985361">
      <w:pPr>
        <w:rPr>
          <w:rFonts w:ascii="Verdana" w:hAnsi="Verdana"/>
          <w:sz w:val="20"/>
          <w:szCs w:val="20"/>
          <w:u w:val="single"/>
        </w:rPr>
      </w:pPr>
    </w:p>
    <w:p w14:paraId="22EF9F7A" w14:textId="77777777" w:rsidR="00C35FC9" w:rsidRPr="00DF1B4F" w:rsidRDefault="00C35FC9"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Down loading Lockbox</w:t>
      </w:r>
      <w:r w:rsidR="00381F11" w:rsidRPr="00DF1B4F">
        <w:rPr>
          <w:rFonts w:ascii="Verdana" w:eastAsia="Verdana" w:hAnsi="Verdana" w:cs="Verdana"/>
          <w:bCs/>
          <w:sz w:val="20"/>
          <w:szCs w:val="20"/>
        </w:rPr>
        <w:t xml:space="preserve"> details </w:t>
      </w:r>
      <w:r w:rsidR="00EB2119" w:rsidRPr="00DF1B4F">
        <w:rPr>
          <w:rFonts w:ascii="Verdana" w:eastAsia="Verdana" w:hAnsi="Verdana" w:cs="Verdana"/>
          <w:bCs/>
          <w:sz w:val="20"/>
          <w:szCs w:val="20"/>
        </w:rPr>
        <w:t>from Bank</w:t>
      </w:r>
      <w:r w:rsidR="00381F11" w:rsidRPr="00DF1B4F">
        <w:rPr>
          <w:rFonts w:ascii="Verdana" w:eastAsia="Verdana" w:hAnsi="Verdana" w:cs="Verdana"/>
          <w:bCs/>
          <w:sz w:val="20"/>
          <w:szCs w:val="20"/>
        </w:rPr>
        <w:t xml:space="preserve"> website</w:t>
      </w:r>
      <w:r w:rsidRPr="00DF1B4F">
        <w:rPr>
          <w:rFonts w:ascii="Verdana" w:eastAsia="Verdana" w:hAnsi="Verdana" w:cs="Verdana"/>
          <w:bCs/>
          <w:sz w:val="20"/>
          <w:szCs w:val="20"/>
        </w:rPr>
        <w:t xml:space="preserve"> </w:t>
      </w:r>
      <w:r w:rsidR="00EB2119" w:rsidRPr="00DF1B4F">
        <w:rPr>
          <w:rFonts w:ascii="Verdana" w:eastAsia="Verdana" w:hAnsi="Verdana" w:cs="Verdana"/>
          <w:bCs/>
          <w:sz w:val="20"/>
          <w:szCs w:val="20"/>
        </w:rPr>
        <w:t>(Bank</w:t>
      </w:r>
      <w:r w:rsidRPr="00DF1B4F">
        <w:rPr>
          <w:rFonts w:ascii="Verdana" w:eastAsia="Verdana" w:hAnsi="Verdana" w:cs="Verdana"/>
          <w:bCs/>
          <w:sz w:val="20"/>
          <w:szCs w:val="20"/>
        </w:rPr>
        <w:t xml:space="preserve"> of America)</w:t>
      </w:r>
    </w:p>
    <w:p w14:paraId="5DC5BE92" w14:textId="77777777" w:rsidR="00C35FC9" w:rsidRPr="00DF1B4F" w:rsidRDefault="00C35FC9"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Processing of Lockbox</w:t>
      </w:r>
      <w:r w:rsidR="00202BC1" w:rsidRPr="00DF1B4F">
        <w:rPr>
          <w:rFonts w:ascii="Verdana" w:eastAsia="Verdana" w:hAnsi="Verdana" w:cs="Verdana"/>
          <w:bCs/>
          <w:sz w:val="20"/>
          <w:szCs w:val="20"/>
        </w:rPr>
        <w:t>, ACH and credit card payments</w:t>
      </w:r>
    </w:p>
    <w:p w14:paraId="062CCA2C" w14:textId="77777777" w:rsidR="00833017" w:rsidRPr="00DF1B4F" w:rsidRDefault="00833017"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Reconciliation of daily deposits received from the customer through all modes of payments (check, credit card and ACH)</w:t>
      </w:r>
    </w:p>
    <w:p w14:paraId="7F54B95F" w14:textId="77777777" w:rsidR="00867648" w:rsidRPr="00DF1B4F" w:rsidRDefault="00867648"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 xml:space="preserve">Ensuring </w:t>
      </w:r>
      <w:r w:rsidR="00EB2119" w:rsidRPr="00DF1B4F">
        <w:rPr>
          <w:rFonts w:ascii="Verdana" w:eastAsia="Verdana" w:hAnsi="Verdana" w:cs="Verdana"/>
          <w:bCs/>
          <w:sz w:val="20"/>
          <w:szCs w:val="20"/>
        </w:rPr>
        <w:t>that delivery is in conformance with</w:t>
      </w:r>
      <w:r w:rsidRPr="00DF1B4F">
        <w:rPr>
          <w:rFonts w:ascii="Verdana" w:eastAsia="Verdana" w:hAnsi="Verdana" w:cs="Verdana"/>
          <w:bCs/>
          <w:sz w:val="20"/>
          <w:szCs w:val="20"/>
        </w:rPr>
        <w:t xml:space="preserve"> defined SLA, targets.</w:t>
      </w:r>
    </w:p>
    <w:p w14:paraId="705864F9" w14:textId="77777777" w:rsidR="00867648" w:rsidRPr="00DF1B4F" w:rsidRDefault="00867648"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Providing data and support to client on need basis.</w:t>
      </w:r>
    </w:p>
    <w:p w14:paraId="0A26A137" w14:textId="77777777" w:rsidR="00867648" w:rsidRPr="00DF1B4F" w:rsidRDefault="00867648" w:rsidP="002B4537">
      <w:pPr>
        <w:pStyle w:val="ListParagraph"/>
        <w:numPr>
          <w:ilvl w:val="0"/>
          <w:numId w:val="49"/>
        </w:numPr>
        <w:tabs>
          <w:tab w:val="left" w:pos="142"/>
        </w:tabs>
        <w:spacing w:before="120" w:after="120"/>
        <w:jc w:val="both"/>
        <w:rPr>
          <w:rFonts w:ascii="Verdana" w:eastAsia="Verdana" w:hAnsi="Verdana" w:cs="Verdana"/>
          <w:bCs/>
          <w:sz w:val="20"/>
          <w:szCs w:val="20"/>
        </w:rPr>
      </w:pPr>
      <w:r w:rsidRPr="00DF1B4F">
        <w:rPr>
          <w:rFonts w:ascii="Verdana" w:eastAsia="Verdana" w:hAnsi="Verdana" w:cs="Verdana"/>
          <w:bCs/>
          <w:sz w:val="20"/>
          <w:szCs w:val="20"/>
        </w:rPr>
        <w:t>Review and verifying accuracy of reporting data.</w:t>
      </w:r>
    </w:p>
    <w:p w14:paraId="07037F18" w14:textId="77777777" w:rsidR="00986624" w:rsidRPr="00DF1B4F" w:rsidRDefault="00986624" w:rsidP="00986624">
      <w:pPr>
        <w:pStyle w:val="BodyText3"/>
        <w:pBdr>
          <w:top w:val="single" w:sz="4" w:space="0" w:color="000000"/>
          <w:bottom w:val="double" w:sz="20" w:space="1" w:color="000000"/>
        </w:pBdr>
        <w:tabs>
          <w:tab w:val="right" w:pos="9601"/>
        </w:tabs>
        <w:spacing w:after="0"/>
        <w:jc w:val="both"/>
        <w:rPr>
          <w:rFonts w:ascii="Verdana" w:hAnsi="Verdana"/>
          <w:b/>
          <w:sz w:val="20"/>
          <w:szCs w:val="20"/>
          <w:lang w:val="en-GB"/>
        </w:rPr>
      </w:pPr>
      <w:r w:rsidRPr="00DF1B4F">
        <w:rPr>
          <w:rFonts w:ascii="Verdana" w:hAnsi="Verdana"/>
          <w:b/>
          <w:sz w:val="20"/>
          <w:szCs w:val="20"/>
          <w:lang w:val="en-GB"/>
        </w:rPr>
        <w:t>REWARDS &amp; RECOGNITION</w:t>
      </w:r>
      <w:r w:rsidRPr="00DF1B4F">
        <w:rPr>
          <w:rFonts w:ascii="Verdana" w:hAnsi="Verdana"/>
          <w:b/>
          <w:sz w:val="20"/>
          <w:szCs w:val="20"/>
          <w:lang w:val="en-GB"/>
        </w:rPr>
        <w:tab/>
      </w:r>
    </w:p>
    <w:p w14:paraId="2C2F7378" w14:textId="77777777" w:rsidR="00986624" w:rsidRPr="00DF1B4F" w:rsidRDefault="00986624" w:rsidP="00986624">
      <w:pPr>
        <w:suppressAutoHyphens w:val="0"/>
        <w:spacing w:line="360" w:lineRule="auto"/>
        <w:rPr>
          <w:rFonts w:ascii="Verdana" w:eastAsia="Calibri" w:hAnsi="Verdana"/>
          <w:b/>
          <w:caps/>
          <w:kern w:val="0"/>
          <w:sz w:val="20"/>
          <w:szCs w:val="20"/>
          <w:lang w:eastAsia="en-US"/>
        </w:rPr>
      </w:pPr>
    </w:p>
    <w:p w14:paraId="336D7B77" w14:textId="77777777" w:rsidR="008F0BE4" w:rsidRPr="00DF1B4F" w:rsidRDefault="008F0BE4" w:rsidP="00986624">
      <w:pPr>
        <w:numPr>
          <w:ilvl w:val="0"/>
          <w:numId w:val="37"/>
        </w:numPr>
        <w:suppressAutoHyphens w:val="0"/>
        <w:spacing w:line="360" w:lineRule="auto"/>
        <w:rPr>
          <w:rFonts w:ascii="Verdana" w:hAnsi="Verdana"/>
          <w:sz w:val="20"/>
          <w:szCs w:val="20"/>
        </w:rPr>
      </w:pPr>
      <w:r w:rsidRPr="00DF1B4F">
        <w:rPr>
          <w:rFonts w:ascii="Verdana" w:hAnsi="Verdana"/>
          <w:sz w:val="20"/>
          <w:szCs w:val="20"/>
        </w:rPr>
        <w:t>Won 2 consecutive “</w:t>
      </w:r>
      <w:r w:rsidRPr="00DF1B4F">
        <w:rPr>
          <w:rFonts w:ascii="Verdana" w:hAnsi="Verdana"/>
          <w:b/>
          <w:sz w:val="20"/>
          <w:szCs w:val="20"/>
        </w:rPr>
        <w:t>RAMP”</w:t>
      </w:r>
      <w:r w:rsidRPr="00DF1B4F">
        <w:rPr>
          <w:rFonts w:ascii="Verdana" w:hAnsi="Verdana"/>
          <w:sz w:val="20"/>
          <w:szCs w:val="20"/>
        </w:rPr>
        <w:t xml:space="preserve"> for being a role model to the team.</w:t>
      </w:r>
    </w:p>
    <w:p w14:paraId="0A2658E7" w14:textId="77777777" w:rsidR="000F0D02" w:rsidRPr="00DF1B4F" w:rsidRDefault="008F0BE4" w:rsidP="000F0D02">
      <w:pPr>
        <w:numPr>
          <w:ilvl w:val="0"/>
          <w:numId w:val="37"/>
        </w:numPr>
        <w:suppressAutoHyphens w:val="0"/>
        <w:spacing w:line="360" w:lineRule="auto"/>
        <w:rPr>
          <w:rFonts w:ascii="Verdana" w:hAnsi="Verdana"/>
          <w:sz w:val="20"/>
          <w:szCs w:val="20"/>
        </w:rPr>
      </w:pPr>
      <w:r w:rsidRPr="00DF1B4F">
        <w:rPr>
          <w:rFonts w:ascii="Verdana" w:hAnsi="Verdana"/>
          <w:sz w:val="20"/>
          <w:szCs w:val="20"/>
        </w:rPr>
        <w:t xml:space="preserve">Got Individual </w:t>
      </w:r>
      <w:r w:rsidRPr="00DF1B4F">
        <w:rPr>
          <w:rFonts w:ascii="Verdana" w:hAnsi="Verdana"/>
          <w:b/>
          <w:sz w:val="20"/>
          <w:szCs w:val="20"/>
        </w:rPr>
        <w:t>“EXTRA MILLER”</w:t>
      </w:r>
      <w:r w:rsidRPr="00DF1B4F">
        <w:rPr>
          <w:rFonts w:ascii="Verdana" w:hAnsi="Verdana"/>
          <w:sz w:val="20"/>
          <w:szCs w:val="20"/>
        </w:rPr>
        <w:t xml:space="preserve"> award for exceptional performance.</w:t>
      </w:r>
    </w:p>
    <w:p w14:paraId="7C2D5322" w14:textId="77777777" w:rsidR="000F0D02" w:rsidRPr="00DF1B4F" w:rsidRDefault="000F0D02" w:rsidP="000F0D02">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lastRenderedPageBreak/>
        <w:t>CORE COMPETENCY</w:t>
      </w:r>
    </w:p>
    <w:p w14:paraId="71DB288C" w14:textId="77777777" w:rsidR="000F0D02" w:rsidRPr="00DF1B4F" w:rsidRDefault="000F0D02" w:rsidP="000F0D02">
      <w:pPr>
        <w:rPr>
          <w:rFonts w:ascii="Verdana" w:hAnsi="Verdana"/>
          <w:sz w:val="20"/>
          <w:szCs w:val="20"/>
        </w:rPr>
      </w:pPr>
    </w:p>
    <w:p w14:paraId="7FAF83F5" w14:textId="77777777" w:rsidR="000F0D02" w:rsidRPr="00DF1B4F" w:rsidRDefault="000F0D02" w:rsidP="000F0D02">
      <w:pPr>
        <w:widowControl w:val="0"/>
        <w:numPr>
          <w:ilvl w:val="0"/>
          <w:numId w:val="33"/>
        </w:numPr>
        <w:tabs>
          <w:tab w:val="left" w:pos="220"/>
          <w:tab w:val="left" w:pos="720"/>
        </w:tabs>
        <w:suppressAutoHyphens w:val="0"/>
        <w:autoSpaceDE w:val="0"/>
        <w:autoSpaceDN w:val="0"/>
        <w:adjustRightInd w:val="0"/>
        <w:spacing w:line="360" w:lineRule="auto"/>
        <w:rPr>
          <w:rFonts w:ascii="Verdana" w:hAnsi="Verdana"/>
          <w:sz w:val="20"/>
          <w:szCs w:val="20"/>
        </w:rPr>
      </w:pPr>
      <w:r w:rsidRPr="00DF1B4F">
        <w:rPr>
          <w:rFonts w:ascii="Verdana" w:hAnsi="Verdana"/>
          <w:sz w:val="20"/>
          <w:szCs w:val="20"/>
        </w:rPr>
        <w:t>Organizational and planning skills</w:t>
      </w:r>
    </w:p>
    <w:p w14:paraId="0B664D03" w14:textId="77777777" w:rsidR="000F0D02" w:rsidRPr="00DF1B4F" w:rsidRDefault="000F0D02" w:rsidP="00E62AD0">
      <w:pPr>
        <w:widowControl w:val="0"/>
        <w:numPr>
          <w:ilvl w:val="0"/>
          <w:numId w:val="33"/>
        </w:numPr>
        <w:tabs>
          <w:tab w:val="left" w:pos="220"/>
          <w:tab w:val="left" w:pos="720"/>
        </w:tabs>
        <w:suppressAutoHyphens w:val="0"/>
        <w:autoSpaceDE w:val="0"/>
        <w:autoSpaceDN w:val="0"/>
        <w:adjustRightInd w:val="0"/>
        <w:spacing w:line="360" w:lineRule="auto"/>
        <w:rPr>
          <w:rFonts w:ascii="Verdana" w:hAnsi="Verdana"/>
          <w:sz w:val="20"/>
          <w:szCs w:val="20"/>
        </w:rPr>
      </w:pPr>
      <w:r w:rsidRPr="00DF1B4F">
        <w:rPr>
          <w:rFonts w:ascii="Verdana" w:hAnsi="Verdana"/>
          <w:sz w:val="20"/>
          <w:szCs w:val="20"/>
        </w:rPr>
        <w:t>Information gathering and management</w:t>
      </w:r>
    </w:p>
    <w:p w14:paraId="6EA51B11" w14:textId="77777777" w:rsidR="000F0D02" w:rsidRPr="00DF1B4F" w:rsidRDefault="000F0D02" w:rsidP="000F0D02">
      <w:pPr>
        <w:widowControl w:val="0"/>
        <w:numPr>
          <w:ilvl w:val="0"/>
          <w:numId w:val="33"/>
        </w:numPr>
        <w:tabs>
          <w:tab w:val="left" w:pos="220"/>
          <w:tab w:val="left" w:pos="720"/>
        </w:tabs>
        <w:suppressAutoHyphens w:val="0"/>
        <w:autoSpaceDE w:val="0"/>
        <w:autoSpaceDN w:val="0"/>
        <w:adjustRightInd w:val="0"/>
        <w:spacing w:line="360" w:lineRule="auto"/>
        <w:rPr>
          <w:rFonts w:ascii="Verdana" w:hAnsi="Verdana"/>
          <w:sz w:val="20"/>
          <w:szCs w:val="20"/>
        </w:rPr>
      </w:pPr>
      <w:r w:rsidRPr="00DF1B4F">
        <w:rPr>
          <w:rFonts w:ascii="Verdana" w:hAnsi="Verdana"/>
          <w:sz w:val="20"/>
          <w:szCs w:val="20"/>
        </w:rPr>
        <w:t>Problem-solving</w:t>
      </w:r>
    </w:p>
    <w:p w14:paraId="4F0C571B" w14:textId="77777777" w:rsidR="000F0D02" w:rsidRPr="00DF1B4F" w:rsidRDefault="000F0D02" w:rsidP="000F0D02">
      <w:pPr>
        <w:widowControl w:val="0"/>
        <w:numPr>
          <w:ilvl w:val="0"/>
          <w:numId w:val="33"/>
        </w:numPr>
        <w:tabs>
          <w:tab w:val="left" w:pos="220"/>
          <w:tab w:val="left" w:pos="720"/>
        </w:tabs>
        <w:suppressAutoHyphens w:val="0"/>
        <w:autoSpaceDE w:val="0"/>
        <w:autoSpaceDN w:val="0"/>
        <w:adjustRightInd w:val="0"/>
        <w:spacing w:line="360" w:lineRule="auto"/>
        <w:rPr>
          <w:rFonts w:ascii="Verdana" w:hAnsi="Verdana"/>
          <w:sz w:val="20"/>
          <w:szCs w:val="20"/>
        </w:rPr>
      </w:pPr>
      <w:r w:rsidRPr="00DF1B4F">
        <w:rPr>
          <w:rFonts w:ascii="Verdana" w:hAnsi="Verdana"/>
          <w:sz w:val="20"/>
          <w:szCs w:val="20"/>
        </w:rPr>
        <w:t>Stress tolerance</w:t>
      </w:r>
    </w:p>
    <w:p w14:paraId="2776916F" w14:textId="77777777" w:rsidR="00BB59B9" w:rsidRPr="00DF1B4F" w:rsidRDefault="00BB59B9" w:rsidP="00BB59B9">
      <w:pPr>
        <w:rPr>
          <w:rFonts w:ascii="Verdana" w:hAnsi="Verdana"/>
          <w:b/>
          <w:sz w:val="20"/>
          <w:szCs w:val="20"/>
          <w:u w:val="single"/>
        </w:rPr>
      </w:pPr>
    </w:p>
    <w:p w14:paraId="0AB61503" w14:textId="77777777" w:rsidR="00BB59B9" w:rsidRPr="00DF1B4F" w:rsidRDefault="00BB59B9" w:rsidP="00986624">
      <w:pPr>
        <w:pStyle w:val="BodyText3"/>
        <w:pBdr>
          <w:top w:val="single" w:sz="4" w:space="0" w:color="000000"/>
          <w:bottom w:val="double" w:sz="20" w:space="1" w:color="000000"/>
        </w:pBdr>
        <w:tabs>
          <w:tab w:val="right" w:pos="9601"/>
        </w:tabs>
        <w:spacing w:after="0"/>
        <w:jc w:val="both"/>
        <w:rPr>
          <w:rFonts w:ascii="Verdana" w:hAnsi="Verdana"/>
          <w:b/>
          <w:sz w:val="20"/>
          <w:szCs w:val="20"/>
          <w:lang w:val="en-GB"/>
        </w:rPr>
      </w:pPr>
      <w:r w:rsidRPr="00DF1B4F">
        <w:rPr>
          <w:rFonts w:ascii="Verdana" w:hAnsi="Verdana"/>
          <w:b/>
          <w:sz w:val="20"/>
          <w:szCs w:val="20"/>
          <w:lang w:val="en-GB"/>
        </w:rPr>
        <w:t>MAJOR CONCURENT PROJECT</w:t>
      </w:r>
      <w:r w:rsidR="00986624" w:rsidRPr="00DF1B4F">
        <w:rPr>
          <w:rFonts w:ascii="Verdana" w:hAnsi="Verdana"/>
          <w:b/>
          <w:sz w:val="20"/>
          <w:szCs w:val="20"/>
          <w:lang w:val="en-GB"/>
        </w:rPr>
        <w:tab/>
      </w:r>
    </w:p>
    <w:p w14:paraId="0650C4B9" w14:textId="77777777" w:rsidR="00BB59B9" w:rsidRPr="00DF1B4F" w:rsidRDefault="00BB59B9" w:rsidP="00BB59B9">
      <w:pPr>
        <w:tabs>
          <w:tab w:val="left" w:pos="1624"/>
        </w:tabs>
        <w:rPr>
          <w:rFonts w:ascii="Verdana" w:hAnsi="Verdana"/>
          <w:sz w:val="20"/>
          <w:szCs w:val="20"/>
          <w:u w:val="single"/>
        </w:rPr>
      </w:pPr>
    </w:p>
    <w:p w14:paraId="63979C43" w14:textId="77777777" w:rsidR="00DB5BC1" w:rsidRPr="00DF1B4F" w:rsidRDefault="009F6324" w:rsidP="00B10693">
      <w:pPr>
        <w:tabs>
          <w:tab w:val="left" w:pos="1624"/>
        </w:tabs>
        <w:rPr>
          <w:rFonts w:ascii="Verdana" w:hAnsi="Verdana"/>
          <w:bCs/>
          <w:sz w:val="20"/>
          <w:szCs w:val="20"/>
        </w:rPr>
      </w:pPr>
      <w:r w:rsidRPr="00DF1B4F">
        <w:rPr>
          <w:rFonts w:ascii="Verdana" w:eastAsia="Calibri" w:hAnsi="Verdana"/>
          <w:sz w:val="20"/>
          <w:szCs w:val="20"/>
        </w:rPr>
        <w:t>Project Title</w:t>
      </w:r>
      <w:r w:rsidR="00C62829" w:rsidRPr="00DF1B4F">
        <w:rPr>
          <w:rFonts w:ascii="Verdana" w:hAnsi="Verdana"/>
          <w:bCs/>
          <w:sz w:val="20"/>
          <w:szCs w:val="20"/>
        </w:rPr>
        <w:t xml:space="preserve"> (BBA)</w:t>
      </w:r>
      <w:r w:rsidRPr="00DF1B4F">
        <w:rPr>
          <w:rFonts w:ascii="Verdana" w:hAnsi="Verdana"/>
          <w:sz w:val="20"/>
          <w:szCs w:val="20"/>
        </w:rPr>
        <w:t>:</w:t>
      </w:r>
      <w:r w:rsidRPr="00DF1B4F">
        <w:rPr>
          <w:rFonts w:ascii="Verdana" w:hAnsi="Verdana"/>
          <w:bCs/>
          <w:sz w:val="20"/>
          <w:szCs w:val="20"/>
        </w:rPr>
        <w:t xml:space="preserve"> </w:t>
      </w:r>
      <w:r w:rsidR="00C62829" w:rsidRPr="00DF1B4F">
        <w:rPr>
          <w:rFonts w:ascii="Verdana" w:hAnsi="Verdana"/>
          <w:bCs/>
          <w:sz w:val="20"/>
          <w:szCs w:val="20"/>
        </w:rPr>
        <w:t>Banking and financial aspects of Central Bank of India</w:t>
      </w:r>
    </w:p>
    <w:p w14:paraId="4A5292E0" w14:textId="77777777" w:rsidR="00D16B13" w:rsidRPr="00DF1B4F" w:rsidRDefault="00D16B13" w:rsidP="00B10693">
      <w:pPr>
        <w:tabs>
          <w:tab w:val="left" w:pos="1624"/>
        </w:tabs>
        <w:rPr>
          <w:rFonts w:ascii="Verdana" w:hAnsi="Verdana"/>
          <w:bCs/>
          <w:sz w:val="20"/>
          <w:szCs w:val="20"/>
        </w:rPr>
      </w:pPr>
    </w:p>
    <w:p w14:paraId="5CD981BA" w14:textId="77777777" w:rsidR="00DB5BC1" w:rsidRPr="00DF1B4F" w:rsidRDefault="00DB5BC1" w:rsidP="00B10693">
      <w:pPr>
        <w:tabs>
          <w:tab w:val="left" w:pos="1624"/>
        </w:tabs>
        <w:rPr>
          <w:rFonts w:ascii="Verdana" w:hAnsi="Verdana"/>
          <w:sz w:val="20"/>
          <w:szCs w:val="20"/>
          <w:u w:val="single"/>
        </w:rPr>
      </w:pPr>
    </w:p>
    <w:p w14:paraId="1F529B0F" w14:textId="77777777" w:rsidR="00985361" w:rsidRPr="00DF1B4F" w:rsidRDefault="00985361" w:rsidP="00985361">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t>PERSONAL DETAILS</w:t>
      </w:r>
    </w:p>
    <w:p w14:paraId="3F1343CC" w14:textId="77777777" w:rsidR="00985361" w:rsidRPr="00DF1B4F" w:rsidRDefault="00985361" w:rsidP="00857B38">
      <w:pPr>
        <w:jc w:val="both"/>
        <w:rPr>
          <w:rFonts w:ascii="Verdana" w:hAnsi="Verdana"/>
          <w:sz w:val="20"/>
          <w:szCs w:val="20"/>
        </w:rPr>
      </w:pPr>
    </w:p>
    <w:p w14:paraId="611CCF89" w14:textId="77777777" w:rsidR="00985361" w:rsidRPr="00DF1B4F" w:rsidRDefault="00985361" w:rsidP="00857B38">
      <w:pPr>
        <w:spacing w:line="360" w:lineRule="auto"/>
        <w:jc w:val="both"/>
        <w:rPr>
          <w:rFonts w:ascii="Verdana" w:hAnsi="Verdana"/>
          <w:sz w:val="20"/>
          <w:szCs w:val="20"/>
        </w:rPr>
      </w:pPr>
      <w:r w:rsidRPr="00DF1B4F">
        <w:rPr>
          <w:rFonts w:ascii="Verdana" w:hAnsi="Verdana"/>
          <w:sz w:val="20"/>
          <w:szCs w:val="20"/>
        </w:rPr>
        <w:t xml:space="preserve">       </w:t>
      </w:r>
      <w:r w:rsidR="00857B38" w:rsidRPr="00DF1B4F">
        <w:rPr>
          <w:rFonts w:ascii="Verdana" w:hAnsi="Verdana"/>
          <w:sz w:val="20"/>
          <w:szCs w:val="20"/>
        </w:rPr>
        <w:t xml:space="preserve">    Father’s name           :</w:t>
      </w:r>
      <w:r w:rsidRPr="00DF1B4F">
        <w:rPr>
          <w:rFonts w:ascii="Verdana" w:hAnsi="Verdana"/>
          <w:sz w:val="20"/>
          <w:szCs w:val="20"/>
        </w:rPr>
        <w:t xml:space="preserve">      </w:t>
      </w:r>
      <w:r w:rsidR="00986624" w:rsidRPr="00DF1B4F">
        <w:rPr>
          <w:rFonts w:ascii="Verdana" w:hAnsi="Verdana"/>
          <w:sz w:val="20"/>
          <w:szCs w:val="20"/>
        </w:rPr>
        <w:t>Irappa Hosatota</w:t>
      </w:r>
    </w:p>
    <w:p w14:paraId="2952A039" w14:textId="77777777" w:rsidR="00985361" w:rsidRPr="00DF1B4F" w:rsidRDefault="00985361" w:rsidP="00857B38">
      <w:pPr>
        <w:spacing w:line="360" w:lineRule="auto"/>
        <w:jc w:val="both"/>
        <w:rPr>
          <w:rFonts w:ascii="Verdana" w:hAnsi="Verdana"/>
          <w:sz w:val="20"/>
          <w:szCs w:val="20"/>
        </w:rPr>
      </w:pPr>
      <w:r w:rsidRPr="00DF1B4F">
        <w:rPr>
          <w:rFonts w:ascii="Verdana" w:hAnsi="Verdana"/>
          <w:sz w:val="20"/>
          <w:szCs w:val="20"/>
        </w:rPr>
        <w:t xml:space="preserve">           Permanent Address       </w:t>
      </w:r>
      <w:r w:rsidR="00857B38" w:rsidRPr="00DF1B4F">
        <w:rPr>
          <w:rFonts w:ascii="Verdana" w:hAnsi="Verdana"/>
          <w:sz w:val="20"/>
          <w:szCs w:val="20"/>
        </w:rPr>
        <w:t xml:space="preserve"> :</w:t>
      </w:r>
      <w:r w:rsidRPr="00DF1B4F">
        <w:rPr>
          <w:rFonts w:ascii="Verdana" w:hAnsi="Verdana"/>
          <w:sz w:val="20"/>
          <w:szCs w:val="20"/>
        </w:rPr>
        <w:t xml:space="preserve">      </w:t>
      </w:r>
      <w:r w:rsidR="00986624" w:rsidRPr="00DF1B4F">
        <w:rPr>
          <w:rFonts w:ascii="Verdana" w:hAnsi="Verdana"/>
          <w:sz w:val="20"/>
          <w:szCs w:val="20"/>
        </w:rPr>
        <w:t>“Shivabasu Hosatota</w:t>
      </w:r>
      <w:r w:rsidR="00D336A5" w:rsidRPr="00DF1B4F">
        <w:rPr>
          <w:rFonts w:ascii="Verdana" w:hAnsi="Verdana"/>
          <w:sz w:val="20"/>
          <w:szCs w:val="20"/>
        </w:rPr>
        <w:t>”</w:t>
      </w:r>
    </w:p>
    <w:p w14:paraId="61D9824C" w14:textId="77777777" w:rsidR="00D336A5" w:rsidRPr="00DF1B4F" w:rsidRDefault="000D6F10" w:rsidP="00857B38">
      <w:pPr>
        <w:spacing w:line="360" w:lineRule="auto"/>
        <w:jc w:val="both"/>
        <w:rPr>
          <w:rFonts w:ascii="Verdana" w:hAnsi="Verdana"/>
          <w:sz w:val="20"/>
          <w:szCs w:val="20"/>
        </w:rPr>
      </w:pP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t xml:space="preserve"> </w:t>
      </w:r>
      <w:r w:rsidR="00857B38" w:rsidRPr="00DF1B4F">
        <w:rPr>
          <w:rFonts w:ascii="Verdana" w:hAnsi="Verdana"/>
          <w:sz w:val="20"/>
          <w:szCs w:val="20"/>
        </w:rPr>
        <w:t xml:space="preserve">    </w:t>
      </w:r>
      <w:r w:rsidRPr="00DF1B4F">
        <w:rPr>
          <w:rFonts w:ascii="Verdana" w:hAnsi="Verdana"/>
          <w:sz w:val="20"/>
          <w:szCs w:val="20"/>
        </w:rPr>
        <w:t>Hallur, Gokak</w:t>
      </w:r>
      <w:r w:rsidR="00E62AD0" w:rsidRPr="00DF1B4F">
        <w:rPr>
          <w:rFonts w:ascii="Verdana" w:hAnsi="Verdana"/>
          <w:sz w:val="20"/>
          <w:szCs w:val="20"/>
        </w:rPr>
        <w:t xml:space="preserve"> TQ,</w:t>
      </w:r>
    </w:p>
    <w:p w14:paraId="70688469" w14:textId="77777777" w:rsidR="00985361" w:rsidRPr="00DF1B4F" w:rsidRDefault="00E62AD0" w:rsidP="00857B38">
      <w:pPr>
        <w:spacing w:line="360" w:lineRule="auto"/>
        <w:jc w:val="both"/>
        <w:rPr>
          <w:rFonts w:ascii="Verdana" w:hAnsi="Verdana"/>
          <w:sz w:val="20"/>
          <w:szCs w:val="20"/>
        </w:rPr>
      </w:pP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Pr="00DF1B4F">
        <w:rPr>
          <w:rFonts w:ascii="Verdana" w:hAnsi="Verdana"/>
          <w:sz w:val="20"/>
          <w:szCs w:val="20"/>
        </w:rPr>
        <w:tab/>
      </w:r>
      <w:r w:rsidR="00857B38" w:rsidRPr="00DF1B4F">
        <w:rPr>
          <w:rFonts w:ascii="Verdana" w:hAnsi="Verdana"/>
          <w:sz w:val="20"/>
          <w:szCs w:val="20"/>
        </w:rPr>
        <w:t xml:space="preserve">    </w:t>
      </w:r>
      <w:r w:rsidRPr="00DF1B4F">
        <w:rPr>
          <w:rFonts w:ascii="Verdana" w:hAnsi="Verdana"/>
          <w:sz w:val="20"/>
          <w:szCs w:val="20"/>
        </w:rPr>
        <w:t xml:space="preserve"> Belgaum </w:t>
      </w:r>
      <w:r w:rsidR="00D336A5" w:rsidRPr="00DF1B4F">
        <w:rPr>
          <w:rFonts w:ascii="Verdana" w:hAnsi="Verdana"/>
          <w:sz w:val="20"/>
          <w:szCs w:val="20"/>
        </w:rPr>
        <w:t xml:space="preserve">Dt </w:t>
      </w:r>
      <w:r w:rsidR="00985361" w:rsidRPr="00DF1B4F">
        <w:rPr>
          <w:rFonts w:ascii="Verdana" w:hAnsi="Verdana"/>
          <w:sz w:val="20"/>
          <w:szCs w:val="20"/>
        </w:rPr>
        <w:t>-</w:t>
      </w:r>
      <w:r w:rsidR="00986624" w:rsidRPr="00DF1B4F">
        <w:rPr>
          <w:rFonts w:ascii="Verdana" w:hAnsi="Verdana"/>
          <w:sz w:val="20"/>
          <w:szCs w:val="20"/>
        </w:rPr>
        <w:t>591312</w:t>
      </w:r>
      <w:r w:rsidR="00985361" w:rsidRPr="00DF1B4F">
        <w:rPr>
          <w:rFonts w:ascii="Verdana" w:hAnsi="Verdana"/>
          <w:sz w:val="20"/>
          <w:szCs w:val="20"/>
        </w:rPr>
        <w:t xml:space="preserve">, </w:t>
      </w:r>
    </w:p>
    <w:p w14:paraId="74AC9213" w14:textId="77777777" w:rsidR="00262DFE" w:rsidRPr="00DF1B4F" w:rsidRDefault="00985361" w:rsidP="00262DFE">
      <w:pPr>
        <w:spacing w:line="360" w:lineRule="auto"/>
        <w:jc w:val="both"/>
        <w:rPr>
          <w:rFonts w:ascii="Verdana" w:hAnsi="Verdana"/>
          <w:sz w:val="20"/>
          <w:szCs w:val="20"/>
        </w:rPr>
      </w:pPr>
      <w:r w:rsidRPr="00DF1B4F">
        <w:rPr>
          <w:rFonts w:ascii="Verdana" w:hAnsi="Verdana"/>
          <w:sz w:val="20"/>
          <w:szCs w:val="20"/>
        </w:rPr>
        <w:t xml:space="preserve">                             </w:t>
      </w:r>
      <w:r w:rsidR="00857B38" w:rsidRPr="00DF1B4F">
        <w:rPr>
          <w:rFonts w:ascii="Verdana" w:hAnsi="Verdana"/>
          <w:sz w:val="20"/>
          <w:szCs w:val="20"/>
        </w:rPr>
        <w:t xml:space="preserve">                           </w:t>
      </w:r>
      <w:r w:rsidR="00D336A5" w:rsidRPr="00DF1B4F">
        <w:rPr>
          <w:rFonts w:ascii="Verdana" w:hAnsi="Verdana"/>
          <w:sz w:val="20"/>
          <w:szCs w:val="20"/>
        </w:rPr>
        <w:t>Karnataka</w:t>
      </w:r>
    </w:p>
    <w:p w14:paraId="1B6CCC54" w14:textId="77777777" w:rsidR="00985361" w:rsidRPr="00DF1B4F" w:rsidRDefault="00985361" w:rsidP="00857B38">
      <w:pPr>
        <w:spacing w:line="360" w:lineRule="auto"/>
        <w:jc w:val="both"/>
        <w:rPr>
          <w:rFonts w:ascii="Verdana" w:hAnsi="Verdana"/>
          <w:sz w:val="20"/>
          <w:szCs w:val="20"/>
        </w:rPr>
      </w:pPr>
      <w:r w:rsidRPr="00DF1B4F">
        <w:rPr>
          <w:rFonts w:ascii="Verdana" w:hAnsi="Verdana"/>
          <w:sz w:val="20"/>
          <w:szCs w:val="20"/>
        </w:rPr>
        <w:t xml:space="preserve">           Langua</w:t>
      </w:r>
      <w:r w:rsidR="00835A66" w:rsidRPr="00DF1B4F">
        <w:rPr>
          <w:rFonts w:ascii="Verdana" w:hAnsi="Verdana"/>
          <w:sz w:val="20"/>
          <w:szCs w:val="20"/>
        </w:rPr>
        <w:t>ges Know</w:t>
      </w:r>
      <w:r w:rsidR="00E62AD0" w:rsidRPr="00DF1B4F">
        <w:rPr>
          <w:rFonts w:ascii="Verdana" w:hAnsi="Verdana"/>
          <w:sz w:val="20"/>
          <w:szCs w:val="20"/>
        </w:rPr>
        <w:tab/>
        <w:t xml:space="preserve">       :    English, </w:t>
      </w:r>
      <w:r w:rsidR="00CC4983" w:rsidRPr="00DF1B4F">
        <w:rPr>
          <w:rFonts w:ascii="Verdana" w:hAnsi="Verdana"/>
          <w:sz w:val="20"/>
          <w:szCs w:val="20"/>
        </w:rPr>
        <w:t>Hindi and Kannada</w:t>
      </w:r>
    </w:p>
    <w:p w14:paraId="37E77BDF" w14:textId="77777777" w:rsidR="00985361" w:rsidRPr="00DF1B4F" w:rsidRDefault="00985361" w:rsidP="00857B38">
      <w:pPr>
        <w:spacing w:line="360" w:lineRule="auto"/>
        <w:jc w:val="both"/>
        <w:rPr>
          <w:rFonts w:ascii="Verdana" w:hAnsi="Verdana"/>
          <w:sz w:val="20"/>
          <w:szCs w:val="20"/>
        </w:rPr>
      </w:pPr>
      <w:r w:rsidRPr="00DF1B4F">
        <w:rPr>
          <w:rFonts w:ascii="Verdana" w:hAnsi="Verdana"/>
          <w:sz w:val="20"/>
          <w:szCs w:val="20"/>
        </w:rPr>
        <w:t xml:space="preserve">           Areas of interest         </w:t>
      </w:r>
      <w:r w:rsidR="00352808" w:rsidRPr="00DF1B4F">
        <w:rPr>
          <w:rFonts w:ascii="Verdana" w:hAnsi="Verdana"/>
          <w:sz w:val="20"/>
          <w:szCs w:val="20"/>
        </w:rPr>
        <w:t xml:space="preserve">    </w:t>
      </w:r>
      <w:r w:rsidR="00C62829" w:rsidRPr="00DF1B4F">
        <w:rPr>
          <w:rFonts w:ascii="Verdana" w:hAnsi="Verdana"/>
          <w:sz w:val="20"/>
          <w:szCs w:val="20"/>
        </w:rPr>
        <w:t>:    Reading news paper</w:t>
      </w:r>
      <w:r w:rsidR="00577D0C" w:rsidRPr="00DF1B4F">
        <w:rPr>
          <w:rFonts w:ascii="Verdana" w:hAnsi="Verdana"/>
          <w:sz w:val="20"/>
          <w:szCs w:val="20"/>
        </w:rPr>
        <w:t xml:space="preserve"> and</w:t>
      </w:r>
      <w:r w:rsidR="00EE14CE" w:rsidRPr="00DF1B4F">
        <w:rPr>
          <w:rFonts w:ascii="Verdana" w:hAnsi="Verdana"/>
          <w:sz w:val="20"/>
          <w:szCs w:val="20"/>
        </w:rPr>
        <w:t xml:space="preserve"> Travelling</w:t>
      </w:r>
      <w:r w:rsidRPr="00DF1B4F">
        <w:rPr>
          <w:rFonts w:ascii="Verdana" w:hAnsi="Verdana"/>
          <w:sz w:val="20"/>
          <w:szCs w:val="20"/>
        </w:rPr>
        <w:t xml:space="preserve">                     </w:t>
      </w:r>
      <w:r w:rsidR="00D336A5" w:rsidRPr="00DF1B4F">
        <w:rPr>
          <w:rFonts w:ascii="Verdana" w:hAnsi="Verdana"/>
          <w:sz w:val="20"/>
          <w:szCs w:val="20"/>
        </w:rPr>
        <w:t xml:space="preserve">                          </w:t>
      </w:r>
    </w:p>
    <w:p w14:paraId="4687ED2F" w14:textId="77777777" w:rsidR="00BE1CE2" w:rsidRPr="00DF1B4F" w:rsidRDefault="00985361" w:rsidP="00857B38">
      <w:pPr>
        <w:spacing w:line="360" w:lineRule="auto"/>
        <w:jc w:val="both"/>
        <w:rPr>
          <w:rFonts w:ascii="Verdana" w:hAnsi="Verdana"/>
          <w:sz w:val="20"/>
          <w:szCs w:val="20"/>
        </w:rPr>
      </w:pPr>
      <w:r w:rsidRPr="00DF1B4F">
        <w:rPr>
          <w:rFonts w:ascii="Verdana" w:hAnsi="Verdana"/>
          <w:sz w:val="20"/>
          <w:szCs w:val="20"/>
        </w:rPr>
        <w:t xml:space="preserve">           Marital Status</w:t>
      </w:r>
      <w:r w:rsidR="00352808" w:rsidRPr="00DF1B4F">
        <w:rPr>
          <w:rFonts w:ascii="Verdana" w:hAnsi="Verdana"/>
          <w:sz w:val="20"/>
          <w:szCs w:val="20"/>
        </w:rPr>
        <w:tab/>
        <w:t xml:space="preserve">       </w:t>
      </w:r>
      <w:r w:rsidR="00BC209C" w:rsidRPr="00DF1B4F">
        <w:rPr>
          <w:rFonts w:ascii="Verdana" w:hAnsi="Verdana"/>
          <w:sz w:val="20"/>
          <w:szCs w:val="20"/>
        </w:rPr>
        <w:t xml:space="preserve"> :    Married </w:t>
      </w:r>
    </w:p>
    <w:p w14:paraId="67A2EF60" w14:textId="77777777" w:rsidR="00DF5B2C" w:rsidRPr="00DF1B4F" w:rsidRDefault="00352808" w:rsidP="00BE1CE2">
      <w:pPr>
        <w:spacing w:line="360" w:lineRule="auto"/>
        <w:jc w:val="both"/>
        <w:rPr>
          <w:rFonts w:ascii="Verdana" w:hAnsi="Verdana"/>
          <w:sz w:val="20"/>
          <w:szCs w:val="20"/>
        </w:rPr>
      </w:pPr>
      <w:r w:rsidRPr="00DF1B4F">
        <w:rPr>
          <w:rFonts w:ascii="Verdana" w:hAnsi="Verdana"/>
          <w:sz w:val="20"/>
          <w:szCs w:val="20"/>
        </w:rPr>
        <w:t xml:space="preserve">  </w:t>
      </w:r>
      <w:r w:rsidR="00BE1CE2" w:rsidRPr="00DF1B4F">
        <w:rPr>
          <w:rFonts w:ascii="Verdana" w:hAnsi="Verdana"/>
          <w:sz w:val="20"/>
          <w:szCs w:val="20"/>
        </w:rPr>
        <w:t xml:space="preserve">                 </w:t>
      </w:r>
      <w:r w:rsidRPr="00DF1B4F">
        <w:rPr>
          <w:rFonts w:ascii="Verdana" w:hAnsi="Verdana"/>
          <w:sz w:val="20"/>
          <w:szCs w:val="20"/>
        </w:rPr>
        <w:t>Gender</w:t>
      </w:r>
      <w:r w:rsidRPr="00DF1B4F">
        <w:rPr>
          <w:rFonts w:ascii="Verdana" w:hAnsi="Verdana"/>
          <w:sz w:val="20"/>
          <w:szCs w:val="20"/>
        </w:rPr>
        <w:tab/>
      </w:r>
      <w:r w:rsidRPr="00DF1B4F">
        <w:rPr>
          <w:rFonts w:ascii="Verdana" w:hAnsi="Verdana"/>
          <w:sz w:val="20"/>
          <w:szCs w:val="20"/>
        </w:rPr>
        <w:tab/>
        <w:t xml:space="preserve">       </w:t>
      </w:r>
      <w:r w:rsidR="00D336A5" w:rsidRPr="00DF1B4F">
        <w:rPr>
          <w:rFonts w:ascii="Verdana" w:hAnsi="Verdana"/>
          <w:sz w:val="20"/>
          <w:szCs w:val="20"/>
        </w:rPr>
        <w:t xml:space="preserve"> :    Male</w:t>
      </w:r>
      <w:r w:rsidR="00807C9F" w:rsidRPr="00DF1B4F">
        <w:rPr>
          <w:rFonts w:ascii="Verdana" w:hAnsi="Verdana"/>
          <w:sz w:val="20"/>
          <w:szCs w:val="20"/>
        </w:rPr>
        <w:t xml:space="preserve"> </w:t>
      </w:r>
    </w:p>
    <w:p w14:paraId="70C624C4" w14:textId="77777777" w:rsidR="00985361" w:rsidRPr="00DF1B4F" w:rsidRDefault="00985361" w:rsidP="00985361">
      <w:pPr>
        <w:rPr>
          <w:rFonts w:ascii="Verdana" w:hAnsi="Verdana"/>
          <w:sz w:val="20"/>
          <w:szCs w:val="20"/>
        </w:rPr>
      </w:pPr>
    </w:p>
    <w:p w14:paraId="7C7D6CCF" w14:textId="77777777" w:rsidR="00985361" w:rsidRPr="00DF1B4F" w:rsidRDefault="00985361" w:rsidP="00985361">
      <w:pPr>
        <w:pStyle w:val="BodyText3"/>
        <w:pBdr>
          <w:top w:val="single" w:sz="4" w:space="0" w:color="000000"/>
          <w:bottom w:val="double" w:sz="20" w:space="1" w:color="000000"/>
        </w:pBdr>
        <w:spacing w:after="0"/>
        <w:jc w:val="both"/>
        <w:rPr>
          <w:rFonts w:ascii="Verdana" w:hAnsi="Verdana"/>
          <w:b/>
          <w:sz w:val="20"/>
          <w:szCs w:val="20"/>
          <w:lang w:val="en-GB"/>
        </w:rPr>
      </w:pPr>
      <w:r w:rsidRPr="00DF1B4F">
        <w:rPr>
          <w:rFonts w:ascii="Verdana" w:hAnsi="Verdana"/>
          <w:b/>
          <w:sz w:val="20"/>
          <w:szCs w:val="20"/>
          <w:lang w:val="en-GB"/>
        </w:rPr>
        <w:t>DECLARATION</w:t>
      </w:r>
    </w:p>
    <w:p w14:paraId="72C439E8" w14:textId="77777777" w:rsidR="00985361" w:rsidRPr="00DF1B4F" w:rsidRDefault="00985361" w:rsidP="00985361">
      <w:pPr>
        <w:rPr>
          <w:rFonts w:ascii="Verdana" w:hAnsi="Verdana"/>
          <w:b/>
          <w:sz w:val="20"/>
          <w:szCs w:val="20"/>
          <w:u w:val="single"/>
        </w:rPr>
      </w:pPr>
    </w:p>
    <w:p w14:paraId="6CEE6B18" w14:textId="77777777" w:rsidR="00985361" w:rsidRPr="00DF1B4F" w:rsidRDefault="00985361" w:rsidP="00985361">
      <w:pPr>
        <w:ind w:left="720"/>
        <w:jc w:val="both"/>
        <w:rPr>
          <w:rFonts w:ascii="Verdana" w:hAnsi="Verdana"/>
          <w:sz w:val="20"/>
          <w:szCs w:val="20"/>
        </w:rPr>
      </w:pPr>
      <w:r w:rsidRPr="00DF1B4F">
        <w:rPr>
          <w:rFonts w:ascii="Verdana" w:hAnsi="Verdana"/>
          <w:sz w:val="20"/>
          <w:szCs w:val="20"/>
        </w:rPr>
        <w:t>I here by declare that all the above information is true to the best of my knowledge and belief.</w:t>
      </w:r>
    </w:p>
    <w:p w14:paraId="118F74A1" w14:textId="77777777" w:rsidR="00985361" w:rsidRPr="00DF1B4F" w:rsidRDefault="00985361" w:rsidP="00985361">
      <w:pPr>
        <w:rPr>
          <w:rFonts w:ascii="Verdana" w:hAnsi="Verdana"/>
          <w:sz w:val="20"/>
          <w:szCs w:val="20"/>
        </w:rPr>
      </w:pPr>
    </w:p>
    <w:p w14:paraId="4779F02C" w14:textId="77777777" w:rsidR="009E21FC" w:rsidRPr="00DF1B4F" w:rsidRDefault="009E21FC" w:rsidP="00985361">
      <w:pPr>
        <w:rPr>
          <w:rFonts w:ascii="Verdana" w:hAnsi="Verdana"/>
          <w:sz w:val="20"/>
          <w:szCs w:val="20"/>
        </w:rPr>
      </w:pPr>
    </w:p>
    <w:p w14:paraId="2BFF9DDB" w14:textId="77777777" w:rsidR="007B5F14" w:rsidRPr="00DF1B4F" w:rsidRDefault="00985361" w:rsidP="00985361">
      <w:pPr>
        <w:rPr>
          <w:rFonts w:ascii="Verdana" w:hAnsi="Verdana"/>
          <w:sz w:val="20"/>
          <w:szCs w:val="20"/>
        </w:rPr>
      </w:pPr>
      <w:r w:rsidRPr="00DF1B4F">
        <w:rPr>
          <w:rFonts w:ascii="Verdana" w:hAnsi="Verdana"/>
          <w:sz w:val="20"/>
          <w:szCs w:val="20"/>
        </w:rPr>
        <w:t>Date:</w:t>
      </w:r>
      <w:r w:rsidR="00F74623" w:rsidRPr="00DF1B4F">
        <w:rPr>
          <w:rFonts w:ascii="Verdana" w:hAnsi="Verdana"/>
          <w:sz w:val="20"/>
          <w:szCs w:val="20"/>
        </w:rPr>
        <w:t xml:space="preserve">  </w:t>
      </w:r>
      <w:r w:rsidR="006A7D49" w:rsidRPr="00DF1B4F">
        <w:rPr>
          <w:rFonts w:ascii="Verdana" w:hAnsi="Verdana"/>
          <w:sz w:val="20"/>
          <w:szCs w:val="20"/>
        </w:rPr>
        <w:t xml:space="preserve">                   </w:t>
      </w:r>
      <w:r w:rsidRPr="00DF1B4F">
        <w:rPr>
          <w:rFonts w:ascii="Verdana" w:hAnsi="Verdana"/>
          <w:sz w:val="20"/>
          <w:szCs w:val="20"/>
        </w:rPr>
        <w:t xml:space="preserve">                                                        </w:t>
      </w:r>
      <w:r w:rsidRPr="00DF1B4F">
        <w:rPr>
          <w:rFonts w:ascii="Verdana" w:hAnsi="Verdana"/>
          <w:sz w:val="20"/>
          <w:szCs w:val="20"/>
        </w:rPr>
        <w:tab/>
      </w:r>
      <w:r w:rsidR="00700A2E" w:rsidRPr="00DF1B4F">
        <w:rPr>
          <w:rFonts w:ascii="Verdana" w:hAnsi="Verdana"/>
          <w:sz w:val="20"/>
          <w:szCs w:val="20"/>
        </w:rPr>
        <w:tab/>
        <w:t xml:space="preserve"> Your</w:t>
      </w:r>
      <w:r w:rsidR="00807C9F" w:rsidRPr="00DF1B4F">
        <w:rPr>
          <w:rFonts w:ascii="Verdana" w:hAnsi="Verdana"/>
          <w:sz w:val="20"/>
          <w:szCs w:val="20"/>
        </w:rPr>
        <w:t xml:space="preserve"> </w:t>
      </w:r>
      <w:r w:rsidR="00700A2E" w:rsidRPr="00DF1B4F">
        <w:rPr>
          <w:rFonts w:ascii="Verdana" w:hAnsi="Verdana"/>
          <w:sz w:val="20"/>
          <w:szCs w:val="20"/>
        </w:rPr>
        <w:t>Sincerely</w:t>
      </w:r>
    </w:p>
    <w:p w14:paraId="0857942F" w14:textId="77777777" w:rsidR="00985361" w:rsidRPr="00DF1B4F" w:rsidRDefault="00985361" w:rsidP="00985361">
      <w:pPr>
        <w:rPr>
          <w:rFonts w:ascii="Verdana" w:hAnsi="Verdana"/>
          <w:sz w:val="20"/>
          <w:szCs w:val="20"/>
        </w:rPr>
      </w:pPr>
      <w:r w:rsidRPr="00DF1B4F">
        <w:rPr>
          <w:rFonts w:ascii="Verdana" w:hAnsi="Verdana"/>
          <w:sz w:val="20"/>
          <w:szCs w:val="20"/>
        </w:rPr>
        <w:tab/>
      </w:r>
    </w:p>
    <w:p w14:paraId="22DC7657" w14:textId="77777777" w:rsidR="004B61AB" w:rsidRPr="00DF1B4F" w:rsidRDefault="001231E3" w:rsidP="004C5855">
      <w:pPr>
        <w:rPr>
          <w:rFonts w:ascii="Verdana" w:hAnsi="Verdana"/>
          <w:b/>
          <w:sz w:val="20"/>
          <w:szCs w:val="20"/>
        </w:rPr>
      </w:pPr>
      <w:r w:rsidRPr="00DF1B4F">
        <w:rPr>
          <w:rFonts w:ascii="Verdana" w:hAnsi="Verdana"/>
          <w:sz w:val="20"/>
          <w:szCs w:val="20"/>
        </w:rPr>
        <w:t>Place:</w:t>
      </w:r>
      <w:r w:rsidR="006A7D49" w:rsidRPr="00DF1B4F">
        <w:rPr>
          <w:rFonts w:ascii="Verdana" w:hAnsi="Verdana"/>
          <w:sz w:val="20"/>
          <w:szCs w:val="20"/>
        </w:rPr>
        <w:t xml:space="preserve">                                                                                            </w:t>
      </w:r>
      <w:r w:rsidR="00C62829" w:rsidRPr="00DF1B4F">
        <w:rPr>
          <w:rFonts w:ascii="Verdana" w:hAnsi="Verdana"/>
          <w:sz w:val="20"/>
          <w:szCs w:val="20"/>
        </w:rPr>
        <w:t>Shivabasu Hosatota</w:t>
      </w:r>
      <w:r w:rsidR="00985361" w:rsidRPr="00DF1B4F">
        <w:rPr>
          <w:rFonts w:ascii="Verdana" w:hAnsi="Verdana"/>
          <w:b/>
          <w:sz w:val="20"/>
          <w:szCs w:val="20"/>
        </w:rPr>
        <w:t xml:space="preserve">                                                 </w:t>
      </w:r>
      <w:r w:rsidR="00985361" w:rsidRPr="00DF1B4F">
        <w:rPr>
          <w:rFonts w:ascii="Verdana" w:hAnsi="Verdana"/>
          <w:sz w:val="20"/>
          <w:szCs w:val="20"/>
        </w:rPr>
        <w:tab/>
      </w:r>
      <w:r w:rsidR="00985361" w:rsidRPr="00DF1B4F">
        <w:rPr>
          <w:rFonts w:ascii="Verdana" w:hAnsi="Verdana"/>
          <w:sz w:val="20"/>
          <w:szCs w:val="20"/>
        </w:rPr>
        <w:tab/>
      </w:r>
      <w:r w:rsidR="00985361" w:rsidRPr="00DF1B4F">
        <w:rPr>
          <w:rFonts w:ascii="Verdana" w:hAnsi="Verdana"/>
          <w:sz w:val="20"/>
          <w:szCs w:val="20"/>
        </w:rPr>
        <w:tab/>
      </w:r>
      <w:r w:rsidR="00985361" w:rsidRPr="00DF1B4F">
        <w:rPr>
          <w:rFonts w:ascii="Verdana" w:hAnsi="Verdana"/>
          <w:sz w:val="20"/>
          <w:szCs w:val="20"/>
        </w:rPr>
        <w:tab/>
      </w:r>
      <w:r w:rsidR="00985361" w:rsidRPr="00DF1B4F">
        <w:rPr>
          <w:rFonts w:ascii="Verdana" w:hAnsi="Verdana"/>
          <w:sz w:val="20"/>
          <w:szCs w:val="20"/>
        </w:rPr>
        <w:tab/>
      </w:r>
      <w:r w:rsidR="00985361" w:rsidRPr="00DF1B4F">
        <w:rPr>
          <w:rFonts w:ascii="Verdana" w:hAnsi="Verdana"/>
          <w:sz w:val="20"/>
          <w:szCs w:val="20"/>
        </w:rPr>
        <w:tab/>
        <w:t xml:space="preserve">                 </w:t>
      </w:r>
      <w:r w:rsidR="00000000">
        <w:pict w14:anchorId="7EB4A1F9">
          <v:shape id="_x0000_s2050" type="#_x0000_t75" style="position:absolute;margin-left:0;margin-top:0;width:1pt;height:1pt;z-index:1;mso-position-horizontal-relative:text;mso-position-vertical-relative:text">
            <v:imagedata r:id="rId9"/>
          </v:shape>
        </w:pict>
      </w:r>
    </w:p>
    <w:sectPr w:rsidR="004B61AB" w:rsidRPr="00DF1B4F">
      <w:footnotePr>
        <w:pos w:val="beneathText"/>
      </w:footnotePr>
      <w:pgSz w:w="11905" w:h="16837"/>
      <w:pgMar w:top="1152" w:right="1152" w:bottom="1152" w:left="1152"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1659" w14:textId="77777777" w:rsidR="00054C6D" w:rsidRDefault="00054C6D" w:rsidP="001D78AA">
      <w:r>
        <w:separator/>
      </w:r>
    </w:p>
  </w:endnote>
  <w:endnote w:type="continuationSeparator" w:id="0">
    <w:p w14:paraId="22D35AA2" w14:textId="77777777" w:rsidR="00054C6D" w:rsidRDefault="00054C6D" w:rsidP="001D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7B4C" w14:textId="77777777" w:rsidR="00054C6D" w:rsidRDefault="00054C6D" w:rsidP="001D78AA">
      <w:r>
        <w:separator/>
      </w:r>
    </w:p>
  </w:footnote>
  <w:footnote w:type="continuationSeparator" w:id="0">
    <w:p w14:paraId="38B8322C" w14:textId="77777777" w:rsidR="00054C6D" w:rsidRDefault="00054C6D" w:rsidP="001D7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1.7pt;mso-position-horizontal-relative:page;mso-position-vertical-relative:page" o:bullet="t">
        <v:imagedata r:id="rId1" o:title="BD14866_" embosscolor="white"/>
      </v:shape>
    </w:pict>
  </w:numPicBullet>
  <w:abstractNum w:abstractNumId="0" w15:restartNumberingAfterBreak="0">
    <w:nsid w:val="00000001"/>
    <w:multiLevelType w:val="multilevel"/>
    <w:tmpl w:val="00000001"/>
    <w:lvl w:ilvl="0">
      <w:start w:val="1"/>
      <w:numFmt w:val="none"/>
      <w:lvlText w:val=""/>
      <w:lvlJc w:val="left"/>
      <w:pPr>
        <w:tabs>
          <w:tab w:val="num" w:pos="6941"/>
        </w:tabs>
        <w:ind w:left="6941" w:hanging="432"/>
      </w:pPr>
    </w:lvl>
    <w:lvl w:ilvl="1">
      <w:start w:val="1"/>
      <w:numFmt w:val="none"/>
      <w:lvlText w:val=""/>
      <w:lvlJc w:val="left"/>
      <w:pPr>
        <w:tabs>
          <w:tab w:val="num" w:pos="7085"/>
        </w:tabs>
        <w:ind w:left="7085" w:hanging="576"/>
      </w:pPr>
    </w:lvl>
    <w:lvl w:ilvl="2">
      <w:start w:val="1"/>
      <w:numFmt w:val="none"/>
      <w:lvlText w:val=""/>
      <w:lvlJc w:val="left"/>
      <w:pPr>
        <w:tabs>
          <w:tab w:val="num" w:pos="7229"/>
        </w:tabs>
        <w:ind w:left="7229" w:hanging="720"/>
      </w:pPr>
    </w:lvl>
    <w:lvl w:ilvl="3">
      <w:start w:val="1"/>
      <w:numFmt w:val="none"/>
      <w:lvlText w:val=""/>
      <w:lvlJc w:val="left"/>
      <w:pPr>
        <w:tabs>
          <w:tab w:val="num" w:pos="7373"/>
        </w:tabs>
        <w:ind w:left="7373" w:hanging="864"/>
      </w:pPr>
    </w:lvl>
    <w:lvl w:ilvl="4">
      <w:start w:val="1"/>
      <w:numFmt w:val="none"/>
      <w:lvlText w:val=""/>
      <w:lvlJc w:val="left"/>
      <w:pPr>
        <w:tabs>
          <w:tab w:val="num" w:pos="7517"/>
        </w:tabs>
        <w:ind w:left="7517" w:hanging="1008"/>
      </w:pPr>
    </w:lvl>
    <w:lvl w:ilvl="5">
      <w:start w:val="1"/>
      <w:numFmt w:val="none"/>
      <w:lvlText w:val=""/>
      <w:lvlJc w:val="left"/>
      <w:pPr>
        <w:tabs>
          <w:tab w:val="num" w:pos="7661"/>
        </w:tabs>
        <w:ind w:left="7661" w:hanging="1152"/>
      </w:pPr>
    </w:lvl>
    <w:lvl w:ilvl="6">
      <w:start w:val="1"/>
      <w:numFmt w:val="none"/>
      <w:lvlText w:val=""/>
      <w:lvlJc w:val="left"/>
      <w:pPr>
        <w:tabs>
          <w:tab w:val="num" w:pos="7805"/>
        </w:tabs>
        <w:ind w:left="7805" w:hanging="1296"/>
      </w:pPr>
    </w:lvl>
    <w:lvl w:ilvl="7">
      <w:start w:val="1"/>
      <w:numFmt w:val="none"/>
      <w:lvlText w:val=""/>
      <w:lvlJc w:val="left"/>
      <w:pPr>
        <w:tabs>
          <w:tab w:val="num" w:pos="7949"/>
        </w:tabs>
        <w:ind w:left="7949" w:hanging="1440"/>
      </w:pPr>
    </w:lvl>
    <w:lvl w:ilvl="8">
      <w:start w:val="1"/>
      <w:numFmt w:val="none"/>
      <w:lvlText w:val=""/>
      <w:lvlJc w:val="left"/>
      <w:pPr>
        <w:tabs>
          <w:tab w:val="num" w:pos="8093"/>
        </w:tabs>
        <w:ind w:left="8093" w:hanging="1584"/>
      </w:pPr>
    </w:lvl>
  </w:abstractNum>
  <w:abstractNum w:abstractNumId="1" w15:restartNumberingAfterBreak="0">
    <w:nsid w:val="00000002"/>
    <w:multiLevelType w:val="hybridMultilevel"/>
    <w:tmpl w:val="D710FA5E"/>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83CBC4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99DE759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5"/>
    <w:multiLevelType w:val="hybridMultilevel"/>
    <w:tmpl w:val="8948FC1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hybridMultilevel"/>
    <w:tmpl w:val="BB64705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D9B6A920"/>
    <w:lvl w:ilvl="0" w:tplc="FFFFFFFF">
      <w:start w:val="1"/>
      <w:numFmt w:val="bullet"/>
      <w:lvlText w:val=""/>
      <w:lvlJc w:val="left"/>
      <w:pPr>
        <w:tabs>
          <w:tab w:val="num" w:pos="946"/>
        </w:tabs>
        <w:ind w:left="946" w:hanging="360"/>
      </w:pPr>
      <w:rPr>
        <w:rFonts w:ascii="Wingdings" w:hAnsi="Wingdings" w:hint="default"/>
      </w:rPr>
    </w:lvl>
    <w:lvl w:ilvl="1" w:tplc="FFFFFFFF">
      <w:start w:val="1"/>
      <w:numFmt w:val="bullet"/>
      <w:lvlText w:val="o"/>
      <w:lvlJc w:val="left"/>
      <w:pPr>
        <w:tabs>
          <w:tab w:val="num" w:pos="2026"/>
        </w:tabs>
        <w:ind w:left="2026" w:hanging="360"/>
      </w:pPr>
      <w:rPr>
        <w:rFonts w:ascii="Courier New" w:hAnsi="Courier New" w:hint="default"/>
      </w:rPr>
    </w:lvl>
    <w:lvl w:ilvl="2" w:tplc="FFFFFFFF">
      <w:start w:val="1"/>
      <w:numFmt w:val="bullet"/>
      <w:lvlText w:val=""/>
      <w:lvlJc w:val="left"/>
      <w:pPr>
        <w:tabs>
          <w:tab w:val="num" w:pos="2746"/>
        </w:tabs>
        <w:ind w:left="2746" w:hanging="360"/>
      </w:pPr>
      <w:rPr>
        <w:rFonts w:ascii="Wingdings" w:hAnsi="Wingdings" w:hint="default"/>
      </w:rPr>
    </w:lvl>
    <w:lvl w:ilvl="3" w:tplc="FFFFFFFF">
      <w:start w:val="1"/>
      <w:numFmt w:val="bullet"/>
      <w:lvlText w:val=""/>
      <w:lvlJc w:val="left"/>
      <w:pPr>
        <w:tabs>
          <w:tab w:val="num" w:pos="3466"/>
        </w:tabs>
        <w:ind w:left="3466" w:hanging="360"/>
      </w:pPr>
      <w:rPr>
        <w:rFonts w:ascii="Symbol" w:hAnsi="Symbol" w:hint="default"/>
      </w:rPr>
    </w:lvl>
    <w:lvl w:ilvl="4" w:tplc="FFFFFFFF">
      <w:start w:val="1"/>
      <w:numFmt w:val="bullet"/>
      <w:lvlText w:val="o"/>
      <w:lvlJc w:val="left"/>
      <w:pPr>
        <w:tabs>
          <w:tab w:val="num" w:pos="4186"/>
        </w:tabs>
        <w:ind w:left="4186" w:hanging="360"/>
      </w:pPr>
      <w:rPr>
        <w:rFonts w:ascii="Courier New" w:hAnsi="Courier New" w:hint="default"/>
      </w:rPr>
    </w:lvl>
    <w:lvl w:ilvl="5" w:tplc="FFFFFFFF">
      <w:start w:val="1"/>
      <w:numFmt w:val="bullet"/>
      <w:lvlText w:val=""/>
      <w:lvlJc w:val="left"/>
      <w:pPr>
        <w:tabs>
          <w:tab w:val="num" w:pos="4906"/>
        </w:tabs>
        <w:ind w:left="4906" w:hanging="360"/>
      </w:pPr>
      <w:rPr>
        <w:rFonts w:ascii="Wingdings" w:hAnsi="Wingdings" w:hint="default"/>
      </w:rPr>
    </w:lvl>
    <w:lvl w:ilvl="6" w:tplc="FFFFFFFF">
      <w:start w:val="1"/>
      <w:numFmt w:val="bullet"/>
      <w:lvlText w:val=""/>
      <w:lvlJc w:val="left"/>
      <w:pPr>
        <w:tabs>
          <w:tab w:val="num" w:pos="5626"/>
        </w:tabs>
        <w:ind w:left="5626" w:hanging="360"/>
      </w:pPr>
      <w:rPr>
        <w:rFonts w:ascii="Symbol" w:hAnsi="Symbol" w:hint="default"/>
      </w:rPr>
    </w:lvl>
    <w:lvl w:ilvl="7" w:tplc="FFFFFFFF">
      <w:start w:val="1"/>
      <w:numFmt w:val="bullet"/>
      <w:lvlText w:val="o"/>
      <w:lvlJc w:val="left"/>
      <w:pPr>
        <w:tabs>
          <w:tab w:val="num" w:pos="6346"/>
        </w:tabs>
        <w:ind w:left="6346" w:hanging="360"/>
      </w:pPr>
      <w:rPr>
        <w:rFonts w:ascii="Courier New" w:hAnsi="Courier New" w:hint="default"/>
      </w:rPr>
    </w:lvl>
    <w:lvl w:ilvl="8" w:tplc="FFFFFFFF">
      <w:start w:val="1"/>
      <w:numFmt w:val="bullet"/>
      <w:lvlText w:val=""/>
      <w:lvlJc w:val="left"/>
      <w:pPr>
        <w:tabs>
          <w:tab w:val="num" w:pos="7066"/>
        </w:tabs>
        <w:ind w:left="7066" w:hanging="360"/>
      </w:pPr>
      <w:rPr>
        <w:rFonts w:ascii="Wingdings" w:hAnsi="Wingdings" w:hint="default"/>
      </w:rPr>
    </w:lvl>
  </w:abstractNum>
  <w:abstractNum w:abstractNumId="7" w15:restartNumberingAfterBreak="0">
    <w:nsid w:val="00000008"/>
    <w:multiLevelType w:val="hybridMultilevel"/>
    <w:tmpl w:val="2F6A841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09"/>
    <w:multiLevelType w:val="hybridMultilevel"/>
    <w:tmpl w:val="29C61C22"/>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A5A4D0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000000B"/>
    <w:multiLevelType w:val="hybridMultilevel"/>
    <w:tmpl w:val="6E04210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00000C"/>
    <w:multiLevelType w:val="hybridMultilevel"/>
    <w:tmpl w:val="9C8651B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1F84886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36AE1A84"/>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hybridMultilevel"/>
    <w:tmpl w:val="4CF4A4B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0000010"/>
    <w:multiLevelType w:val="hybridMultilevel"/>
    <w:tmpl w:val="E97E23C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9E247C7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0000012"/>
    <w:multiLevelType w:val="hybridMultilevel"/>
    <w:tmpl w:val="EC226AB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0000013"/>
    <w:multiLevelType w:val="hybridMultilevel"/>
    <w:tmpl w:val="A4109A2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0000014"/>
    <w:multiLevelType w:val="hybridMultilevel"/>
    <w:tmpl w:val="3150595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0000015"/>
    <w:multiLevelType w:val="hybridMultilevel"/>
    <w:tmpl w:val="6FC8DE56"/>
    <w:lvl w:ilvl="0" w:tplc="FFFFFFFF">
      <w:start w:val="1"/>
      <w:numFmt w:val="bullet"/>
      <w:lvlText w:val=""/>
      <w:lvlJc w:val="left"/>
      <w:pPr>
        <w:tabs>
          <w:tab w:val="num" w:pos="696"/>
        </w:tabs>
        <w:ind w:left="696"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0000016"/>
    <w:multiLevelType w:val="hybridMultilevel"/>
    <w:tmpl w:val="C70ED8F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360"/>
        </w:tabs>
        <w:ind w:left="360" w:hanging="360"/>
      </w:pPr>
      <w:rPr>
        <w:rFonts w:ascii="Symbol" w:hAnsi="Symbol"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00000017"/>
    <w:multiLevelType w:val="hybridMultilevel"/>
    <w:tmpl w:val="D228FE6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0000018"/>
    <w:multiLevelType w:val="hybridMultilevel"/>
    <w:tmpl w:val="68EA45FE"/>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0000019"/>
    <w:multiLevelType w:val="hybridMultilevel"/>
    <w:tmpl w:val="993C019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000001A"/>
    <w:multiLevelType w:val="hybridMultilevel"/>
    <w:tmpl w:val="5088D630"/>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000001B"/>
    <w:multiLevelType w:val="hybridMultilevel"/>
    <w:tmpl w:val="1CF4310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000001C"/>
    <w:multiLevelType w:val="hybridMultilevel"/>
    <w:tmpl w:val="D07EFCA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000001D"/>
    <w:multiLevelType w:val="hybridMultilevel"/>
    <w:tmpl w:val="53E0111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360"/>
        </w:tabs>
        <w:ind w:left="360" w:hanging="360"/>
      </w:pPr>
      <w:rPr>
        <w:rFonts w:ascii="Wingdings" w:hAnsi="Wingdings" w:hint="default"/>
      </w:rPr>
    </w:lvl>
    <w:lvl w:ilvl="2" w:tplc="FFFFFFFF">
      <w:start w:val="1"/>
      <w:numFmt w:val="bullet"/>
      <w:lvlText w:val=""/>
      <w:lvlJc w:val="left"/>
      <w:pPr>
        <w:tabs>
          <w:tab w:val="num" w:pos="1440"/>
        </w:tabs>
        <w:ind w:left="1440" w:hanging="360"/>
      </w:pPr>
      <w:rPr>
        <w:rFonts w:ascii="Wingdings" w:hAnsi="Wingdings" w:hint="default"/>
      </w:rPr>
    </w:lvl>
    <w:lvl w:ilvl="3" w:tplc="FFFFFFFF">
      <w:start w:val="1"/>
      <w:numFmt w:val="bullet"/>
      <w:lvlText w:val=""/>
      <w:lvlJc w:val="left"/>
      <w:pPr>
        <w:tabs>
          <w:tab w:val="num" w:pos="2160"/>
        </w:tabs>
        <w:ind w:left="2160" w:hanging="360"/>
      </w:pPr>
      <w:rPr>
        <w:rFonts w:ascii="Symbol" w:hAnsi="Symbol" w:hint="default"/>
      </w:rPr>
    </w:lvl>
    <w:lvl w:ilvl="4" w:tplc="FFFFFFFF">
      <w:start w:val="1"/>
      <w:numFmt w:val="bullet"/>
      <w:lvlText w:val="o"/>
      <w:lvlJc w:val="left"/>
      <w:pPr>
        <w:tabs>
          <w:tab w:val="num" w:pos="2880"/>
        </w:tabs>
        <w:ind w:left="2880" w:hanging="360"/>
      </w:pPr>
      <w:rPr>
        <w:rFonts w:ascii="Courier New" w:hAnsi="Courier New" w:hint="default"/>
      </w:rPr>
    </w:lvl>
    <w:lvl w:ilvl="5" w:tplc="FFFFFFFF">
      <w:start w:val="1"/>
      <w:numFmt w:val="bullet"/>
      <w:lvlText w:val=""/>
      <w:lvlJc w:val="left"/>
      <w:pPr>
        <w:tabs>
          <w:tab w:val="num" w:pos="3600"/>
        </w:tabs>
        <w:ind w:left="3600" w:hanging="360"/>
      </w:pPr>
      <w:rPr>
        <w:rFonts w:ascii="Wingdings" w:hAnsi="Wingdings" w:hint="default"/>
      </w:rPr>
    </w:lvl>
    <w:lvl w:ilvl="6" w:tplc="FFFFFFFF">
      <w:start w:val="1"/>
      <w:numFmt w:val="bullet"/>
      <w:lvlText w:val=""/>
      <w:lvlJc w:val="left"/>
      <w:pPr>
        <w:tabs>
          <w:tab w:val="num" w:pos="4320"/>
        </w:tabs>
        <w:ind w:left="4320" w:hanging="360"/>
      </w:pPr>
      <w:rPr>
        <w:rFonts w:ascii="Symbol" w:hAnsi="Symbol" w:hint="default"/>
      </w:rPr>
    </w:lvl>
    <w:lvl w:ilvl="7" w:tplc="FFFFFFFF">
      <w:start w:val="1"/>
      <w:numFmt w:val="bullet"/>
      <w:lvlText w:val="o"/>
      <w:lvlJc w:val="left"/>
      <w:pPr>
        <w:tabs>
          <w:tab w:val="num" w:pos="5040"/>
        </w:tabs>
        <w:ind w:left="5040" w:hanging="360"/>
      </w:pPr>
      <w:rPr>
        <w:rFonts w:ascii="Courier New" w:hAnsi="Courier New" w:hint="default"/>
      </w:rPr>
    </w:lvl>
    <w:lvl w:ilvl="8" w:tplc="FFFFFFFF">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0000001E"/>
    <w:multiLevelType w:val="hybridMultilevel"/>
    <w:tmpl w:val="1B76BEE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CF69EE"/>
    <w:multiLevelType w:val="hybridMultilevel"/>
    <w:tmpl w:val="BB52D65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5C265FE"/>
    <w:multiLevelType w:val="hybridMultilevel"/>
    <w:tmpl w:val="BB52D65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820537"/>
    <w:multiLevelType w:val="hybridMultilevel"/>
    <w:tmpl w:val="0CF0BB38"/>
    <w:lvl w:ilvl="0" w:tplc="FFFFFFFF">
      <w:start w:val="1"/>
      <w:numFmt w:val="bullet"/>
      <w:lvlText w:val=""/>
      <w:lvlJc w:val="left"/>
      <w:pPr>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15:restartNumberingAfterBreak="0">
    <w:nsid w:val="20441AD8"/>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4" w15:restartNumberingAfterBreak="0">
    <w:nsid w:val="271D3B7A"/>
    <w:multiLevelType w:val="hybridMultilevel"/>
    <w:tmpl w:val="F04AD93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BD53C4B"/>
    <w:multiLevelType w:val="hybridMultilevel"/>
    <w:tmpl w:val="6F9875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5873060"/>
    <w:multiLevelType w:val="hybridMultilevel"/>
    <w:tmpl w:val="719A9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614497B"/>
    <w:multiLevelType w:val="hybridMultilevel"/>
    <w:tmpl w:val="5DA4BAA2"/>
    <w:lvl w:ilvl="0" w:tplc="FFFFFFFF">
      <w:start w:val="1"/>
      <w:numFmt w:val="bullet"/>
      <w:lvlText w:val=""/>
      <w:lvlJc w:val="left"/>
      <w:pPr>
        <w:ind w:left="1457" w:hanging="360"/>
      </w:pPr>
      <w:rPr>
        <w:rFonts w:ascii="Wingdings" w:hAnsi="Wingdings" w:hint="default"/>
      </w:rPr>
    </w:lvl>
    <w:lvl w:ilvl="1" w:tplc="FFFFFFFF" w:tentative="1">
      <w:start w:val="1"/>
      <w:numFmt w:val="bullet"/>
      <w:lvlText w:val="o"/>
      <w:lvlJc w:val="left"/>
      <w:pPr>
        <w:ind w:left="2177" w:hanging="360"/>
      </w:pPr>
      <w:rPr>
        <w:rFonts w:ascii="Courier New" w:hAnsi="Courier New" w:cs="Courier New" w:hint="default"/>
      </w:rPr>
    </w:lvl>
    <w:lvl w:ilvl="2" w:tplc="FFFFFFFF" w:tentative="1">
      <w:start w:val="1"/>
      <w:numFmt w:val="bullet"/>
      <w:lvlText w:val=""/>
      <w:lvlJc w:val="left"/>
      <w:pPr>
        <w:ind w:left="2897" w:hanging="360"/>
      </w:pPr>
      <w:rPr>
        <w:rFonts w:ascii="Wingdings" w:hAnsi="Wingdings" w:hint="default"/>
      </w:rPr>
    </w:lvl>
    <w:lvl w:ilvl="3" w:tplc="FFFFFFFF" w:tentative="1">
      <w:start w:val="1"/>
      <w:numFmt w:val="bullet"/>
      <w:lvlText w:val=""/>
      <w:lvlJc w:val="left"/>
      <w:pPr>
        <w:ind w:left="3617" w:hanging="360"/>
      </w:pPr>
      <w:rPr>
        <w:rFonts w:ascii="Symbol" w:hAnsi="Symbol" w:hint="default"/>
      </w:rPr>
    </w:lvl>
    <w:lvl w:ilvl="4" w:tplc="FFFFFFFF" w:tentative="1">
      <w:start w:val="1"/>
      <w:numFmt w:val="bullet"/>
      <w:lvlText w:val="o"/>
      <w:lvlJc w:val="left"/>
      <w:pPr>
        <w:ind w:left="4337" w:hanging="360"/>
      </w:pPr>
      <w:rPr>
        <w:rFonts w:ascii="Courier New" w:hAnsi="Courier New" w:cs="Courier New" w:hint="default"/>
      </w:rPr>
    </w:lvl>
    <w:lvl w:ilvl="5" w:tplc="FFFFFFFF" w:tentative="1">
      <w:start w:val="1"/>
      <w:numFmt w:val="bullet"/>
      <w:lvlText w:val=""/>
      <w:lvlJc w:val="left"/>
      <w:pPr>
        <w:ind w:left="5057" w:hanging="360"/>
      </w:pPr>
      <w:rPr>
        <w:rFonts w:ascii="Wingdings" w:hAnsi="Wingdings" w:hint="default"/>
      </w:rPr>
    </w:lvl>
    <w:lvl w:ilvl="6" w:tplc="FFFFFFFF" w:tentative="1">
      <w:start w:val="1"/>
      <w:numFmt w:val="bullet"/>
      <w:lvlText w:val=""/>
      <w:lvlJc w:val="left"/>
      <w:pPr>
        <w:ind w:left="5777" w:hanging="360"/>
      </w:pPr>
      <w:rPr>
        <w:rFonts w:ascii="Symbol" w:hAnsi="Symbol" w:hint="default"/>
      </w:rPr>
    </w:lvl>
    <w:lvl w:ilvl="7" w:tplc="FFFFFFFF" w:tentative="1">
      <w:start w:val="1"/>
      <w:numFmt w:val="bullet"/>
      <w:lvlText w:val="o"/>
      <w:lvlJc w:val="left"/>
      <w:pPr>
        <w:ind w:left="6497" w:hanging="360"/>
      </w:pPr>
      <w:rPr>
        <w:rFonts w:ascii="Courier New" w:hAnsi="Courier New" w:cs="Courier New" w:hint="default"/>
      </w:rPr>
    </w:lvl>
    <w:lvl w:ilvl="8" w:tplc="FFFFFFFF" w:tentative="1">
      <w:start w:val="1"/>
      <w:numFmt w:val="bullet"/>
      <w:lvlText w:val=""/>
      <w:lvlJc w:val="left"/>
      <w:pPr>
        <w:ind w:left="7217" w:hanging="360"/>
      </w:pPr>
      <w:rPr>
        <w:rFonts w:ascii="Wingdings" w:hAnsi="Wingdings" w:hint="default"/>
      </w:rPr>
    </w:lvl>
  </w:abstractNum>
  <w:abstractNum w:abstractNumId="38" w15:restartNumberingAfterBreak="0">
    <w:nsid w:val="38584D5A"/>
    <w:multiLevelType w:val="hybridMultilevel"/>
    <w:tmpl w:val="575A9D9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C292CB4"/>
    <w:multiLevelType w:val="hybridMultilevel"/>
    <w:tmpl w:val="3B8CC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12611FB"/>
    <w:multiLevelType w:val="hybridMultilevel"/>
    <w:tmpl w:val="C16E4B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17F74C4"/>
    <w:multiLevelType w:val="hybridMultilevel"/>
    <w:tmpl w:val="B5620FF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ACD5D29"/>
    <w:multiLevelType w:val="hybridMultilevel"/>
    <w:tmpl w:val="1D6E7AA4"/>
    <w:lvl w:ilvl="0" w:tplc="FFFFFFFF">
      <w:start w:val="1"/>
      <w:numFmt w:val="bullet"/>
      <w:lvlText w:val=""/>
      <w:lvlJc w:val="left"/>
      <w:pPr>
        <w:ind w:left="787" w:hanging="360"/>
      </w:pPr>
      <w:rPr>
        <w:rFonts w:ascii="Wingdings" w:hAnsi="Wingdings" w:hint="default"/>
      </w:rPr>
    </w:lvl>
    <w:lvl w:ilvl="1" w:tplc="FFFFFFFF" w:tentative="1">
      <w:start w:val="1"/>
      <w:numFmt w:val="bullet"/>
      <w:lvlText w:val="o"/>
      <w:lvlJc w:val="left"/>
      <w:pPr>
        <w:ind w:left="1507" w:hanging="360"/>
      </w:pPr>
      <w:rPr>
        <w:rFonts w:ascii="Courier New" w:hAnsi="Courier New" w:hint="default"/>
      </w:rPr>
    </w:lvl>
    <w:lvl w:ilvl="2" w:tplc="FFFFFFFF" w:tentative="1">
      <w:start w:val="1"/>
      <w:numFmt w:val="bullet"/>
      <w:lvlText w:val=""/>
      <w:lvlJc w:val="left"/>
      <w:pPr>
        <w:ind w:left="2227" w:hanging="360"/>
      </w:pPr>
      <w:rPr>
        <w:rFonts w:ascii="Wingdings" w:hAnsi="Wingdings" w:hint="default"/>
      </w:rPr>
    </w:lvl>
    <w:lvl w:ilvl="3" w:tplc="FFFFFFFF" w:tentative="1">
      <w:start w:val="1"/>
      <w:numFmt w:val="bullet"/>
      <w:lvlText w:val=""/>
      <w:lvlJc w:val="left"/>
      <w:pPr>
        <w:ind w:left="2947" w:hanging="360"/>
      </w:pPr>
      <w:rPr>
        <w:rFonts w:ascii="Symbol" w:hAnsi="Symbol" w:hint="default"/>
      </w:rPr>
    </w:lvl>
    <w:lvl w:ilvl="4" w:tplc="FFFFFFFF" w:tentative="1">
      <w:start w:val="1"/>
      <w:numFmt w:val="bullet"/>
      <w:lvlText w:val="o"/>
      <w:lvlJc w:val="left"/>
      <w:pPr>
        <w:ind w:left="3667" w:hanging="360"/>
      </w:pPr>
      <w:rPr>
        <w:rFonts w:ascii="Courier New" w:hAnsi="Courier New" w:hint="default"/>
      </w:rPr>
    </w:lvl>
    <w:lvl w:ilvl="5" w:tplc="FFFFFFFF" w:tentative="1">
      <w:start w:val="1"/>
      <w:numFmt w:val="bullet"/>
      <w:lvlText w:val=""/>
      <w:lvlJc w:val="left"/>
      <w:pPr>
        <w:ind w:left="4387" w:hanging="360"/>
      </w:pPr>
      <w:rPr>
        <w:rFonts w:ascii="Wingdings" w:hAnsi="Wingdings" w:hint="default"/>
      </w:rPr>
    </w:lvl>
    <w:lvl w:ilvl="6" w:tplc="FFFFFFFF" w:tentative="1">
      <w:start w:val="1"/>
      <w:numFmt w:val="bullet"/>
      <w:lvlText w:val=""/>
      <w:lvlJc w:val="left"/>
      <w:pPr>
        <w:ind w:left="5107" w:hanging="360"/>
      </w:pPr>
      <w:rPr>
        <w:rFonts w:ascii="Symbol" w:hAnsi="Symbol" w:hint="default"/>
      </w:rPr>
    </w:lvl>
    <w:lvl w:ilvl="7" w:tplc="FFFFFFFF" w:tentative="1">
      <w:start w:val="1"/>
      <w:numFmt w:val="bullet"/>
      <w:lvlText w:val="o"/>
      <w:lvlJc w:val="left"/>
      <w:pPr>
        <w:ind w:left="5827" w:hanging="360"/>
      </w:pPr>
      <w:rPr>
        <w:rFonts w:ascii="Courier New" w:hAnsi="Courier New" w:hint="default"/>
      </w:rPr>
    </w:lvl>
    <w:lvl w:ilvl="8" w:tplc="FFFFFFFF" w:tentative="1">
      <w:start w:val="1"/>
      <w:numFmt w:val="bullet"/>
      <w:lvlText w:val=""/>
      <w:lvlJc w:val="left"/>
      <w:pPr>
        <w:ind w:left="6547" w:hanging="360"/>
      </w:pPr>
      <w:rPr>
        <w:rFonts w:ascii="Wingdings" w:hAnsi="Wingdings" w:hint="default"/>
      </w:rPr>
    </w:lvl>
  </w:abstractNum>
  <w:abstractNum w:abstractNumId="43" w15:restartNumberingAfterBreak="0">
    <w:nsid w:val="5A0C3D91"/>
    <w:multiLevelType w:val="hybridMultilevel"/>
    <w:tmpl w:val="2BEEB97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604B58CA"/>
    <w:multiLevelType w:val="multilevel"/>
    <w:tmpl w:val="2ECC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F343EE"/>
    <w:multiLevelType w:val="multilevel"/>
    <w:tmpl w:val="983E06D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AF371B"/>
    <w:multiLevelType w:val="multilevel"/>
    <w:tmpl w:val="A544AE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123DF"/>
    <w:multiLevelType w:val="hybridMultilevel"/>
    <w:tmpl w:val="FF3416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3047617">
    <w:abstractNumId w:val="0"/>
  </w:num>
  <w:num w:numId="2" w16cid:durableId="948394943">
    <w:abstractNumId w:val="21"/>
  </w:num>
  <w:num w:numId="3" w16cid:durableId="2114087132">
    <w:abstractNumId w:val="2"/>
  </w:num>
  <w:num w:numId="4" w16cid:durableId="109014278">
    <w:abstractNumId w:val="29"/>
  </w:num>
  <w:num w:numId="5" w16cid:durableId="1450782261">
    <w:abstractNumId w:val="22"/>
  </w:num>
  <w:num w:numId="6" w16cid:durableId="1762221166">
    <w:abstractNumId w:val="27"/>
  </w:num>
  <w:num w:numId="7" w16cid:durableId="999694357">
    <w:abstractNumId w:val="17"/>
  </w:num>
  <w:num w:numId="8" w16cid:durableId="2045860860">
    <w:abstractNumId w:val="24"/>
  </w:num>
  <w:num w:numId="9" w16cid:durableId="424425288">
    <w:abstractNumId w:val="26"/>
  </w:num>
  <w:num w:numId="10" w16cid:durableId="1968388534">
    <w:abstractNumId w:val="23"/>
  </w:num>
  <w:num w:numId="11" w16cid:durableId="909076649">
    <w:abstractNumId w:val="18"/>
  </w:num>
  <w:num w:numId="12" w16cid:durableId="1692995558">
    <w:abstractNumId w:val="4"/>
  </w:num>
  <w:num w:numId="13" w16cid:durableId="550918728">
    <w:abstractNumId w:val="10"/>
  </w:num>
  <w:num w:numId="14" w16cid:durableId="1092438466">
    <w:abstractNumId w:val="19"/>
  </w:num>
  <w:num w:numId="15" w16cid:durableId="1692562844">
    <w:abstractNumId w:val="16"/>
  </w:num>
  <w:num w:numId="16" w16cid:durableId="901912154">
    <w:abstractNumId w:val="7"/>
  </w:num>
  <w:num w:numId="17" w16cid:durableId="888565029">
    <w:abstractNumId w:val="3"/>
  </w:num>
  <w:num w:numId="18" w16cid:durableId="80414119">
    <w:abstractNumId w:val="11"/>
  </w:num>
  <w:num w:numId="19" w16cid:durableId="13460565">
    <w:abstractNumId w:val="5"/>
  </w:num>
  <w:num w:numId="20" w16cid:durableId="1553271251">
    <w:abstractNumId w:val="12"/>
  </w:num>
  <w:num w:numId="21" w16cid:durableId="404496743">
    <w:abstractNumId w:val="14"/>
  </w:num>
  <w:num w:numId="22" w16cid:durableId="750467335">
    <w:abstractNumId w:val="9"/>
  </w:num>
  <w:num w:numId="23" w16cid:durableId="263072661">
    <w:abstractNumId w:val="13"/>
  </w:num>
  <w:num w:numId="24" w16cid:durableId="612252954">
    <w:abstractNumId w:val="25"/>
  </w:num>
  <w:num w:numId="25" w16cid:durableId="1008602123">
    <w:abstractNumId w:val="6"/>
  </w:num>
  <w:num w:numId="26" w16cid:durableId="860123817">
    <w:abstractNumId w:val="15"/>
  </w:num>
  <w:num w:numId="27" w16cid:durableId="2105421406">
    <w:abstractNumId w:val="28"/>
  </w:num>
  <w:num w:numId="28" w16cid:durableId="233709946">
    <w:abstractNumId w:val="8"/>
  </w:num>
  <w:num w:numId="29" w16cid:durableId="2129157656">
    <w:abstractNumId w:val="1"/>
  </w:num>
  <w:num w:numId="30" w16cid:durableId="454950999">
    <w:abstractNumId w:val="20"/>
  </w:num>
  <w:num w:numId="31" w16cid:durableId="1184396478">
    <w:abstractNumId w:val="33"/>
  </w:num>
  <w:num w:numId="32" w16cid:durableId="2082680127">
    <w:abstractNumId w:val="35"/>
  </w:num>
  <w:num w:numId="33" w16cid:durableId="2114812399">
    <w:abstractNumId w:val="42"/>
  </w:num>
  <w:num w:numId="34" w16cid:durableId="425151208">
    <w:abstractNumId w:val="44"/>
  </w:num>
  <w:num w:numId="35" w16cid:durableId="1787625958">
    <w:abstractNumId w:val="45"/>
  </w:num>
  <w:num w:numId="36" w16cid:durableId="42095463">
    <w:abstractNumId w:val="46"/>
  </w:num>
  <w:num w:numId="37" w16cid:durableId="1316375088">
    <w:abstractNumId w:val="32"/>
  </w:num>
  <w:num w:numId="38" w16cid:durableId="1387487944">
    <w:abstractNumId w:val="40"/>
  </w:num>
  <w:num w:numId="39" w16cid:durableId="1387800455">
    <w:abstractNumId w:val="32"/>
  </w:num>
  <w:num w:numId="40" w16cid:durableId="445807046">
    <w:abstractNumId w:val="37"/>
  </w:num>
  <w:num w:numId="41" w16cid:durableId="78792154">
    <w:abstractNumId w:val="47"/>
  </w:num>
  <w:num w:numId="42" w16cid:durableId="123427820">
    <w:abstractNumId w:val="31"/>
  </w:num>
  <w:num w:numId="43" w16cid:durableId="795416502">
    <w:abstractNumId w:val="43"/>
  </w:num>
  <w:num w:numId="44" w16cid:durableId="1294868745">
    <w:abstractNumId w:val="36"/>
  </w:num>
  <w:num w:numId="45" w16cid:durableId="536431452">
    <w:abstractNumId w:val="5"/>
    <w:lvlOverride w:ilvl="0"/>
    <w:lvlOverride w:ilvl="1"/>
    <w:lvlOverride w:ilvl="2"/>
    <w:lvlOverride w:ilvl="3"/>
    <w:lvlOverride w:ilvl="4"/>
    <w:lvlOverride w:ilvl="5"/>
    <w:lvlOverride w:ilvl="6"/>
    <w:lvlOverride w:ilvl="7"/>
    <w:lvlOverride w:ilvl="8"/>
  </w:num>
  <w:num w:numId="46" w16cid:durableId="999045084">
    <w:abstractNumId w:val="30"/>
  </w:num>
  <w:num w:numId="47" w16cid:durableId="643973923">
    <w:abstractNumId w:val="39"/>
  </w:num>
  <w:num w:numId="48" w16cid:durableId="1675104933">
    <w:abstractNumId w:val="34"/>
  </w:num>
  <w:num w:numId="49" w16cid:durableId="146213381">
    <w:abstractNumId w:val="41"/>
  </w:num>
  <w:num w:numId="50" w16cid:durableId="5524290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1"/>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B5F"/>
    <w:rsid w:val="000056F9"/>
    <w:rsid w:val="00010421"/>
    <w:rsid w:val="00015619"/>
    <w:rsid w:val="00016F04"/>
    <w:rsid w:val="000201DF"/>
    <w:rsid w:val="0002194D"/>
    <w:rsid w:val="000223E9"/>
    <w:rsid w:val="00026CAD"/>
    <w:rsid w:val="00027B98"/>
    <w:rsid w:val="00032297"/>
    <w:rsid w:val="00036457"/>
    <w:rsid w:val="000432FC"/>
    <w:rsid w:val="0004422D"/>
    <w:rsid w:val="00044A5F"/>
    <w:rsid w:val="000504D2"/>
    <w:rsid w:val="0005208A"/>
    <w:rsid w:val="0005379F"/>
    <w:rsid w:val="00054C6D"/>
    <w:rsid w:val="00056EE7"/>
    <w:rsid w:val="0006038C"/>
    <w:rsid w:val="00061895"/>
    <w:rsid w:val="0006390D"/>
    <w:rsid w:val="000718BE"/>
    <w:rsid w:val="00077D50"/>
    <w:rsid w:val="0008306E"/>
    <w:rsid w:val="00086985"/>
    <w:rsid w:val="00086E9E"/>
    <w:rsid w:val="000956B7"/>
    <w:rsid w:val="000A18F0"/>
    <w:rsid w:val="000A23D3"/>
    <w:rsid w:val="000B0C1A"/>
    <w:rsid w:val="000B3A89"/>
    <w:rsid w:val="000B6961"/>
    <w:rsid w:val="000C33A7"/>
    <w:rsid w:val="000C3D54"/>
    <w:rsid w:val="000C4126"/>
    <w:rsid w:val="000C4C14"/>
    <w:rsid w:val="000C5EFC"/>
    <w:rsid w:val="000C781F"/>
    <w:rsid w:val="000D04CC"/>
    <w:rsid w:val="000D3816"/>
    <w:rsid w:val="000D66DB"/>
    <w:rsid w:val="000D6F10"/>
    <w:rsid w:val="000E2AC8"/>
    <w:rsid w:val="000E5886"/>
    <w:rsid w:val="000E624D"/>
    <w:rsid w:val="000F033E"/>
    <w:rsid w:val="000F0D02"/>
    <w:rsid w:val="000F1EEE"/>
    <w:rsid w:val="000F36F6"/>
    <w:rsid w:val="000F6833"/>
    <w:rsid w:val="001009D3"/>
    <w:rsid w:val="00102697"/>
    <w:rsid w:val="00104DE7"/>
    <w:rsid w:val="0011406A"/>
    <w:rsid w:val="00117FB0"/>
    <w:rsid w:val="001231E3"/>
    <w:rsid w:val="001238D9"/>
    <w:rsid w:val="00124905"/>
    <w:rsid w:val="00126521"/>
    <w:rsid w:val="001303AF"/>
    <w:rsid w:val="00130DE4"/>
    <w:rsid w:val="001331BB"/>
    <w:rsid w:val="00156E99"/>
    <w:rsid w:val="00162573"/>
    <w:rsid w:val="00165B3E"/>
    <w:rsid w:val="0017159E"/>
    <w:rsid w:val="0017178D"/>
    <w:rsid w:val="00172CC2"/>
    <w:rsid w:val="001764DE"/>
    <w:rsid w:val="00184CB2"/>
    <w:rsid w:val="0018706E"/>
    <w:rsid w:val="00187232"/>
    <w:rsid w:val="00190842"/>
    <w:rsid w:val="0019210E"/>
    <w:rsid w:val="00194C9D"/>
    <w:rsid w:val="001A1DDE"/>
    <w:rsid w:val="001A5753"/>
    <w:rsid w:val="001A649C"/>
    <w:rsid w:val="001A67AD"/>
    <w:rsid w:val="001A7C67"/>
    <w:rsid w:val="001B060E"/>
    <w:rsid w:val="001C047D"/>
    <w:rsid w:val="001C30A7"/>
    <w:rsid w:val="001C332F"/>
    <w:rsid w:val="001C48BB"/>
    <w:rsid w:val="001C7070"/>
    <w:rsid w:val="001C7198"/>
    <w:rsid w:val="001C795B"/>
    <w:rsid w:val="001C7D34"/>
    <w:rsid w:val="001D26E7"/>
    <w:rsid w:val="001D51B3"/>
    <w:rsid w:val="001D5B32"/>
    <w:rsid w:val="001D5DB3"/>
    <w:rsid w:val="001D78AA"/>
    <w:rsid w:val="001D7F40"/>
    <w:rsid w:val="001E0F8F"/>
    <w:rsid w:val="001E39CD"/>
    <w:rsid w:val="001E4119"/>
    <w:rsid w:val="001E5757"/>
    <w:rsid w:val="001F2A39"/>
    <w:rsid w:val="001F3213"/>
    <w:rsid w:val="001F5B8A"/>
    <w:rsid w:val="00202BC1"/>
    <w:rsid w:val="00202BDF"/>
    <w:rsid w:val="00206190"/>
    <w:rsid w:val="00214DE5"/>
    <w:rsid w:val="002156EB"/>
    <w:rsid w:val="00216525"/>
    <w:rsid w:val="0022534C"/>
    <w:rsid w:val="0023016F"/>
    <w:rsid w:val="002342FF"/>
    <w:rsid w:val="00234573"/>
    <w:rsid w:val="002410E9"/>
    <w:rsid w:val="00242BA2"/>
    <w:rsid w:val="0024392F"/>
    <w:rsid w:val="00243A9F"/>
    <w:rsid w:val="00243AEF"/>
    <w:rsid w:val="0024445E"/>
    <w:rsid w:val="00253509"/>
    <w:rsid w:val="002548B8"/>
    <w:rsid w:val="002577AD"/>
    <w:rsid w:val="00261164"/>
    <w:rsid w:val="00262642"/>
    <w:rsid w:val="00262DFE"/>
    <w:rsid w:val="00262F67"/>
    <w:rsid w:val="002646F5"/>
    <w:rsid w:val="00267EEA"/>
    <w:rsid w:val="002748FB"/>
    <w:rsid w:val="00274E74"/>
    <w:rsid w:val="002755A7"/>
    <w:rsid w:val="00280549"/>
    <w:rsid w:val="00283A7A"/>
    <w:rsid w:val="00284F5E"/>
    <w:rsid w:val="00285127"/>
    <w:rsid w:val="002875A4"/>
    <w:rsid w:val="0029050E"/>
    <w:rsid w:val="00290E61"/>
    <w:rsid w:val="00291644"/>
    <w:rsid w:val="00292C4F"/>
    <w:rsid w:val="002935F6"/>
    <w:rsid w:val="002950F4"/>
    <w:rsid w:val="002A1633"/>
    <w:rsid w:val="002A2FAA"/>
    <w:rsid w:val="002A3225"/>
    <w:rsid w:val="002A41A3"/>
    <w:rsid w:val="002A5676"/>
    <w:rsid w:val="002A6134"/>
    <w:rsid w:val="002A63F0"/>
    <w:rsid w:val="002B4537"/>
    <w:rsid w:val="002B5089"/>
    <w:rsid w:val="002B66C8"/>
    <w:rsid w:val="002C08D3"/>
    <w:rsid w:val="002C3E89"/>
    <w:rsid w:val="002C5080"/>
    <w:rsid w:val="002C6F30"/>
    <w:rsid w:val="002C7864"/>
    <w:rsid w:val="002D439D"/>
    <w:rsid w:val="002E1C79"/>
    <w:rsid w:val="002E7AE5"/>
    <w:rsid w:val="002F3EA9"/>
    <w:rsid w:val="002F6019"/>
    <w:rsid w:val="0030322E"/>
    <w:rsid w:val="00305285"/>
    <w:rsid w:val="0030555F"/>
    <w:rsid w:val="00314AE4"/>
    <w:rsid w:val="003215CA"/>
    <w:rsid w:val="003272C0"/>
    <w:rsid w:val="00331F8B"/>
    <w:rsid w:val="00334663"/>
    <w:rsid w:val="0033556C"/>
    <w:rsid w:val="00336537"/>
    <w:rsid w:val="00343B33"/>
    <w:rsid w:val="00343CD0"/>
    <w:rsid w:val="00352808"/>
    <w:rsid w:val="00353596"/>
    <w:rsid w:val="00353CD5"/>
    <w:rsid w:val="00353DE0"/>
    <w:rsid w:val="00354CD9"/>
    <w:rsid w:val="0035596D"/>
    <w:rsid w:val="00356646"/>
    <w:rsid w:val="00363FF6"/>
    <w:rsid w:val="003662BE"/>
    <w:rsid w:val="00370E2C"/>
    <w:rsid w:val="00375926"/>
    <w:rsid w:val="00381F11"/>
    <w:rsid w:val="003827E0"/>
    <w:rsid w:val="003827ED"/>
    <w:rsid w:val="00385A2F"/>
    <w:rsid w:val="00391526"/>
    <w:rsid w:val="00391C89"/>
    <w:rsid w:val="00392B64"/>
    <w:rsid w:val="00392B84"/>
    <w:rsid w:val="00394229"/>
    <w:rsid w:val="003952AA"/>
    <w:rsid w:val="003A3B2C"/>
    <w:rsid w:val="003A5061"/>
    <w:rsid w:val="003A624D"/>
    <w:rsid w:val="003A65FF"/>
    <w:rsid w:val="003B0FFF"/>
    <w:rsid w:val="003B2EFF"/>
    <w:rsid w:val="003B35D9"/>
    <w:rsid w:val="003C0486"/>
    <w:rsid w:val="003C138F"/>
    <w:rsid w:val="003C24F2"/>
    <w:rsid w:val="003C5C5D"/>
    <w:rsid w:val="003C7B13"/>
    <w:rsid w:val="003C7D78"/>
    <w:rsid w:val="003D4ACE"/>
    <w:rsid w:val="003D579F"/>
    <w:rsid w:val="003E067A"/>
    <w:rsid w:val="003E5DCE"/>
    <w:rsid w:val="003E69A2"/>
    <w:rsid w:val="003F098C"/>
    <w:rsid w:val="003F201F"/>
    <w:rsid w:val="003F23F6"/>
    <w:rsid w:val="003F3505"/>
    <w:rsid w:val="003F503A"/>
    <w:rsid w:val="00401D19"/>
    <w:rsid w:val="0040270B"/>
    <w:rsid w:val="004058AE"/>
    <w:rsid w:val="00411C8E"/>
    <w:rsid w:val="004124BA"/>
    <w:rsid w:val="00413733"/>
    <w:rsid w:val="00421083"/>
    <w:rsid w:val="00422C23"/>
    <w:rsid w:val="00431964"/>
    <w:rsid w:val="0043379B"/>
    <w:rsid w:val="00440557"/>
    <w:rsid w:val="00440C37"/>
    <w:rsid w:val="00442567"/>
    <w:rsid w:val="004453F7"/>
    <w:rsid w:val="004454F4"/>
    <w:rsid w:val="00451435"/>
    <w:rsid w:val="00453742"/>
    <w:rsid w:val="00460A9E"/>
    <w:rsid w:val="00462A79"/>
    <w:rsid w:val="00465845"/>
    <w:rsid w:val="004727B5"/>
    <w:rsid w:val="00472BB6"/>
    <w:rsid w:val="00475209"/>
    <w:rsid w:val="0048019D"/>
    <w:rsid w:val="00480514"/>
    <w:rsid w:val="004841B3"/>
    <w:rsid w:val="00484CAF"/>
    <w:rsid w:val="00486903"/>
    <w:rsid w:val="0049366F"/>
    <w:rsid w:val="004956BE"/>
    <w:rsid w:val="004A1697"/>
    <w:rsid w:val="004A1C87"/>
    <w:rsid w:val="004A424A"/>
    <w:rsid w:val="004A498C"/>
    <w:rsid w:val="004A4B1E"/>
    <w:rsid w:val="004B044E"/>
    <w:rsid w:val="004B1E23"/>
    <w:rsid w:val="004B1F75"/>
    <w:rsid w:val="004B259C"/>
    <w:rsid w:val="004B61AB"/>
    <w:rsid w:val="004C10EC"/>
    <w:rsid w:val="004C35D9"/>
    <w:rsid w:val="004C5855"/>
    <w:rsid w:val="004D0952"/>
    <w:rsid w:val="004D0F14"/>
    <w:rsid w:val="004D1226"/>
    <w:rsid w:val="004D3C4A"/>
    <w:rsid w:val="004D5099"/>
    <w:rsid w:val="004E1D68"/>
    <w:rsid w:val="004E5961"/>
    <w:rsid w:val="004E7837"/>
    <w:rsid w:val="004F0817"/>
    <w:rsid w:val="004F1584"/>
    <w:rsid w:val="004F3401"/>
    <w:rsid w:val="004F39C6"/>
    <w:rsid w:val="004F58C4"/>
    <w:rsid w:val="005001E4"/>
    <w:rsid w:val="00503732"/>
    <w:rsid w:val="005047A2"/>
    <w:rsid w:val="00506B66"/>
    <w:rsid w:val="0050765F"/>
    <w:rsid w:val="005150A6"/>
    <w:rsid w:val="00515C20"/>
    <w:rsid w:val="0053044B"/>
    <w:rsid w:val="00532EDC"/>
    <w:rsid w:val="00533DEA"/>
    <w:rsid w:val="005422B4"/>
    <w:rsid w:val="00547ED6"/>
    <w:rsid w:val="0055024C"/>
    <w:rsid w:val="00552739"/>
    <w:rsid w:val="00556C08"/>
    <w:rsid w:val="0055765A"/>
    <w:rsid w:val="0056056E"/>
    <w:rsid w:val="00561881"/>
    <w:rsid w:val="0056445A"/>
    <w:rsid w:val="0056462D"/>
    <w:rsid w:val="005666DC"/>
    <w:rsid w:val="005704C9"/>
    <w:rsid w:val="005724A5"/>
    <w:rsid w:val="00573081"/>
    <w:rsid w:val="00574B44"/>
    <w:rsid w:val="00577AA6"/>
    <w:rsid w:val="00577D0C"/>
    <w:rsid w:val="00580AC1"/>
    <w:rsid w:val="00581AA7"/>
    <w:rsid w:val="00582E5C"/>
    <w:rsid w:val="00583557"/>
    <w:rsid w:val="005856AE"/>
    <w:rsid w:val="00585D96"/>
    <w:rsid w:val="005A465A"/>
    <w:rsid w:val="005A7BE5"/>
    <w:rsid w:val="005A7BFE"/>
    <w:rsid w:val="005B3338"/>
    <w:rsid w:val="005C35D3"/>
    <w:rsid w:val="005C421D"/>
    <w:rsid w:val="005C483A"/>
    <w:rsid w:val="005D0583"/>
    <w:rsid w:val="005D064D"/>
    <w:rsid w:val="005D0948"/>
    <w:rsid w:val="005D2841"/>
    <w:rsid w:val="005D464E"/>
    <w:rsid w:val="005E4B7F"/>
    <w:rsid w:val="005F04F2"/>
    <w:rsid w:val="005F3055"/>
    <w:rsid w:val="005F516B"/>
    <w:rsid w:val="005F5617"/>
    <w:rsid w:val="00607C2D"/>
    <w:rsid w:val="00607D14"/>
    <w:rsid w:val="006105E1"/>
    <w:rsid w:val="00612780"/>
    <w:rsid w:val="00614D1D"/>
    <w:rsid w:val="00615330"/>
    <w:rsid w:val="006201B2"/>
    <w:rsid w:val="006222F7"/>
    <w:rsid w:val="00622FC0"/>
    <w:rsid w:val="006262B6"/>
    <w:rsid w:val="006325DC"/>
    <w:rsid w:val="006334D1"/>
    <w:rsid w:val="00647746"/>
    <w:rsid w:val="00660198"/>
    <w:rsid w:val="00660945"/>
    <w:rsid w:val="00661BF1"/>
    <w:rsid w:val="00664FE6"/>
    <w:rsid w:val="00666F25"/>
    <w:rsid w:val="006720E3"/>
    <w:rsid w:val="00672B41"/>
    <w:rsid w:val="00672EC8"/>
    <w:rsid w:val="00681A33"/>
    <w:rsid w:val="006831B3"/>
    <w:rsid w:val="006831C0"/>
    <w:rsid w:val="00684DFF"/>
    <w:rsid w:val="006902F6"/>
    <w:rsid w:val="00690D31"/>
    <w:rsid w:val="00692D25"/>
    <w:rsid w:val="00692FA8"/>
    <w:rsid w:val="00692FBE"/>
    <w:rsid w:val="00694A16"/>
    <w:rsid w:val="00694C13"/>
    <w:rsid w:val="00694C2A"/>
    <w:rsid w:val="006951A6"/>
    <w:rsid w:val="006958E3"/>
    <w:rsid w:val="00696416"/>
    <w:rsid w:val="006A2199"/>
    <w:rsid w:val="006A279B"/>
    <w:rsid w:val="006A2DE8"/>
    <w:rsid w:val="006A3581"/>
    <w:rsid w:val="006A416F"/>
    <w:rsid w:val="006A6DAB"/>
    <w:rsid w:val="006A7D49"/>
    <w:rsid w:val="006B1E6D"/>
    <w:rsid w:val="006B571E"/>
    <w:rsid w:val="006C2AD6"/>
    <w:rsid w:val="006C323F"/>
    <w:rsid w:val="006C3EB7"/>
    <w:rsid w:val="006C4B28"/>
    <w:rsid w:val="006C4CB2"/>
    <w:rsid w:val="006C6694"/>
    <w:rsid w:val="006C7F41"/>
    <w:rsid w:val="006D1349"/>
    <w:rsid w:val="006D40A5"/>
    <w:rsid w:val="006D4FC8"/>
    <w:rsid w:val="006D6EF2"/>
    <w:rsid w:val="006D7067"/>
    <w:rsid w:val="006E5A87"/>
    <w:rsid w:val="006F2A47"/>
    <w:rsid w:val="006F2C61"/>
    <w:rsid w:val="006F3F1B"/>
    <w:rsid w:val="006F4553"/>
    <w:rsid w:val="006F73EE"/>
    <w:rsid w:val="00700A2E"/>
    <w:rsid w:val="007075DC"/>
    <w:rsid w:val="00707D7B"/>
    <w:rsid w:val="007109FA"/>
    <w:rsid w:val="00712BA5"/>
    <w:rsid w:val="00712D89"/>
    <w:rsid w:val="00717408"/>
    <w:rsid w:val="007222EB"/>
    <w:rsid w:val="00724316"/>
    <w:rsid w:val="00725AD5"/>
    <w:rsid w:val="00725F2F"/>
    <w:rsid w:val="007276FD"/>
    <w:rsid w:val="00730E67"/>
    <w:rsid w:val="00734E31"/>
    <w:rsid w:val="00735490"/>
    <w:rsid w:val="00737B9F"/>
    <w:rsid w:val="007432B4"/>
    <w:rsid w:val="00744308"/>
    <w:rsid w:val="00751286"/>
    <w:rsid w:val="0075317B"/>
    <w:rsid w:val="00757337"/>
    <w:rsid w:val="00761BE4"/>
    <w:rsid w:val="0076322D"/>
    <w:rsid w:val="007635BC"/>
    <w:rsid w:val="00764EEB"/>
    <w:rsid w:val="0076699A"/>
    <w:rsid w:val="00767E64"/>
    <w:rsid w:val="0077036D"/>
    <w:rsid w:val="007749C9"/>
    <w:rsid w:val="00774B7B"/>
    <w:rsid w:val="00775D37"/>
    <w:rsid w:val="00776F39"/>
    <w:rsid w:val="00780991"/>
    <w:rsid w:val="00782DA5"/>
    <w:rsid w:val="007839FB"/>
    <w:rsid w:val="00786974"/>
    <w:rsid w:val="00791A94"/>
    <w:rsid w:val="00794611"/>
    <w:rsid w:val="007A0CC3"/>
    <w:rsid w:val="007A5A5F"/>
    <w:rsid w:val="007B5F14"/>
    <w:rsid w:val="007B60E0"/>
    <w:rsid w:val="007B7AAF"/>
    <w:rsid w:val="007C4E81"/>
    <w:rsid w:val="007C580B"/>
    <w:rsid w:val="007C6F66"/>
    <w:rsid w:val="007C797A"/>
    <w:rsid w:val="007D788D"/>
    <w:rsid w:val="007E0E11"/>
    <w:rsid w:val="007E2A41"/>
    <w:rsid w:val="007E4FA7"/>
    <w:rsid w:val="007E568C"/>
    <w:rsid w:val="007E74A0"/>
    <w:rsid w:val="007F014A"/>
    <w:rsid w:val="007F4493"/>
    <w:rsid w:val="007F4B23"/>
    <w:rsid w:val="007F57EF"/>
    <w:rsid w:val="00802FF4"/>
    <w:rsid w:val="0080430A"/>
    <w:rsid w:val="00804EBA"/>
    <w:rsid w:val="00807C9F"/>
    <w:rsid w:val="00811C7C"/>
    <w:rsid w:val="0081323A"/>
    <w:rsid w:val="00815426"/>
    <w:rsid w:val="00821BB1"/>
    <w:rsid w:val="00822B7F"/>
    <w:rsid w:val="00824BAE"/>
    <w:rsid w:val="00825D3F"/>
    <w:rsid w:val="00833017"/>
    <w:rsid w:val="008340A3"/>
    <w:rsid w:val="00835A66"/>
    <w:rsid w:val="0084132B"/>
    <w:rsid w:val="008528D1"/>
    <w:rsid w:val="0085363E"/>
    <w:rsid w:val="00854BD2"/>
    <w:rsid w:val="00855945"/>
    <w:rsid w:val="00856631"/>
    <w:rsid w:val="00857B38"/>
    <w:rsid w:val="0086067F"/>
    <w:rsid w:val="0086184C"/>
    <w:rsid w:val="00862D4C"/>
    <w:rsid w:val="00866CB3"/>
    <w:rsid w:val="00867648"/>
    <w:rsid w:val="00872A2D"/>
    <w:rsid w:val="008741FF"/>
    <w:rsid w:val="0087643E"/>
    <w:rsid w:val="008834B7"/>
    <w:rsid w:val="008850C6"/>
    <w:rsid w:val="00885104"/>
    <w:rsid w:val="0089214C"/>
    <w:rsid w:val="008937D3"/>
    <w:rsid w:val="008A07FF"/>
    <w:rsid w:val="008A0A37"/>
    <w:rsid w:val="008A180E"/>
    <w:rsid w:val="008A1ACB"/>
    <w:rsid w:val="008A1D8A"/>
    <w:rsid w:val="008A2861"/>
    <w:rsid w:val="008A2F54"/>
    <w:rsid w:val="008B4726"/>
    <w:rsid w:val="008B567C"/>
    <w:rsid w:val="008C2D35"/>
    <w:rsid w:val="008C562A"/>
    <w:rsid w:val="008C612D"/>
    <w:rsid w:val="008D2DF0"/>
    <w:rsid w:val="008D331B"/>
    <w:rsid w:val="008D38E5"/>
    <w:rsid w:val="008D3EAF"/>
    <w:rsid w:val="008D721F"/>
    <w:rsid w:val="008D78BF"/>
    <w:rsid w:val="008E27B0"/>
    <w:rsid w:val="008E3F00"/>
    <w:rsid w:val="008E679C"/>
    <w:rsid w:val="008F0BE4"/>
    <w:rsid w:val="008F3426"/>
    <w:rsid w:val="008F721E"/>
    <w:rsid w:val="008F7DB3"/>
    <w:rsid w:val="00903971"/>
    <w:rsid w:val="00915BF5"/>
    <w:rsid w:val="00916765"/>
    <w:rsid w:val="00917411"/>
    <w:rsid w:val="009223B3"/>
    <w:rsid w:val="0092287E"/>
    <w:rsid w:val="00936B11"/>
    <w:rsid w:val="00940C4A"/>
    <w:rsid w:val="0094128A"/>
    <w:rsid w:val="00946264"/>
    <w:rsid w:val="00950D28"/>
    <w:rsid w:val="00951232"/>
    <w:rsid w:val="00952506"/>
    <w:rsid w:val="00952B75"/>
    <w:rsid w:val="00966DE5"/>
    <w:rsid w:val="00966E47"/>
    <w:rsid w:val="00970A22"/>
    <w:rsid w:val="0097184D"/>
    <w:rsid w:val="00972359"/>
    <w:rsid w:val="009762EB"/>
    <w:rsid w:val="00982C86"/>
    <w:rsid w:val="009840BE"/>
    <w:rsid w:val="00985361"/>
    <w:rsid w:val="00986624"/>
    <w:rsid w:val="009877C4"/>
    <w:rsid w:val="0099278D"/>
    <w:rsid w:val="009A05C0"/>
    <w:rsid w:val="009A4696"/>
    <w:rsid w:val="009A6BC7"/>
    <w:rsid w:val="009B1114"/>
    <w:rsid w:val="009B3EAC"/>
    <w:rsid w:val="009B6AE7"/>
    <w:rsid w:val="009B6FF6"/>
    <w:rsid w:val="009C0B9B"/>
    <w:rsid w:val="009C2408"/>
    <w:rsid w:val="009C60C4"/>
    <w:rsid w:val="009D0376"/>
    <w:rsid w:val="009D118C"/>
    <w:rsid w:val="009D1F88"/>
    <w:rsid w:val="009D2481"/>
    <w:rsid w:val="009D43EF"/>
    <w:rsid w:val="009D53F0"/>
    <w:rsid w:val="009D684B"/>
    <w:rsid w:val="009D69BF"/>
    <w:rsid w:val="009D6AD8"/>
    <w:rsid w:val="009D6EAC"/>
    <w:rsid w:val="009D7941"/>
    <w:rsid w:val="009E16FD"/>
    <w:rsid w:val="009E21FC"/>
    <w:rsid w:val="009E63A0"/>
    <w:rsid w:val="009E6487"/>
    <w:rsid w:val="009F0AA0"/>
    <w:rsid w:val="009F1126"/>
    <w:rsid w:val="009F6324"/>
    <w:rsid w:val="009F6860"/>
    <w:rsid w:val="00A00F86"/>
    <w:rsid w:val="00A02DEA"/>
    <w:rsid w:val="00A030F2"/>
    <w:rsid w:val="00A03FA2"/>
    <w:rsid w:val="00A2389B"/>
    <w:rsid w:val="00A24727"/>
    <w:rsid w:val="00A35B77"/>
    <w:rsid w:val="00A40DCF"/>
    <w:rsid w:val="00A40FCA"/>
    <w:rsid w:val="00A4485E"/>
    <w:rsid w:val="00A46263"/>
    <w:rsid w:val="00A52E41"/>
    <w:rsid w:val="00A54876"/>
    <w:rsid w:val="00A55946"/>
    <w:rsid w:val="00A601DC"/>
    <w:rsid w:val="00A6436A"/>
    <w:rsid w:val="00A72070"/>
    <w:rsid w:val="00A75374"/>
    <w:rsid w:val="00A81D59"/>
    <w:rsid w:val="00A83018"/>
    <w:rsid w:val="00A843F0"/>
    <w:rsid w:val="00A942E7"/>
    <w:rsid w:val="00AA1B97"/>
    <w:rsid w:val="00AA212E"/>
    <w:rsid w:val="00AA4859"/>
    <w:rsid w:val="00AB1A14"/>
    <w:rsid w:val="00AB2DB4"/>
    <w:rsid w:val="00AB47B3"/>
    <w:rsid w:val="00AB67E9"/>
    <w:rsid w:val="00AC1ABF"/>
    <w:rsid w:val="00AC2A21"/>
    <w:rsid w:val="00AD39F4"/>
    <w:rsid w:val="00AD49C9"/>
    <w:rsid w:val="00AE180A"/>
    <w:rsid w:val="00AF06E9"/>
    <w:rsid w:val="00AF2B58"/>
    <w:rsid w:val="00AF33EB"/>
    <w:rsid w:val="00AF590C"/>
    <w:rsid w:val="00B01745"/>
    <w:rsid w:val="00B0218F"/>
    <w:rsid w:val="00B10693"/>
    <w:rsid w:val="00B129DD"/>
    <w:rsid w:val="00B25559"/>
    <w:rsid w:val="00B26EAD"/>
    <w:rsid w:val="00B321A2"/>
    <w:rsid w:val="00B33C11"/>
    <w:rsid w:val="00B35F47"/>
    <w:rsid w:val="00B3695B"/>
    <w:rsid w:val="00B376A6"/>
    <w:rsid w:val="00B40020"/>
    <w:rsid w:val="00B41DAC"/>
    <w:rsid w:val="00B44448"/>
    <w:rsid w:val="00B45D0B"/>
    <w:rsid w:val="00B46D52"/>
    <w:rsid w:val="00B54187"/>
    <w:rsid w:val="00B603E2"/>
    <w:rsid w:val="00B60A11"/>
    <w:rsid w:val="00B6241D"/>
    <w:rsid w:val="00B708D4"/>
    <w:rsid w:val="00B75ADD"/>
    <w:rsid w:val="00B77AF3"/>
    <w:rsid w:val="00B82432"/>
    <w:rsid w:val="00B8486E"/>
    <w:rsid w:val="00B875B8"/>
    <w:rsid w:val="00B87AA9"/>
    <w:rsid w:val="00B90505"/>
    <w:rsid w:val="00B93EC7"/>
    <w:rsid w:val="00BB59B9"/>
    <w:rsid w:val="00BC209C"/>
    <w:rsid w:val="00BD0FE7"/>
    <w:rsid w:val="00BD1DE3"/>
    <w:rsid w:val="00BD52E6"/>
    <w:rsid w:val="00BE1613"/>
    <w:rsid w:val="00BE1CE2"/>
    <w:rsid w:val="00BE427F"/>
    <w:rsid w:val="00BE6CB4"/>
    <w:rsid w:val="00BF1C7A"/>
    <w:rsid w:val="00BF26F3"/>
    <w:rsid w:val="00BF48B4"/>
    <w:rsid w:val="00BF57ED"/>
    <w:rsid w:val="00BF5EFC"/>
    <w:rsid w:val="00C00B68"/>
    <w:rsid w:val="00C01564"/>
    <w:rsid w:val="00C03886"/>
    <w:rsid w:val="00C073DB"/>
    <w:rsid w:val="00C13D34"/>
    <w:rsid w:val="00C16A98"/>
    <w:rsid w:val="00C17A2F"/>
    <w:rsid w:val="00C207FD"/>
    <w:rsid w:val="00C21A61"/>
    <w:rsid w:val="00C24351"/>
    <w:rsid w:val="00C309DF"/>
    <w:rsid w:val="00C32189"/>
    <w:rsid w:val="00C35FC9"/>
    <w:rsid w:val="00C42673"/>
    <w:rsid w:val="00C4456F"/>
    <w:rsid w:val="00C517FA"/>
    <w:rsid w:val="00C52579"/>
    <w:rsid w:val="00C61207"/>
    <w:rsid w:val="00C62829"/>
    <w:rsid w:val="00C62BBA"/>
    <w:rsid w:val="00C62D72"/>
    <w:rsid w:val="00C63673"/>
    <w:rsid w:val="00C64DBC"/>
    <w:rsid w:val="00C65EBA"/>
    <w:rsid w:val="00C67466"/>
    <w:rsid w:val="00C70D39"/>
    <w:rsid w:val="00C75C96"/>
    <w:rsid w:val="00C814AF"/>
    <w:rsid w:val="00C87B0B"/>
    <w:rsid w:val="00C91A41"/>
    <w:rsid w:val="00C95D9A"/>
    <w:rsid w:val="00C9753C"/>
    <w:rsid w:val="00CA0EC7"/>
    <w:rsid w:val="00CA195A"/>
    <w:rsid w:val="00CA377B"/>
    <w:rsid w:val="00CA425A"/>
    <w:rsid w:val="00CA6A82"/>
    <w:rsid w:val="00CB192D"/>
    <w:rsid w:val="00CB2676"/>
    <w:rsid w:val="00CB2E32"/>
    <w:rsid w:val="00CC20D7"/>
    <w:rsid w:val="00CC4983"/>
    <w:rsid w:val="00CC656C"/>
    <w:rsid w:val="00CC7E37"/>
    <w:rsid w:val="00CD03E1"/>
    <w:rsid w:val="00CE03A0"/>
    <w:rsid w:val="00CE146F"/>
    <w:rsid w:val="00CE40D0"/>
    <w:rsid w:val="00CE4494"/>
    <w:rsid w:val="00CE4FAD"/>
    <w:rsid w:val="00CE50FA"/>
    <w:rsid w:val="00CE5FCC"/>
    <w:rsid w:val="00CE6728"/>
    <w:rsid w:val="00CE6D4D"/>
    <w:rsid w:val="00CF0003"/>
    <w:rsid w:val="00CF0017"/>
    <w:rsid w:val="00D051E0"/>
    <w:rsid w:val="00D12276"/>
    <w:rsid w:val="00D12A39"/>
    <w:rsid w:val="00D140F1"/>
    <w:rsid w:val="00D16B13"/>
    <w:rsid w:val="00D257A5"/>
    <w:rsid w:val="00D261E2"/>
    <w:rsid w:val="00D26277"/>
    <w:rsid w:val="00D31CEE"/>
    <w:rsid w:val="00D32E97"/>
    <w:rsid w:val="00D336A5"/>
    <w:rsid w:val="00D402D6"/>
    <w:rsid w:val="00D40B5D"/>
    <w:rsid w:val="00D46FDD"/>
    <w:rsid w:val="00D60166"/>
    <w:rsid w:val="00D60B28"/>
    <w:rsid w:val="00D61415"/>
    <w:rsid w:val="00D64EB2"/>
    <w:rsid w:val="00D65AF8"/>
    <w:rsid w:val="00D71F82"/>
    <w:rsid w:val="00D843BC"/>
    <w:rsid w:val="00D859D9"/>
    <w:rsid w:val="00D9430A"/>
    <w:rsid w:val="00D952ED"/>
    <w:rsid w:val="00D96CDE"/>
    <w:rsid w:val="00D96D3A"/>
    <w:rsid w:val="00DA0BC7"/>
    <w:rsid w:val="00DA135B"/>
    <w:rsid w:val="00DA164B"/>
    <w:rsid w:val="00DA5601"/>
    <w:rsid w:val="00DA56B3"/>
    <w:rsid w:val="00DA74BD"/>
    <w:rsid w:val="00DB044A"/>
    <w:rsid w:val="00DB0F41"/>
    <w:rsid w:val="00DB4518"/>
    <w:rsid w:val="00DB5BC1"/>
    <w:rsid w:val="00DC08DA"/>
    <w:rsid w:val="00DC2EE8"/>
    <w:rsid w:val="00DC48B0"/>
    <w:rsid w:val="00DD0A75"/>
    <w:rsid w:val="00DD348D"/>
    <w:rsid w:val="00DD4C01"/>
    <w:rsid w:val="00DD7492"/>
    <w:rsid w:val="00DD7DFE"/>
    <w:rsid w:val="00DE45A0"/>
    <w:rsid w:val="00DE4C87"/>
    <w:rsid w:val="00DF1B4F"/>
    <w:rsid w:val="00DF33D6"/>
    <w:rsid w:val="00DF3DD9"/>
    <w:rsid w:val="00DF5118"/>
    <w:rsid w:val="00DF5B2C"/>
    <w:rsid w:val="00DF659A"/>
    <w:rsid w:val="00E01EFD"/>
    <w:rsid w:val="00E042EA"/>
    <w:rsid w:val="00E1131E"/>
    <w:rsid w:val="00E14633"/>
    <w:rsid w:val="00E15D92"/>
    <w:rsid w:val="00E1732D"/>
    <w:rsid w:val="00E1766B"/>
    <w:rsid w:val="00E17CF3"/>
    <w:rsid w:val="00E201AA"/>
    <w:rsid w:val="00E23FB3"/>
    <w:rsid w:val="00E244F3"/>
    <w:rsid w:val="00E25713"/>
    <w:rsid w:val="00E2768B"/>
    <w:rsid w:val="00E357DA"/>
    <w:rsid w:val="00E35D92"/>
    <w:rsid w:val="00E4690B"/>
    <w:rsid w:val="00E544E9"/>
    <w:rsid w:val="00E56D07"/>
    <w:rsid w:val="00E62AD0"/>
    <w:rsid w:val="00E6642B"/>
    <w:rsid w:val="00E71375"/>
    <w:rsid w:val="00E77650"/>
    <w:rsid w:val="00E83B8C"/>
    <w:rsid w:val="00E91F10"/>
    <w:rsid w:val="00EA22E3"/>
    <w:rsid w:val="00EA382C"/>
    <w:rsid w:val="00EA5274"/>
    <w:rsid w:val="00EB17A8"/>
    <w:rsid w:val="00EB2119"/>
    <w:rsid w:val="00EB62D1"/>
    <w:rsid w:val="00EB6A47"/>
    <w:rsid w:val="00EB706E"/>
    <w:rsid w:val="00EC2B68"/>
    <w:rsid w:val="00EC2F4A"/>
    <w:rsid w:val="00EC5690"/>
    <w:rsid w:val="00ED5AD0"/>
    <w:rsid w:val="00ED6C25"/>
    <w:rsid w:val="00ED78EC"/>
    <w:rsid w:val="00EE0DC1"/>
    <w:rsid w:val="00EE14CE"/>
    <w:rsid w:val="00EE69C1"/>
    <w:rsid w:val="00EE6D8B"/>
    <w:rsid w:val="00EE763F"/>
    <w:rsid w:val="00EF051F"/>
    <w:rsid w:val="00EF2776"/>
    <w:rsid w:val="00EF2D52"/>
    <w:rsid w:val="00EF6BE0"/>
    <w:rsid w:val="00EF7F23"/>
    <w:rsid w:val="00F00107"/>
    <w:rsid w:val="00F01D89"/>
    <w:rsid w:val="00F06289"/>
    <w:rsid w:val="00F06542"/>
    <w:rsid w:val="00F11226"/>
    <w:rsid w:val="00F137E9"/>
    <w:rsid w:val="00F13C4E"/>
    <w:rsid w:val="00F14673"/>
    <w:rsid w:val="00F21269"/>
    <w:rsid w:val="00F24E15"/>
    <w:rsid w:val="00F2524B"/>
    <w:rsid w:val="00F2625C"/>
    <w:rsid w:val="00F438E0"/>
    <w:rsid w:val="00F45EAD"/>
    <w:rsid w:val="00F46AC0"/>
    <w:rsid w:val="00F50D94"/>
    <w:rsid w:val="00F526D2"/>
    <w:rsid w:val="00F57EAB"/>
    <w:rsid w:val="00F57F82"/>
    <w:rsid w:val="00F6098F"/>
    <w:rsid w:val="00F60A2B"/>
    <w:rsid w:val="00F6345A"/>
    <w:rsid w:val="00F67384"/>
    <w:rsid w:val="00F732C8"/>
    <w:rsid w:val="00F74623"/>
    <w:rsid w:val="00F75A18"/>
    <w:rsid w:val="00F774DD"/>
    <w:rsid w:val="00F829B1"/>
    <w:rsid w:val="00F87DF5"/>
    <w:rsid w:val="00F90453"/>
    <w:rsid w:val="00F94AA9"/>
    <w:rsid w:val="00F95580"/>
    <w:rsid w:val="00F95657"/>
    <w:rsid w:val="00FA10E4"/>
    <w:rsid w:val="00FA1F5B"/>
    <w:rsid w:val="00FA3F84"/>
    <w:rsid w:val="00FA64DE"/>
    <w:rsid w:val="00FA65A1"/>
    <w:rsid w:val="00FA781A"/>
    <w:rsid w:val="00FB4F9B"/>
    <w:rsid w:val="00FB615A"/>
    <w:rsid w:val="00FB6BDF"/>
    <w:rsid w:val="00FC1F65"/>
    <w:rsid w:val="00FC4A14"/>
    <w:rsid w:val="00FC6340"/>
    <w:rsid w:val="00FC7B5D"/>
    <w:rsid w:val="00FD4C94"/>
    <w:rsid w:val="00FE2DCC"/>
    <w:rsid w:val="00FF6D1A"/>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C44E7FA"/>
  <w15:chartTrackingRefBased/>
  <w15:docId w15:val="{D2F8565A-2E2F-4F68-8AEC-36FA9753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val="en-GB" w:eastAsia="ar-SA"/>
    </w:rPr>
  </w:style>
  <w:style w:type="paragraph" w:styleId="Heading9">
    <w:name w:val="heading 9"/>
    <w:basedOn w:val="Normal"/>
    <w:next w:val="BodyText"/>
    <w:qFormat/>
    <w:pPr>
      <w:keepNext/>
      <w:numPr>
        <w:ilvl w:val="8"/>
        <w:numId w:val="1"/>
      </w:numPr>
      <w:outlineLvl w:val="8"/>
    </w:pPr>
    <w:rPr>
      <w:rFonts w:ascii="Arial" w:hAnsi="Arial" w:cs="Arial"/>
      <w:b/>
      <w:bCs/>
      <w:color w:val="000000"/>
      <w:szCs w:val="22"/>
      <w:u w:val="single"/>
      <w:lang w:val="en-US"/>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Hyperlink">
    <w:name w:val="Hyperlink"/>
    <w:rPr>
      <w:rFonts w:ascii="Times New Roman" w:eastAsia="Times New Roman" w:hAnsi="Times New Roman" w:cs="Times New Roman"/>
      <w:color w:val="0000FF"/>
      <w:u w:val="single"/>
      <w:lang/>
    </w:rPr>
  </w:style>
  <w:style w:type="character" w:customStyle="1" w:styleId="annotationreference">
    <w:name w:val="annotation reference"/>
    <w:rPr>
      <w:rFonts w:ascii="Times New Roman" w:eastAsia="Times New Roman" w:hAnsi="Times New Roman" w:cs="Times New Roman"/>
      <w:sz w:val="16"/>
      <w:szCs w:val="16"/>
    </w:rPr>
  </w:style>
  <w:style w:type="character" w:customStyle="1" w:styleId="ListLabel1">
    <w:name w:val="ListLabel 1"/>
    <w:rPr>
      <w:rFonts w:ascii="Times New Roman" w:eastAsia="Times New Roman" w:hAnsi="Times New Roman" w:cs="Courier New"/>
    </w:rPr>
  </w:style>
  <w:style w:type="character" w:customStyle="1" w:styleId="ListLabel2">
    <w:name w:val="ListLabel 2"/>
    <w:rPr>
      <w:rFonts w:ascii="Times New Roman" w:eastAsia="Times New Roman" w:hAnsi="Times New Roman" w:cs="Times New Roman"/>
      <w:color w:val="00000A"/>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3">
    <w:name w:val="Body Text 3"/>
    <w:basedOn w:val="Normal"/>
    <w:link w:val="BodyText3Char"/>
    <w:pPr>
      <w:spacing w:after="120"/>
    </w:pPr>
    <w:rPr>
      <w:sz w:val="16"/>
      <w:szCs w:val="16"/>
      <w:lang w:val="en-US"/>
    </w:rPr>
  </w:style>
  <w:style w:type="paragraph" w:customStyle="1" w:styleId="annotationtext">
    <w:name w:val="annotation text"/>
    <w:basedOn w:val="Normal"/>
    <w:rPr>
      <w:sz w:val="20"/>
      <w:szCs w:val="20"/>
    </w:rPr>
  </w:style>
  <w:style w:type="paragraph" w:customStyle="1" w:styleId="annotationsubject">
    <w:name w:val="annotation subject"/>
    <w:pPr>
      <w:widowControl w:val="0"/>
      <w:suppressAutoHyphens/>
    </w:pPr>
    <w:rPr>
      <w:b/>
      <w:bCs/>
      <w:kern w:val="1"/>
      <w:lang w:eastAsia="ar-SA"/>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suppressAutoHyphens w:val="0"/>
      <w:spacing w:after="200" w:line="276" w:lineRule="auto"/>
      <w:ind w:left="720"/>
      <w:contextualSpacing/>
    </w:pPr>
    <w:rPr>
      <w:rFonts w:ascii="Calibri" w:eastAsia="Calibri" w:hAnsi="Calibri"/>
      <w:kern w:val="0"/>
      <w:sz w:val="22"/>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rPr>
      <w:rFonts w:ascii="Times New Roman" w:eastAsia="Times New Roman" w:hAnsi="Times New Roman" w:cs="Times New Roman"/>
      <w:kern w:val="1"/>
      <w:sz w:val="24"/>
      <w:szCs w:val="24"/>
      <w:lang w:val="en-GB" w:eastAsia="ar-SA"/>
    </w:rPr>
  </w:style>
  <w:style w:type="character" w:customStyle="1" w:styleId="BodyText3Char">
    <w:name w:val="Body Text 3 Char"/>
    <w:link w:val="BodyText3"/>
    <w:rsid w:val="00CA6A82"/>
    <w:rPr>
      <w:rFonts w:ascii="Times New Roman" w:eastAsia="Times New Roman" w:hAnsi="Times New Roman" w:cs="Times New Roman"/>
      <w:kern w:val="1"/>
      <w:sz w:val="16"/>
      <w:szCs w:val="16"/>
      <w:lang w:eastAsia="ar-SA"/>
    </w:rPr>
  </w:style>
  <w:style w:type="paragraph" w:customStyle="1" w:styleId="ColorfulList-Accent11">
    <w:name w:val="Colorful List - Accent 11"/>
    <w:basedOn w:val="Normal"/>
    <w:qFormat/>
    <w:rsid w:val="00BB59B9"/>
    <w:pPr>
      <w:suppressAutoHyphens w:val="0"/>
      <w:autoSpaceDE w:val="0"/>
      <w:autoSpaceDN w:val="0"/>
      <w:ind w:left="720"/>
    </w:pPr>
    <w:rPr>
      <w:kern w:val="0"/>
      <w:sz w:val="20"/>
      <w:szCs w:val="20"/>
      <w:lang w:val="en-US" w:eastAsia="en-US"/>
    </w:rPr>
  </w:style>
  <w:style w:type="paragraph" w:styleId="Header">
    <w:name w:val="header"/>
    <w:basedOn w:val="Normal"/>
    <w:link w:val="HeaderChar"/>
    <w:uiPriority w:val="99"/>
    <w:semiHidden/>
    <w:unhideWhenUsed/>
    <w:rsid w:val="001D78AA"/>
    <w:pPr>
      <w:tabs>
        <w:tab w:val="center" w:pos="4513"/>
        <w:tab w:val="right" w:pos="9026"/>
      </w:tabs>
    </w:pPr>
  </w:style>
  <w:style w:type="character" w:customStyle="1" w:styleId="HeaderChar">
    <w:name w:val="Header Char"/>
    <w:link w:val="Header"/>
    <w:uiPriority w:val="99"/>
    <w:semiHidden/>
    <w:rsid w:val="001D78AA"/>
    <w:rPr>
      <w:rFonts w:ascii="Times New Roman" w:eastAsia="Times New Roman" w:hAnsi="Times New Roman" w:cs="Times New Roman"/>
      <w:kern w:val="1"/>
      <w:sz w:val="24"/>
      <w:szCs w:val="24"/>
      <w:lang w:val="en-GB" w:eastAsia="ar-SA"/>
    </w:rPr>
  </w:style>
  <w:style w:type="paragraph" w:styleId="Footer">
    <w:name w:val="footer"/>
    <w:basedOn w:val="Normal"/>
    <w:link w:val="FooterChar"/>
    <w:uiPriority w:val="99"/>
    <w:semiHidden/>
    <w:unhideWhenUsed/>
    <w:rsid w:val="001D78AA"/>
    <w:pPr>
      <w:tabs>
        <w:tab w:val="center" w:pos="4513"/>
        <w:tab w:val="right" w:pos="9026"/>
      </w:tabs>
    </w:pPr>
  </w:style>
  <w:style w:type="character" w:customStyle="1" w:styleId="FooterChar">
    <w:name w:val="Footer Char"/>
    <w:link w:val="Footer"/>
    <w:uiPriority w:val="99"/>
    <w:semiHidden/>
    <w:rsid w:val="001D78AA"/>
    <w:rPr>
      <w:rFonts w:ascii="Times New Roman" w:eastAsia="Times New Roman" w:hAnsi="Times New Roman" w:cs="Times New Roman"/>
      <w:kern w:val="1"/>
      <w:sz w:val="24"/>
      <w:szCs w:val="24"/>
      <w:lang w:val="en-GB" w:eastAsia="ar-SA"/>
    </w:rPr>
  </w:style>
  <w:style w:type="character" w:customStyle="1" w:styleId="ilfuvd">
    <w:name w:val="ilfuvd"/>
    <w:rsid w:val="0082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3576">
      <w:bodyDiv w:val="1"/>
      <w:marLeft w:val="0"/>
      <w:marRight w:val="0"/>
      <w:marTop w:val="0"/>
      <w:marBottom w:val="0"/>
      <w:divBdr>
        <w:top w:val="none" w:sz="0" w:space="0" w:color="auto"/>
        <w:left w:val="none" w:sz="0" w:space="0" w:color="auto"/>
        <w:bottom w:val="none" w:sz="0" w:space="0" w:color="auto"/>
        <w:right w:val="none" w:sz="0" w:space="0" w:color="auto"/>
      </w:divBdr>
    </w:div>
    <w:div w:id="413088843">
      <w:bodyDiv w:val="1"/>
      <w:marLeft w:val="0"/>
      <w:marRight w:val="0"/>
      <w:marTop w:val="0"/>
      <w:marBottom w:val="0"/>
      <w:divBdr>
        <w:top w:val="none" w:sz="0" w:space="0" w:color="auto"/>
        <w:left w:val="none" w:sz="0" w:space="0" w:color="auto"/>
        <w:bottom w:val="none" w:sz="0" w:space="0" w:color="auto"/>
        <w:right w:val="none" w:sz="0" w:space="0" w:color="auto"/>
      </w:divBdr>
    </w:div>
    <w:div w:id="638152054">
      <w:bodyDiv w:val="1"/>
      <w:marLeft w:val="0"/>
      <w:marRight w:val="0"/>
      <w:marTop w:val="0"/>
      <w:marBottom w:val="0"/>
      <w:divBdr>
        <w:top w:val="none" w:sz="0" w:space="0" w:color="auto"/>
        <w:left w:val="none" w:sz="0" w:space="0" w:color="auto"/>
        <w:bottom w:val="none" w:sz="0" w:space="0" w:color="auto"/>
        <w:right w:val="none" w:sz="0" w:space="0" w:color="auto"/>
      </w:divBdr>
    </w:div>
    <w:div w:id="138865261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hivabasuh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f223bc12462d21332463153b3a79cce2134f4b0419514c4847440321091b5b58160c130619435f4f1543124a4b485d4637071f1b5b1456554d1f031207004900145a7045111b535c5c0b55580f1b4b5c43220d085204086a5d030903465c550954421501031f030201091b5b58140d150514415e5f0957585e6&amp;docType=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B7CA8-B235-4D99-9D74-61635263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 ANIL KUMAR</vt:lpstr>
    </vt:vector>
  </TitlesOfParts>
  <Company>HCL Technologies</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ANIL KUMAR</dc:title>
  <dc:subject/>
  <dc:creator>gssagupt</dc:creator>
  <cp:keywords/>
  <cp:lastModifiedBy>R S, Sreenivasan</cp:lastModifiedBy>
  <cp:revision>2</cp:revision>
  <cp:lastPrinted>1601-01-01T00:00:00Z</cp:lastPrinted>
  <dcterms:created xsi:type="dcterms:W3CDTF">2025-02-09T03:28:00Z</dcterms:created>
  <dcterms:modified xsi:type="dcterms:W3CDTF">2025-02-09T03:28:00Z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shivabasu.hosatota@ad.infosys.com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2019-06-03T04:53:18.5649872Z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shivabasu.hosatota@ad.infosys.com</vt:lpwstr>
  </property>
  <property fmtid="{D5CDD505-2E9C-101B-9397-08002B2CF9AE}" pid="15" name="MSIP_Label_be4b3411-284d-4d31-bd4f-bc13ef7f1fd6_SetDate">
    <vt:lpwstr>2019-06-03T04:53:18.5649872Z</vt:lpwstr>
  </property>
  <property fmtid="{D5CDD505-2E9C-101B-9397-08002B2CF9AE}" pid="16" name="MSIP_Label_be4b3411-284d-4d31-bd4f-bc13ef7f1fd6_SiteId">
    <vt:lpwstr>63ce7d59-2f3e-42cd-a8cc-be764cff5eb6</vt:lpwstr>
  </property>
  <property fmtid="{D5CDD505-2E9C-101B-9397-08002B2CF9AE}" pid="17" name="MSIP_Label_ea60d57e-af5b-4752-ac57-3e4f28ca11dc_Enabled">
    <vt:lpwstr>true</vt:lpwstr>
  </property>
  <property fmtid="{D5CDD505-2E9C-101B-9397-08002B2CF9AE}" pid="18" name="MSIP_Label_ea60d57e-af5b-4752-ac57-3e4f28ca11dc_SetDate">
    <vt:lpwstr>2025-02-09T03:28:21Z</vt:lpwstr>
  </property>
  <property fmtid="{D5CDD505-2E9C-101B-9397-08002B2CF9AE}" pid="19" name="MSIP_Label_ea60d57e-af5b-4752-ac57-3e4f28ca11dc_Method">
    <vt:lpwstr>Standard</vt:lpwstr>
  </property>
  <property fmtid="{D5CDD505-2E9C-101B-9397-08002B2CF9AE}" pid="20" name="MSIP_Label_ea60d57e-af5b-4752-ac57-3e4f28ca11dc_Name">
    <vt:lpwstr>ea60d57e-af5b-4752-ac57-3e4f28ca11dc</vt:lpwstr>
  </property>
  <property fmtid="{D5CDD505-2E9C-101B-9397-08002B2CF9AE}" pid="21" name="MSIP_Label_ea60d57e-af5b-4752-ac57-3e4f28ca11dc_SiteId">
    <vt:lpwstr>36da45f1-dd2c-4d1f-af13-5abe46b99921</vt:lpwstr>
  </property>
  <property fmtid="{D5CDD505-2E9C-101B-9397-08002B2CF9AE}" pid="22" name="MSIP_Label_ea60d57e-af5b-4752-ac57-3e4f28ca11dc_ActionId">
    <vt:lpwstr>e98da07d-5a0a-4ed9-be9e-3c68bc4564e5</vt:lpwstr>
  </property>
  <property fmtid="{D5CDD505-2E9C-101B-9397-08002B2CF9AE}" pid="23" name="MSIP_Label_ea60d57e-af5b-4752-ac57-3e4f28ca11dc_ContentBits">
    <vt:lpwstr>0</vt:lpwstr>
  </property>
</Properties>
</file>